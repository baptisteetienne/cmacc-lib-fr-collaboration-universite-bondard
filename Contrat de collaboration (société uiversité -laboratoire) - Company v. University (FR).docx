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sz w:val="12"/>
        </w:rPr>
        <w:id w:val="-242875071"/>
        <w:docPartObj>
          <w:docPartGallery w:val="Cover Pages"/>
          <w:docPartUnique/>
        </w:docPartObj>
      </w:sdtPr>
      <w:sdtEndPr>
        <w:rPr>
          <w:rFonts w:ascii="Arial" w:hAnsi="Arial" w:cs="Arial"/>
          <w:sz w:val="22"/>
          <w:szCs w:val="22"/>
        </w:rPr>
      </w:sdtEndPr>
      <w:sdtContent>
        <w:p w14:paraId="2EC3A776" w14:textId="77777777" w:rsidR="002A2D44" w:rsidRPr="00C4355B" w:rsidRDefault="002A2D44" w:rsidP="002A2D44">
          <w:pPr>
            <w:spacing w:line="360" w:lineRule="auto"/>
            <w:jc w:val="both"/>
            <w:rPr>
              <w:b/>
            </w:rPr>
          </w:pPr>
          <w:r w:rsidRPr="00C4355B">
            <w:rPr>
              <w:b/>
            </w:rPr>
            <w:t xml:space="preserve">FICHE DESCRIPTIVE : </w:t>
          </w:r>
        </w:p>
        <w:p w14:paraId="22FC2758" w14:textId="77777777" w:rsidR="002A2D44" w:rsidRDefault="002A2D44" w:rsidP="002A2D44">
          <w:pPr>
            <w:spacing w:line="360" w:lineRule="auto"/>
            <w:jc w:val="both"/>
          </w:pPr>
        </w:p>
        <w:p w14:paraId="3E7E2DC4" w14:textId="5FCD6B4E" w:rsidR="002A2D44" w:rsidRDefault="002A2D44" w:rsidP="002A2D44">
          <w:pPr>
            <w:spacing w:line="360" w:lineRule="auto"/>
            <w:jc w:val="both"/>
          </w:pPr>
          <w:r>
            <w:rPr>
              <w:b/>
            </w:rPr>
            <w:t xml:space="preserve">1. </w:t>
          </w:r>
          <w:r w:rsidRPr="00C4355B">
            <w:rPr>
              <w:b/>
            </w:rPr>
            <w:t>INTITULE DU CONTRAT :</w:t>
          </w:r>
          <w:r>
            <w:t xml:space="preserve"> « Contrat de collaboration– Entre une société et une université»</w:t>
          </w:r>
        </w:p>
        <w:p w14:paraId="09AE8708" w14:textId="77777777" w:rsidR="002A2D44" w:rsidRDefault="002A2D44" w:rsidP="002A2D44">
          <w:pPr>
            <w:spacing w:line="360" w:lineRule="auto"/>
            <w:jc w:val="both"/>
          </w:pPr>
          <w:r>
            <w:rPr>
              <w:b/>
            </w:rPr>
            <w:t xml:space="preserve">2. </w:t>
          </w:r>
          <w:r w:rsidRPr="00C4355B">
            <w:rPr>
              <w:b/>
            </w:rPr>
            <w:t>REDIGE POUR :</w:t>
          </w:r>
          <w:r>
            <w:t xml:space="preserve">  </w:t>
          </w:r>
        </w:p>
        <w:p w14:paraId="077EF4AF" w14:textId="669A6E1F" w:rsidR="002A2D44" w:rsidRDefault="002A2D44" w:rsidP="002A2D44">
          <w:pPr>
            <w:spacing w:line="360" w:lineRule="auto"/>
            <w:jc w:val="both"/>
          </w:pPr>
          <w:r>
            <w:rPr>
              <w:b/>
            </w:rPr>
            <w:t xml:space="preserve">3. </w:t>
          </w:r>
          <w:r w:rsidRPr="00C4355B">
            <w:rPr>
              <w:b/>
            </w:rPr>
            <w:t>PARTICULARITE :</w:t>
          </w:r>
          <w:r>
            <w:t xml:space="preserve"> Objet scientifique (Laboratoire)</w:t>
          </w:r>
        </w:p>
        <w:p w14:paraId="2C7D8896" w14:textId="77777777" w:rsidR="002A2D44" w:rsidRDefault="002A2D44" w:rsidP="002A2D44">
          <w:r>
            <w:rPr>
              <w:b/>
            </w:rPr>
            <w:t xml:space="preserve">4. </w:t>
          </w:r>
          <w:r w:rsidRPr="00C4355B">
            <w:rPr>
              <w:b/>
            </w:rPr>
            <w:t>DATE DE DERNIERE MODIFICATION :</w:t>
          </w:r>
          <w:r>
            <w:t xml:space="preserve"> Le 05 septembre 2015</w:t>
          </w:r>
        </w:p>
        <w:p w14:paraId="3A735317" w14:textId="32D3419E" w:rsidR="002A2D44" w:rsidRDefault="002A2D44">
          <w:r>
            <w:br w:type="page"/>
          </w:r>
        </w:p>
        <w:p w14:paraId="6D890810" w14:textId="77777777" w:rsidR="002A2D44" w:rsidRDefault="002A2D44" w:rsidP="002A2D44"/>
        <w:p w14:paraId="4968B906" w14:textId="4B2E91FD" w:rsidR="002A2D44" w:rsidRDefault="00F51F1A">
          <w:pPr>
            <w:rPr>
              <w:rFonts w:ascii="Arial" w:hAnsi="Arial" w:cs="Arial"/>
              <w:b/>
              <w:sz w:val="22"/>
              <w:szCs w:val="22"/>
            </w:rPr>
          </w:pPr>
        </w:p>
      </w:sdtContent>
    </w:sdt>
    <w:p w14:paraId="3472FD7C" w14:textId="77777777" w:rsidR="00930049" w:rsidRPr="00AC12AC" w:rsidRDefault="00930049">
      <w:pPr>
        <w:pStyle w:val="Titre"/>
        <w:rPr>
          <w:rFonts w:ascii="Arial" w:hAnsi="Arial" w:cs="Arial"/>
          <w:sz w:val="22"/>
          <w:szCs w:val="22"/>
        </w:rPr>
      </w:pPr>
    </w:p>
    <w:p w14:paraId="518EE908" w14:textId="77777777" w:rsidR="00930049" w:rsidRPr="00AC12AC" w:rsidRDefault="00930049">
      <w:pPr>
        <w:pStyle w:val="Titre"/>
        <w:rPr>
          <w:rFonts w:ascii="Arial" w:hAnsi="Arial" w:cs="Arial"/>
          <w:sz w:val="28"/>
          <w:szCs w:val="28"/>
        </w:rPr>
      </w:pPr>
      <w:r w:rsidRPr="00AC12AC">
        <w:rPr>
          <w:rFonts w:ascii="Arial" w:hAnsi="Arial" w:cs="Arial"/>
          <w:sz w:val="28"/>
          <w:szCs w:val="28"/>
        </w:rPr>
        <w:t>CONTRAT DE COLLABORATION</w:t>
      </w:r>
    </w:p>
    <w:p w14:paraId="728EA72D" w14:textId="77777777" w:rsidR="00930049" w:rsidRPr="00AC12AC" w:rsidRDefault="00930049">
      <w:pPr>
        <w:pStyle w:val="Titre"/>
        <w:rPr>
          <w:rFonts w:ascii="Arial" w:hAnsi="Arial" w:cs="Arial"/>
          <w:sz w:val="22"/>
          <w:szCs w:val="22"/>
        </w:rPr>
      </w:pPr>
    </w:p>
    <w:p w14:paraId="65B0704B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3CD0CC55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313B9F9D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57670F7E" w14:textId="77777777" w:rsidR="00930049" w:rsidRPr="00AC12AC" w:rsidRDefault="00930049">
      <w:pPr>
        <w:pStyle w:val="Titre5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ENTRE</w:t>
      </w:r>
    </w:p>
    <w:p w14:paraId="27CA3D3A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149B957E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70722ABE" w14:textId="77777777" w:rsidR="00371B78" w:rsidRPr="0081573C" w:rsidRDefault="00371B78" w:rsidP="00371B78">
      <w:r>
        <w:rPr>
          <w:rFonts w:cs="Verdana"/>
          <w:szCs w:val="32"/>
        </w:rPr>
        <w:t xml:space="preserve">La </w:t>
      </w:r>
      <w:r>
        <w:rPr>
          <w:rFonts w:cs="Verdana"/>
          <w:szCs w:val="32"/>
          <w:highlight w:val="yellow"/>
        </w:rPr>
        <w:t>t</w:t>
      </w:r>
      <w:r w:rsidRPr="00B649FF">
        <w:rPr>
          <w:rFonts w:cs="Verdana"/>
          <w:szCs w:val="32"/>
          <w:highlight w:val="yellow"/>
        </w:rPr>
        <w:t>ype et nom de la société</w:t>
      </w:r>
      <w:r w:rsidRPr="009630E9">
        <w:rPr>
          <w:rFonts w:cs="Verdana"/>
          <w:szCs w:val="32"/>
        </w:rPr>
        <w:t xml:space="preserve">, au capital de </w:t>
      </w:r>
      <w:r w:rsidRPr="005E4EFB">
        <w:rPr>
          <w:rFonts w:cs="Verdana"/>
          <w:szCs w:val="32"/>
          <w:highlight w:val="yellow"/>
        </w:rPr>
        <w:t>montant du capital social</w:t>
      </w:r>
      <w:r>
        <w:rPr>
          <w:rFonts w:cs="Verdana"/>
          <w:szCs w:val="32"/>
        </w:rPr>
        <w:t xml:space="preserve"> </w:t>
      </w:r>
      <w:r w:rsidRPr="009630E9">
        <w:rPr>
          <w:rFonts w:cs="Verdana"/>
          <w:szCs w:val="32"/>
        </w:rPr>
        <w:t xml:space="preserve">euros, immatriculée au Registre du Commerce et des Sociétés de </w:t>
      </w:r>
      <w:r>
        <w:rPr>
          <w:rFonts w:cs="Verdana"/>
          <w:szCs w:val="32"/>
          <w:highlight w:val="yellow"/>
        </w:rPr>
        <w:t>nom de la v</w:t>
      </w:r>
      <w:r w:rsidRPr="00172B6F">
        <w:rPr>
          <w:rFonts w:cs="Verdana"/>
          <w:szCs w:val="32"/>
          <w:highlight w:val="yellow"/>
        </w:rPr>
        <w:t>ille</w:t>
      </w:r>
      <w:r w:rsidRPr="009630E9">
        <w:rPr>
          <w:rFonts w:cs="Verdana"/>
          <w:szCs w:val="32"/>
        </w:rPr>
        <w:t xml:space="preserve"> </w:t>
      </w:r>
      <w:r w:rsidRPr="0081573C">
        <w:rPr>
          <w:rFonts w:cs="Verdana"/>
        </w:rPr>
        <w:t>sous le numéro</w:t>
      </w:r>
      <w:r w:rsidRPr="0081573C">
        <w:rPr>
          <w:color w:val="000000"/>
          <w:shd w:val="clear" w:color="auto" w:fill="FFFFFF"/>
        </w:rPr>
        <w:t xml:space="preserve"> </w:t>
      </w:r>
      <w:r>
        <w:rPr>
          <w:color w:val="000000"/>
          <w:highlight w:val="yellow"/>
          <w:shd w:val="clear" w:color="auto" w:fill="FFFFFF"/>
        </w:rPr>
        <w:t>à</w:t>
      </w:r>
      <w:r w:rsidRPr="00172B6F">
        <w:rPr>
          <w:color w:val="000000"/>
          <w:highlight w:val="yellow"/>
          <w:shd w:val="clear" w:color="auto" w:fill="FFFFFF"/>
        </w:rPr>
        <w:t xml:space="preserve"> compléter</w:t>
      </w:r>
      <w:r>
        <w:t xml:space="preserve"> </w:t>
      </w:r>
      <w:r w:rsidRPr="0081573C">
        <w:rPr>
          <w:rFonts w:cs="Verdana"/>
        </w:rPr>
        <w:t xml:space="preserve">ayant son siège social au </w:t>
      </w:r>
      <w:r w:rsidRPr="000A4E1E">
        <w:rPr>
          <w:rFonts w:cs="Verdana"/>
          <w:highlight w:val="yellow"/>
        </w:rPr>
        <w:t>adresse à compléter</w:t>
      </w:r>
      <w:r w:rsidRPr="0081573C">
        <w:rPr>
          <w:rFonts w:cs="Verdana"/>
        </w:rPr>
        <w:t xml:space="preserve">.  </w:t>
      </w:r>
    </w:p>
    <w:p w14:paraId="66DEB12F" w14:textId="77777777" w:rsidR="00371B78" w:rsidRDefault="00371B78" w:rsidP="00371B78">
      <w:pPr>
        <w:outlineLvl w:val="0"/>
        <w:rPr>
          <w:rFonts w:cs="Verdana"/>
          <w:szCs w:val="32"/>
        </w:rPr>
      </w:pPr>
    </w:p>
    <w:p w14:paraId="08404327" w14:textId="77777777" w:rsidR="00371B78" w:rsidRPr="009630E9" w:rsidRDefault="00371B78" w:rsidP="00371B78">
      <w:pPr>
        <w:widowControl w:val="0"/>
        <w:autoSpaceDE w:val="0"/>
        <w:autoSpaceDN w:val="0"/>
        <w:adjustRightInd w:val="0"/>
        <w:jc w:val="both"/>
        <w:outlineLvl w:val="0"/>
        <w:rPr>
          <w:rFonts w:cs="Verdana"/>
          <w:szCs w:val="32"/>
        </w:rPr>
      </w:pPr>
      <w:r w:rsidRPr="009630E9">
        <w:rPr>
          <w:rFonts w:cs="Verdana"/>
          <w:szCs w:val="32"/>
        </w:rPr>
        <w:t xml:space="preserve">Représentée par son </w:t>
      </w:r>
      <w:r>
        <w:rPr>
          <w:rFonts w:cs="Verdana"/>
          <w:szCs w:val="32"/>
        </w:rPr>
        <w:t>Président (ou gérant)</w:t>
      </w:r>
      <w:r w:rsidRPr="009630E9">
        <w:rPr>
          <w:rFonts w:cs="Verdana"/>
          <w:szCs w:val="32"/>
        </w:rPr>
        <w:t xml:space="preserve">, </w:t>
      </w:r>
      <w:r>
        <w:rPr>
          <w:rFonts w:cs="Verdana"/>
          <w:szCs w:val="32"/>
          <w:highlight w:val="yellow"/>
        </w:rPr>
        <w:t>nom du P</w:t>
      </w:r>
      <w:r w:rsidRPr="007B71FA">
        <w:rPr>
          <w:rFonts w:cs="Verdana"/>
          <w:szCs w:val="32"/>
          <w:highlight w:val="yellow"/>
        </w:rPr>
        <w:t>résident/Gérant</w:t>
      </w:r>
    </w:p>
    <w:p w14:paraId="22592B4B" w14:textId="77777777" w:rsidR="00930049" w:rsidRPr="00FC7590" w:rsidRDefault="00930049">
      <w:pPr>
        <w:jc w:val="both"/>
        <w:rPr>
          <w:rFonts w:ascii="Arial" w:hAnsi="Arial" w:cs="Arial"/>
          <w:b/>
          <w:sz w:val="22"/>
          <w:szCs w:val="22"/>
        </w:rPr>
      </w:pPr>
    </w:p>
    <w:p w14:paraId="51DE97BD" w14:textId="534908EA" w:rsidR="00930049" w:rsidRPr="00AC12AC" w:rsidRDefault="00930049">
      <w:pPr>
        <w:jc w:val="right"/>
        <w:rPr>
          <w:rFonts w:ascii="Arial" w:hAnsi="Arial" w:cs="Arial"/>
          <w:b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CI-APRES DESIGNEE PAR</w:t>
      </w:r>
      <w:r w:rsidRPr="00AC12AC">
        <w:rPr>
          <w:rFonts w:ascii="Arial" w:hAnsi="Arial" w:cs="Arial"/>
          <w:b/>
          <w:sz w:val="22"/>
          <w:szCs w:val="22"/>
        </w:rPr>
        <w:t xml:space="preserve"> </w:t>
      </w:r>
      <w:r w:rsidR="00371B78" w:rsidRPr="00371B78">
        <w:rPr>
          <w:rFonts w:ascii="Arial" w:hAnsi="Arial" w:cs="Arial"/>
          <w:b/>
          <w:sz w:val="22"/>
          <w:szCs w:val="22"/>
          <w:highlight w:val="yellow"/>
        </w:rPr>
        <w:t xml:space="preserve">NOM DE LA </w:t>
      </w:r>
      <w:r w:rsidR="00371B78" w:rsidRPr="009B4EB4">
        <w:rPr>
          <w:rFonts w:ascii="Arial" w:hAnsi="Arial" w:cs="Arial"/>
          <w:b/>
          <w:sz w:val="22"/>
          <w:szCs w:val="22"/>
          <w:highlight w:val="yellow"/>
        </w:rPr>
        <w:t>SOCIETE</w:t>
      </w:r>
      <w:r w:rsidR="009B4EB4" w:rsidRPr="009B4EB4">
        <w:rPr>
          <w:rFonts w:ascii="Arial" w:hAnsi="Arial" w:cs="Arial"/>
          <w:b/>
          <w:sz w:val="22"/>
          <w:szCs w:val="22"/>
          <w:highlight w:val="yellow"/>
        </w:rPr>
        <w:t xml:space="preserve"> 1</w:t>
      </w:r>
      <w:r w:rsidR="00F51F1A">
        <w:fldChar w:fldCharType="begin"/>
      </w:r>
      <w:r w:rsidR="00F51F1A">
        <w:instrText xml:space="preserve"> FILLIN  \* MERGEFORMAT </w:instrText>
      </w:r>
      <w:r w:rsidR="00F51F1A">
        <w:fldChar w:fldCharType="separate"/>
      </w:r>
      <w:r w:rsidR="00090953" w:rsidRPr="00AC12AC">
        <w:rPr>
          <w:rFonts w:ascii="Arial" w:hAnsi="Arial" w:cs="Arial"/>
          <w:b/>
          <w:sz w:val="22"/>
          <w:szCs w:val="22"/>
        </w:rPr>
        <w:br/>
      </w:r>
      <w:r w:rsidR="00F51F1A">
        <w:rPr>
          <w:rFonts w:ascii="Arial" w:hAnsi="Arial" w:cs="Arial"/>
          <w:b/>
          <w:sz w:val="22"/>
          <w:szCs w:val="22"/>
        </w:rPr>
        <w:fldChar w:fldCharType="end"/>
      </w:r>
      <w:r w:rsidRPr="00AC12AC">
        <w:rPr>
          <w:rFonts w:ascii="Arial" w:hAnsi="Arial" w:cs="Arial"/>
          <w:b/>
          <w:sz w:val="22"/>
          <w:szCs w:val="22"/>
        </w:rPr>
        <w:t>,</w:t>
      </w:r>
    </w:p>
    <w:p w14:paraId="6370100A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5D243C6D" w14:textId="77777777" w:rsidR="00930049" w:rsidRPr="00AC12AC" w:rsidRDefault="00930049">
      <w:pPr>
        <w:jc w:val="right"/>
        <w:rPr>
          <w:rFonts w:ascii="Arial" w:hAnsi="Arial" w:cs="Arial"/>
          <w:b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</w:rPr>
        <w:t>D'UNE PART,</w:t>
      </w:r>
    </w:p>
    <w:p w14:paraId="522F17E9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73B51836" w14:textId="77777777" w:rsidR="00930049" w:rsidRPr="00AC12AC" w:rsidRDefault="00930049">
      <w:pPr>
        <w:pStyle w:val="Titre5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ET</w:t>
      </w:r>
    </w:p>
    <w:p w14:paraId="056ED644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081EB1EB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1F2E0BE1" w14:textId="77777777" w:rsidR="00371B78" w:rsidRPr="0081573C" w:rsidRDefault="00371B78" w:rsidP="00371B78">
      <w:r>
        <w:rPr>
          <w:rFonts w:cs="Verdana"/>
          <w:szCs w:val="32"/>
        </w:rPr>
        <w:t xml:space="preserve">La </w:t>
      </w:r>
      <w:r>
        <w:rPr>
          <w:rFonts w:cs="Verdana"/>
          <w:szCs w:val="32"/>
          <w:highlight w:val="yellow"/>
        </w:rPr>
        <w:t>t</w:t>
      </w:r>
      <w:r w:rsidRPr="00B649FF">
        <w:rPr>
          <w:rFonts w:cs="Verdana"/>
          <w:szCs w:val="32"/>
          <w:highlight w:val="yellow"/>
        </w:rPr>
        <w:t>ype et nom de la société</w:t>
      </w:r>
      <w:r w:rsidRPr="009630E9">
        <w:rPr>
          <w:rFonts w:cs="Verdana"/>
          <w:szCs w:val="32"/>
        </w:rPr>
        <w:t xml:space="preserve">, au capital de </w:t>
      </w:r>
      <w:r w:rsidRPr="005E4EFB">
        <w:rPr>
          <w:rFonts w:cs="Verdana"/>
          <w:szCs w:val="32"/>
          <w:highlight w:val="yellow"/>
        </w:rPr>
        <w:t>montant du capital social</w:t>
      </w:r>
      <w:r>
        <w:rPr>
          <w:rFonts w:cs="Verdana"/>
          <w:szCs w:val="32"/>
        </w:rPr>
        <w:t xml:space="preserve"> </w:t>
      </w:r>
      <w:r w:rsidRPr="009630E9">
        <w:rPr>
          <w:rFonts w:cs="Verdana"/>
          <w:szCs w:val="32"/>
        </w:rPr>
        <w:t xml:space="preserve">euros, immatriculée au Registre du Commerce et des Sociétés de </w:t>
      </w:r>
      <w:r>
        <w:rPr>
          <w:rFonts w:cs="Verdana"/>
          <w:szCs w:val="32"/>
          <w:highlight w:val="yellow"/>
        </w:rPr>
        <w:t>nom de la v</w:t>
      </w:r>
      <w:r w:rsidRPr="00172B6F">
        <w:rPr>
          <w:rFonts w:cs="Verdana"/>
          <w:szCs w:val="32"/>
          <w:highlight w:val="yellow"/>
        </w:rPr>
        <w:t>ille</w:t>
      </w:r>
      <w:r w:rsidRPr="009630E9">
        <w:rPr>
          <w:rFonts w:cs="Verdana"/>
          <w:szCs w:val="32"/>
        </w:rPr>
        <w:t xml:space="preserve"> </w:t>
      </w:r>
      <w:r w:rsidRPr="0081573C">
        <w:rPr>
          <w:rFonts w:cs="Verdana"/>
        </w:rPr>
        <w:t>sous le numéro</w:t>
      </w:r>
      <w:r w:rsidRPr="0081573C">
        <w:rPr>
          <w:color w:val="000000"/>
          <w:shd w:val="clear" w:color="auto" w:fill="FFFFFF"/>
        </w:rPr>
        <w:t xml:space="preserve"> </w:t>
      </w:r>
      <w:r>
        <w:rPr>
          <w:color w:val="000000"/>
          <w:highlight w:val="yellow"/>
          <w:shd w:val="clear" w:color="auto" w:fill="FFFFFF"/>
        </w:rPr>
        <w:t>à</w:t>
      </w:r>
      <w:r w:rsidRPr="00172B6F">
        <w:rPr>
          <w:color w:val="000000"/>
          <w:highlight w:val="yellow"/>
          <w:shd w:val="clear" w:color="auto" w:fill="FFFFFF"/>
        </w:rPr>
        <w:t xml:space="preserve"> compléter</w:t>
      </w:r>
      <w:r>
        <w:t xml:space="preserve"> </w:t>
      </w:r>
      <w:r w:rsidRPr="0081573C">
        <w:rPr>
          <w:rFonts w:cs="Verdana"/>
        </w:rPr>
        <w:t xml:space="preserve">ayant son siège social au </w:t>
      </w:r>
      <w:r w:rsidRPr="000A4E1E">
        <w:rPr>
          <w:rFonts w:cs="Verdana"/>
          <w:highlight w:val="yellow"/>
        </w:rPr>
        <w:t>adresse à compléter</w:t>
      </w:r>
      <w:r w:rsidRPr="0081573C">
        <w:rPr>
          <w:rFonts w:cs="Verdana"/>
        </w:rPr>
        <w:t xml:space="preserve">.  </w:t>
      </w:r>
    </w:p>
    <w:p w14:paraId="448A8018" w14:textId="77777777" w:rsidR="00371B78" w:rsidRDefault="00371B78" w:rsidP="00371B78">
      <w:pPr>
        <w:outlineLvl w:val="0"/>
        <w:rPr>
          <w:rFonts w:cs="Verdana"/>
          <w:szCs w:val="32"/>
        </w:rPr>
      </w:pPr>
    </w:p>
    <w:p w14:paraId="1060EBE4" w14:textId="77777777" w:rsidR="00371B78" w:rsidRPr="009630E9" w:rsidRDefault="00371B78" w:rsidP="00371B78">
      <w:pPr>
        <w:widowControl w:val="0"/>
        <w:autoSpaceDE w:val="0"/>
        <w:autoSpaceDN w:val="0"/>
        <w:adjustRightInd w:val="0"/>
        <w:jc w:val="both"/>
        <w:outlineLvl w:val="0"/>
        <w:rPr>
          <w:rFonts w:cs="Verdana"/>
          <w:szCs w:val="32"/>
        </w:rPr>
      </w:pPr>
      <w:r w:rsidRPr="009630E9">
        <w:rPr>
          <w:rFonts w:cs="Verdana"/>
          <w:szCs w:val="32"/>
        </w:rPr>
        <w:t xml:space="preserve">Représentée par son </w:t>
      </w:r>
      <w:r>
        <w:rPr>
          <w:rFonts w:cs="Verdana"/>
          <w:szCs w:val="32"/>
        </w:rPr>
        <w:t>Président (ou gérant)</w:t>
      </w:r>
      <w:r w:rsidRPr="009630E9">
        <w:rPr>
          <w:rFonts w:cs="Verdana"/>
          <w:szCs w:val="32"/>
        </w:rPr>
        <w:t xml:space="preserve">, </w:t>
      </w:r>
      <w:r>
        <w:rPr>
          <w:rFonts w:cs="Verdana"/>
          <w:szCs w:val="32"/>
          <w:highlight w:val="yellow"/>
        </w:rPr>
        <w:t>nom du P</w:t>
      </w:r>
      <w:r w:rsidRPr="007B71FA">
        <w:rPr>
          <w:rFonts w:cs="Verdana"/>
          <w:szCs w:val="32"/>
          <w:highlight w:val="yellow"/>
        </w:rPr>
        <w:t>résident/Gérant</w:t>
      </w:r>
    </w:p>
    <w:p w14:paraId="71465521" w14:textId="77777777" w:rsidR="00371B78" w:rsidRPr="00FC7590" w:rsidRDefault="00371B78" w:rsidP="00371B78">
      <w:pPr>
        <w:jc w:val="both"/>
        <w:rPr>
          <w:rFonts w:ascii="Arial" w:hAnsi="Arial" w:cs="Arial"/>
          <w:b/>
          <w:sz w:val="22"/>
          <w:szCs w:val="22"/>
        </w:rPr>
      </w:pPr>
    </w:p>
    <w:p w14:paraId="2DF8C405" w14:textId="2CC986CE" w:rsidR="00930049" w:rsidRPr="00AC12AC" w:rsidRDefault="00371B78" w:rsidP="00371B78">
      <w:pPr>
        <w:widowControl w:val="0"/>
        <w:ind w:right="-16"/>
        <w:jc w:val="right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CI-APRES DESIGNEE PAR </w:t>
      </w:r>
      <w:r w:rsidRPr="00AC12AC">
        <w:rPr>
          <w:rFonts w:ascii="Arial" w:hAnsi="Arial" w:cs="Arial"/>
          <w:b/>
          <w:sz w:val="22"/>
          <w:szCs w:val="22"/>
        </w:rPr>
        <w:t xml:space="preserve"> </w:t>
      </w:r>
      <w:r w:rsidRPr="00371B78">
        <w:rPr>
          <w:rFonts w:ascii="Arial" w:hAnsi="Arial" w:cs="Arial"/>
          <w:b/>
          <w:sz w:val="22"/>
          <w:szCs w:val="22"/>
          <w:highlight w:val="yellow"/>
        </w:rPr>
        <w:t xml:space="preserve">NOM DE LA </w:t>
      </w:r>
      <w:r w:rsidRPr="00D00799">
        <w:rPr>
          <w:rFonts w:ascii="Arial" w:hAnsi="Arial" w:cs="Arial"/>
          <w:b/>
          <w:sz w:val="22"/>
          <w:szCs w:val="22"/>
          <w:highlight w:val="yellow"/>
        </w:rPr>
        <w:t>SOCIETE</w:t>
      </w:r>
      <w:r w:rsidR="00D00799" w:rsidRPr="00D00799">
        <w:rPr>
          <w:rFonts w:ascii="Arial" w:hAnsi="Arial" w:cs="Arial"/>
          <w:b/>
          <w:sz w:val="22"/>
          <w:szCs w:val="22"/>
          <w:highlight w:val="yellow"/>
        </w:rPr>
        <w:t xml:space="preserve"> 2</w:t>
      </w:r>
    </w:p>
    <w:p w14:paraId="6EA1F0EB" w14:textId="77777777" w:rsidR="00930049" w:rsidRPr="00AC12AC" w:rsidRDefault="00930049">
      <w:pPr>
        <w:pStyle w:val="Titre5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et</w:t>
      </w:r>
    </w:p>
    <w:p w14:paraId="55A4651A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1EC7687F" w14:textId="6573A225" w:rsidR="00930049" w:rsidRPr="00AC12AC" w:rsidRDefault="00573B0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</w:t>
      </w:r>
      <w:r w:rsidR="00930049" w:rsidRPr="00AC12AC">
        <w:rPr>
          <w:rFonts w:ascii="Arial" w:hAnsi="Arial" w:cs="Arial"/>
          <w:bCs/>
          <w:sz w:val="22"/>
          <w:szCs w:val="22"/>
        </w:rPr>
        <w:t>’</w:t>
      </w:r>
      <w:r w:rsidR="00930049" w:rsidRPr="00AC12AC">
        <w:rPr>
          <w:rFonts w:ascii="Arial" w:hAnsi="Arial" w:cs="Arial"/>
          <w:b/>
          <w:sz w:val="22"/>
          <w:szCs w:val="22"/>
        </w:rPr>
        <w:t xml:space="preserve">UNIVERSITE </w:t>
      </w:r>
      <w:r w:rsidR="00371B78" w:rsidRPr="00371B78">
        <w:rPr>
          <w:rFonts w:ascii="Arial" w:hAnsi="Arial" w:cs="Arial"/>
          <w:b/>
          <w:sz w:val="22"/>
          <w:szCs w:val="22"/>
          <w:highlight w:val="yellow"/>
        </w:rPr>
        <w:t>Nom de l’université</w:t>
      </w:r>
      <w:r w:rsidR="00930049" w:rsidRPr="00AC12AC">
        <w:rPr>
          <w:rFonts w:ascii="Arial" w:hAnsi="Arial" w:cs="Arial"/>
          <w:sz w:val="22"/>
          <w:szCs w:val="22"/>
        </w:rPr>
        <w:t>,</w:t>
      </w:r>
    </w:p>
    <w:p w14:paraId="63007FA4" w14:textId="430403E0" w:rsidR="00930049" w:rsidRPr="00AC12AC" w:rsidRDefault="003E1723">
      <w:pPr>
        <w:jc w:val="both"/>
        <w:rPr>
          <w:rFonts w:ascii="Arial" w:hAnsi="Arial" w:cs="Arial"/>
          <w:sz w:val="22"/>
          <w:szCs w:val="22"/>
        </w:rPr>
      </w:pPr>
      <w:r w:rsidRPr="003E1723">
        <w:rPr>
          <w:rFonts w:ascii="Arial" w:hAnsi="Arial" w:cs="Arial"/>
          <w:sz w:val="22"/>
          <w:szCs w:val="22"/>
          <w:highlight w:val="yellow"/>
        </w:rPr>
        <w:t>type d’établissement</w:t>
      </w:r>
      <w:r w:rsidR="00930049" w:rsidRPr="00AC12AC">
        <w:rPr>
          <w:rFonts w:ascii="Arial" w:hAnsi="Arial" w:cs="Arial"/>
          <w:sz w:val="22"/>
          <w:szCs w:val="22"/>
        </w:rPr>
        <w:t>,</w:t>
      </w:r>
    </w:p>
    <w:p w14:paraId="252D9690" w14:textId="2D71095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dont le siège social est situé </w:t>
      </w:r>
      <w:r w:rsidR="003E1723" w:rsidRPr="003E1723">
        <w:rPr>
          <w:rFonts w:ascii="Arial" w:hAnsi="Arial" w:cs="Arial"/>
          <w:sz w:val="22"/>
          <w:szCs w:val="22"/>
          <w:highlight w:val="yellow"/>
        </w:rPr>
        <w:t>adresse à compléter</w:t>
      </w:r>
      <w:r w:rsidRPr="00AC12AC">
        <w:rPr>
          <w:rFonts w:ascii="Arial" w:hAnsi="Arial" w:cs="Arial"/>
          <w:sz w:val="22"/>
          <w:szCs w:val="22"/>
        </w:rPr>
        <w:t>,</w:t>
      </w:r>
    </w:p>
    <w:p w14:paraId="60F5DFF0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539CDAEB" w14:textId="0F6256C3" w:rsidR="00930049" w:rsidRPr="00AC12AC" w:rsidRDefault="003E1723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Représentée</w:t>
      </w:r>
      <w:r w:rsidR="00930049" w:rsidRPr="00AC12AC">
        <w:rPr>
          <w:rFonts w:ascii="Arial" w:hAnsi="Arial" w:cs="Arial"/>
          <w:sz w:val="22"/>
          <w:szCs w:val="22"/>
        </w:rPr>
        <w:t xml:space="preserve"> par </w:t>
      </w:r>
      <w:r w:rsidRPr="003E1723">
        <w:rPr>
          <w:rFonts w:ascii="Arial" w:hAnsi="Arial" w:cs="Arial"/>
          <w:b/>
          <w:sz w:val="22"/>
          <w:szCs w:val="22"/>
          <w:highlight w:val="yellow"/>
        </w:rPr>
        <w:t>nom du représentant</w:t>
      </w:r>
      <w:r w:rsidR="00930049" w:rsidRPr="00AC12AC">
        <w:rPr>
          <w:rFonts w:ascii="Arial" w:hAnsi="Arial" w:cs="Arial"/>
          <w:sz w:val="22"/>
          <w:szCs w:val="22"/>
        </w:rPr>
        <w:t xml:space="preserve">, son Président, </w:t>
      </w:r>
    </w:p>
    <w:p w14:paraId="43875651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3A073F50" w14:textId="1E189AEF" w:rsidR="00930049" w:rsidRPr="00AC12AC" w:rsidRDefault="00930049">
      <w:pPr>
        <w:jc w:val="right"/>
        <w:rPr>
          <w:rFonts w:ascii="Arial" w:hAnsi="Arial" w:cs="Arial"/>
          <w:b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CI-APRES DESIGNEE PAR </w:t>
      </w:r>
      <w:r w:rsidR="0093134F" w:rsidRPr="00E40B45">
        <w:rPr>
          <w:rFonts w:ascii="Arial" w:hAnsi="Arial" w:cs="Arial"/>
          <w:b/>
          <w:sz w:val="22"/>
          <w:szCs w:val="22"/>
          <w:highlight w:val="yellow"/>
        </w:rPr>
        <w:t>NOM DE L’UNIVERSITE</w:t>
      </w:r>
    </w:p>
    <w:p w14:paraId="4314AA64" w14:textId="77777777" w:rsidR="00930049" w:rsidRPr="00AC12AC" w:rsidRDefault="00930049">
      <w:pPr>
        <w:jc w:val="right"/>
        <w:rPr>
          <w:rFonts w:ascii="Arial" w:hAnsi="Arial" w:cs="Arial"/>
          <w:b/>
          <w:sz w:val="22"/>
          <w:szCs w:val="22"/>
        </w:rPr>
      </w:pPr>
    </w:p>
    <w:p w14:paraId="0AD99F5D" w14:textId="71992572" w:rsidR="00930049" w:rsidRPr="00AC12AC" w:rsidRDefault="00D00799">
      <w:pPr>
        <w:jc w:val="right"/>
        <w:rPr>
          <w:rFonts w:ascii="Arial" w:hAnsi="Arial" w:cs="Arial"/>
          <w:b/>
          <w:sz w:val="22"/>
          <w:szCs w:val="22"/>
        </w:rPr>
      </w:pPr>
      <w:r w:rsidRPr="00D00799">
        <w:rPr>
          <w:rFonts w:ascii="Arial" w:hAnsi="Arial" w:cs="Arial"/>
          <w:b/>
          <w:sz w:val="22"/>
          <w:szCs w:val="22"/>
          <w:highlight w:val="yellow"/>
        </w:rPr>
        <w:t>NOM DE LA SOCIETE 2</w:t>
      </w:r>
      <w:r w:rsidR="00930049" w:rsidRPr="00AC12AC">
        <w:rPr>
          <w:rFonts w:ascii="Arial" w:hAnsi="Arial" w:cs="Arial"/>
          <w:sz w:val="22"/>
          <w:szCs w:val="22"/>
        </w:rPr>
        <w:t xml:space="preserve"> ET </w:t>
      </w:r>
      <w:r w:rsidRPr="00D00799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="00930049" w:rsidRPr="00AC12AC">
        <w:rPr>
          <w:rFonts w:ascii="Arial" w:hAnsi="Arial" w:cs="Arial"/>
          <w:sz w:val="22"/>
          <w:szCs w:val="22"/>
        </w:rPr>
        <w:t>ENSEMBLE CI-APRES DESIGNEES PAR</w:t>
      </w:r>
      <w:r w:rsidR="00930049" w:rsidRPr="00AC12AC">
        <w:rPr>
          <w:rFonts w:ascii="Arial" w:hAnsi="Arial" w:cs="Arial"/>
          <w:b/>
          <w:sz w:val="22"/>
          <w:szCs w:val="22"/>
        </w:rPr>
        <w:t xml:space="preserve"> GROUPE </w:t>
      </w:r>
      <w:r w:rsidR="007871E9" w:rsidRPr="007871E9">
        <w:rPr>
          <w:rFonts w:ascii="Arial" w:hAnsi="Arial" w:cs="Arial"/>
          <w:b/>
          <w:sz w:val="22"/>
          <w:szCs w:val="22"/>
          <w:highlight w:val="yellow"/>
        </w:rPr>
        <w:t>NOM DE L’UNIVERSITE</w:t>
      </w:r>
    </w:p>
    <w:p w14:paraId="59C36EE0" w14:textId="77777777" w:rsidR="00930049" w:rsidRPr="00AC12AC" w:rsidRDefault="00930049">
      <w:pPr>
        <w:jc w:val="right"/>
        <w:rPr>
          <w:rFonts w:ascii="Arial" w:hAnsi="Arial" w:cs="Arial"/>
          <w:b/>
          <w:sz w:val="22"/>
          <w:szCs w:val="22"/>
        </w:rPr>
      </w:pPr>
    </w:p>
    <w:p w14:paraId="39817B24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375DDFE8" w14:textId="40F8E333" w:rsidR="00AC12AC" w:rsidRPr="00AC12AC" w:rsidRDefault="00AC12AC" w:rsidP="00AC12AC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agissant en leur nom et pour la mise en œuvre des activités du Laboratoire </w:t>
      </w:r>
      <w:r w:rsidR="006958E3" w:rsidRPr="006958E3">
        <w:rPr>
          <w:rFonts w:ascii="Arial" w:hAnsi="Arial" w:cs="Arial"/>
          <w:b/>
          <w:bCs/>
          <w:sz w:val="22"/>
          <w:szCs w:val="22"/>
          <w:highlight w:val="yellow"/>
        </w:rPr>
        <w:t>nom du laboratoire</w:t>
      </w:r>
      <w:r w:rsidRPr="00AC12AC">
        <w:rPr>
          <w:rFonts w:ascii="Arial" w:hAnsi="Arial" w:cs="Arial"/>
          <w:b/>
          <w:bCs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 xml:space="preserve">ci-après désigné par le </w:t>
      </w:r>
      <w:r w:rsidRPr="00AC12AC">
        <w:rPr>
          <w:rFonts w:ascii="Arial" w:hAnsi="Arial" w:cs="Arial"/>
          <w:b/>
          <w:sz w:val="22"/>
          <w:szCs w:val="22"/>
        </w:rPr>
        <w:t>Laboratoire</w:t>
      </w:r>
      <w:r w:rsidRPr="00AC12AC">
        <w:rPr>
          <w:rFonts w:ascii="Arial" w:hAnsi="Arial" w:cs="Arial"/>
          <w:sz w:val="22"/>
          <w:szCs w:val="22"/>
        </w:rPr>
        <w:t xml:space="preserve">, dirigé par </w:t>
      </w:r>
      <w:r w:rsidR="006958E3" w:rsidRPr="006958E3">
        <w:rPr>
          <w:rFonts w:ascii="Arial" w:hAnsi="Arial" w:cs="Arial"/>
          <w:b/>
          <w:bCs/>
          <w:sz w:val="22"/>
          <w:szCs w:val="22"/>
          <w:highlight w:val="yellow"/>
        </w:rPr>
        <w:t xml:space="preserve">indiquer le nom </w:t>
      </w:r>
      <w:r w:rsidR="006958E3" w:rsidRPr="009B4EB4">
        <w:rPr>
          <w:rFonts w:ascii="Arial" w:hAnsi="Arial" w:cs="Arial"/>
          <w:b/>
          <w:bCs/>
          <w:sz w:val="22"/>
          <w:szCs w:val="22"/>
          <w:highlight w:val="yellow"/>
        </w:rPr>
        <w:t>du dirigeant</w:t>
      </w:r>
      <w:r w:rsidRPr="00AC12AC">
        <w:rPr>
          <w:rFonts w:ascii="Arial" w:hAnsi="Arial" w:cs="Arial"/>
          <w:b/>
          <w:bCs/>
          <w:sz w:val="22"/>
          <w:szCs w:val="22"/>
        </w:rPr>
        <w:t>.</w:t>
      </w:r>
    </w:p>
    <w:p w14:paraId="27639A3B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33207FD5" w14:textId="77777777" w:rsidR="00930049" w:rsidRPr="00AC12AC" w:rsidRDefault="00930049">
      <w:pPr>
        <w:jc w:val="right"/>
        <w:rPr>
          <w:rFonts w:ascii="Arial" w:hAnsi="Arial" w:cs="Arial"/>
          <w:b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</w:rPr>
        <w:t>D'AUTRE PART,</w:t>
      </w:r>
    </w:p>
    <w:p w14:paraId="00D4E347" w14:textId="77777777" w:rsidR="00930049" w:rsidRPr="00AC12AC" w:rsidRDefault="00930049">
      <w:pPr>
        <w:jc w:val="right"/>
        <w:rPr>
          <w:rFonts w:ascii="Arial" w:hAnsi="Arial" w:cs="Arial"/>
          <w:b/>
          <w:sz w:val="22"/>
          <w:szCs w:val="22"/>
          <w:highlight w:val="yellow"/>
        </w:rPr>
      </w:pPr>
    </w:p>
    <w:p w14:paraId="021FC68E" w14:textId="54DE4D3B" w:rsidR="00930049" w:rsidRPr="00AC12AC" w:rsidRDefault="007871E9">
      <w:pPr>
        <w:jc w:val="both"/>
        <w:rPr>
          <w:rFonts w:ascii="Arial" w:hAnsi="Arial" w:cs="Arial"/>
          <w:b/>
          <w:sz w:val="22"/>
          <w:szCs w:val="22"/>
        </w:rPr>
      </w:pPr>
      <w:r w:rsidRPr="007871E9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930049" w:rsidRPr="00AC12AC">
        <w:rPr>
          <w:rFonts w:ascii="Arial" w:hAnsi="Arial" w:cs="Arial"/>
          <w:sz w:val="22"/>
          <w:szCs w:val="22"/>
        </w:rPr>
        <w:t xml:space="preserve">d’une part et le </w:t>
      </w:r>
      <w:r w:rsidR="004D4FA6" w:rsidRPr="004D4FA6">
        <w:rPr>
          <w:rFonts w:ascii="Arial" w:hAnsi="Arial" w:cs="Arial"/>
          <w:b/>
          <w:sz w:val="22"/>
          <w:szCs w:val="22"/>
        </w:rPr>
        <w:t xml:space="preserve">GROUPE </w:t>
      </w:r>
      <w:r w:rsidRPr="007871E9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>
        <w:rPr>
          <w:rFonts w:ascii="Arial" w:hAnsi="Arial" w:cs="Arial"/>
          <w:sz w:val="22"/>
          <w:szCs w:val="22"/>
        </w:rPr>
        <w:t xml:space="preserve"> </w:t>
      </w:r>
      <w:r w:rsidR="00930049" w:rsidRPr="00AC12AC">
        <w:rPr>
          <w:rFonts w:ascii="Arial" w:hAnsi="Arial" w:cs="Arial"/>
          <w:sz w:val="22"/>
          <w:szCs w:val="22"/>
        </w:rPr>
        <w:t xml:space="preserve">d’autre part sont désignés ensemble ci-après par les </w:t>
      </w:r>
      <w:r w:rsidR="00930049" w:rsidRPr="00AC12AC">
        <w:rPr>
          <w:rFonts w:ascii="Arial" w:hAnsi="Arial" w:cs="Arial"/>
          <w:b/>
          <w:sz w:val="22"/>
          <w:szCs w:val="22"/>
        </w:rPr>
        <w:t>PARTIES.</w:t>
      </w:r>
    </w:p>
    <w:p w14:paraId="1810EC10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5C3CE2CF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26D60B36" w14:textId="77777777" w:rsidR="00930049" w:rsidRPr="00AC12AC" w:rsidRDefault="00930049">
      <w:pPr>
        <w:pStyle w:val="Titre1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lastRenderedPageBreak/>
        <w:t>ATTENDU QUE :</w:t>
      </w:r>
    </w:p>
    <w:p w14:paraId="7C78D6E7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42D95647" w14:textId="0BEFE2FC" w:rsidR="00AC12AC" w:rsidRPr="00211AA5" w:rsidRDefault="007871E9" w:rsidP="00AC12AC">
      <w:pPr>
        <w:jc w:val="both"/>
        <w:rPr>
          <w:rFonts w:ascii="Arial" w:hAnsi="Arial" w:cs="Arial"/>
          <w:sz w:val="22"/>
          <w:szCs w:val="22"/>
        </w:rPr>
      </w:pPr>
      <w:r w:rsidRPr="007871E9">
        <w:rPr>
          <w:rFonts w:ascii="Arial" w:hAnsi="Arial" w:cs="Arial"/>
          <w:b/>
          <w:sz w:val="22"/>
          <w:szCs w:val="22"/>
          <w:highlight w:val="yellow"/>
        </w:rPr>
        <w:t>NOM DE LA SOCIETE 2</w:t>
      </w:r>
      <w:r w:rsidR="00AC12AC" w:rsidRPr="00211AA5">
        <w:rPr>
          <w:rFonts w:ascii="Arial" w:hAnsi="Arial" w:cs="Arial"/>
          <w:sz w:val="22"/>
          <w:szCs w:val="22"/>
        </w:rPr>
        <w:t xml:space="preserve"> et </w:t>
      </w:r>
      <w:r w:rsidRPr="007871E9">
        <w:rPr>
          <w:rFonts w:ascii="Arial" w:hAnsi="Arial" w:cs="Arial"/>
          <w:sz w:val="22"/>
          <w:szCs w:val="22"/>
          <w:highlight w:val="yellow"/>
        </w:rPr>
        <w:t>NOM DE L’UNIVERSITE</w:t>
      </w:r>
      <w:r w:rsidR="00AC12AC" w:rsidRPr="00211AA5">
        <w:rPr>
          <w:rFonts w:ascii="Arial" w:hAnsi="Arial" w:cs="Arial"/>
          <w:sz w:val="22"/>
          <w:szCs w:val="22"/>
        </w:rPr>
        <w:t xml:space="preserve"> ont signé le</w:t>
      </w:r>
      <w:r w:rsidR="00AC12AC" w:rsidRPr="00211AA5">
        <w:rPr>
          <w:rFonts w:ascii="Arial" w:hAnsi="Arial" w:cs="Arial"/>
          <w:b/>
          <w:sz w:val="22"/>
          <w:szCs w:val="22"/>
        </w:rPr>
        <w:t xml:space="preserve"> </w:t>
      </w:r>
      <w:r w:rsidRPr="007871E9">
        <w:rPr>
          <w:rFonts w:ascii="Arial" w:hAnsi="Arial" w:cs="Arial"/>
          <w:b/>
          <w:sz w:val="22"/>
          <w:szCs w:val="22"/>
          <w:highlight w:val="yellow"/>
        </w:rPr>
        <w:t>indiquer la date de signature de la convention-cadre</w:t>
      </w:r>
      <w:r w:rsidR="00AC12AC" w:rsidRPr="00211AA5">
        <w:rPr>
          <w:rFonts w:ascii="Arial" w:hAnsi="Arial" w:cs="Arial"/>
          <w:sz w:val="22"/>
          <w:szCs w:val="22"/>
        </w:rPr>
        <w:t xml:space="preserve">, une convention-cadre qui confère à </w:t>
      </w:r>
      <w:r w:rsidRPr="007871E9">
        <w:rPr>
          <w:rFonts w:ascii="Arial" w:hAnsi="Arial" w:cs="Arial"/>
          <w:b/>
          <w:sz w:val="22"/>
          <w:szCs w:val="22"/>
          <w:highlight w:val="yellow"/>
        </w:rPr>
        <w:t>NOM DE LA SOCIETE 2</w:t>
      </w:r>
      <w:r w:rsidR="00AC12AC" w:rsidRPr="00211AA5">
        <w:rPr>
          <w:rFonts w:ascii="Arial" w:hAnsi="Arial" w:cs="Arial"/>
          <w:sz w:val="22"/>
          <w:szCs w:val="22"/>
        </w:rPr>
        <w:t xml:space="preserve"> la mission de valoriser le potentiel scientifique et technologique des laboratoires, centres et services de </w:t>
      </w:r>
      <w:r w:rsidRPr="007871E9">
        <w:rPr>
          <w:rFonts w:ascii="Arial" w:hAnsi="Arial" w:cs="Arial"/>
          <w:sz w:val="22"/>
          <w:szCs w:val="22"/>
          <w:highlight w:val="yellow"/>
        </w:rPr>
        <w:t>NOM DE L’UNIVERSITE</w:t>
      </w:r>
      <w:r w:rsidR="00AC12AC" w:rsidRPr="00211AA5">
        <w:rPr>
          <w:rFonts w:ascii="Arial" w:hAnsi="Arial" w:cs="Arial"/>
          <w:sz w:val="22"/>
          <w:szCs w:val="22"/>
        </w:rPr>
        <w:t>, et d’assurer la gestion des contrats afférents à cette mission.</w:t>
      </w:r>
    </w:p>
    <w:p w14:paraId="26CFAD19" w14:textId="77777777" w:rsidR="00AC12AC" w:rsidRPr="009D4401" w:rsidRDefault="00AC12AC">
      <w:pPr>
        <w:rPr>
          <w:rFonts w:ascii="Arial" w:hAnsi="Arial" w:cs="Arial"/>
          <w:sz w:val="22"/>
          <w:szCs w:val="22"/>
        </w:rPr>
      </w:pPr>
    </w:p>
    <w:p w14:paraId="0830609E" w14:textId="78AA01D0" w:rsidR="009D4401" w:rsidRPr="009D4401" w:rsidRDefault="009D4401" w:rsidP="009D4401">
      <w:pPr>
        <w:jc w:val="both"/>
        <w:rPr>
          <w:rFonts w:ascii="Arial" w:hAnsi="Arial" w:cs="Arial"/>
          <w:sz w:val="22"/>
          <w:szCs w:val="22"/>
        </w:rPr>
      </w:pPr>
      <w:r w:rsidRPr="009D4401">
        <w:rPr>
          <w:rFonts w:ascii="Arial" w:hAnsi="Arial" w:cs="Arial"/>
          <w:sz w:val="22"/>
          <w:szCs w:val="22"/>
        </w:rPr>
        <w:t xml:space="preserve">Le </w:t>
      </w:r>
      <w:r w:rsidRPr="009D4401">
        <w:rPr>
          <w:rFonts w:ascii="Arial" w:hAnsi="Arial" w:cs="Arial"/>
          <w:b/>
          <w:sz w:val="22"/>
          <w:szCs w:val="22"/>
        </w:rPr>
        <w:t>Laboratoire</w:t>
      </w:r>
      <w:r w:rsidRPr="009D4401">
        <w:rPr>
          <w:rFonts w:ascii="Arial" w:hAnsi="Arial" w:cs="Arial"/>
          <w:sz w:val="22"/>
          <w:szCs w:val="22"/>
        </w:rPr>
        <w:t xml:space="preserve"> possède un savoir-faire reconnu dans le domaine de l’étude de </w:t>
      </w:r>
      <w:r w:rsidR="00FF59E3" w:rsidRPr="00FF59E3">
        <w:rPr>
          <w:rFonts w:ascii="Arial" w:hAnsi="Arial" w:cs="Arial"/>
          <w:sz w:val="22"/>
          <w:szCs w:val="22"/>
          <w:highlight w:val="yellow"/>
        </w:rPr>
        <w:t>indiquer le domaine spécialité du laboratoire</w:t>
      </w:r>
    </w:p>
    <w:p w14:paraId="42F73A48" w14:textId="77777777" w:rsidR="009D4401" w:rsidRPr="009D4401" w:rsidRDefault="009D4401" w:rsidP="009D4401">
      <w:pPr>
        <w:jc w:val="both"/>
        <w:rPr>
          <w:rFonts w:ascii="Arial" w:hAnsi="Arial" w:cs="Arial"/>
          <w:sz w:val="22"/>
          <w:szCs w:val="22"/>
        </w:rPr>
      </w:pPr>
    </w:p>
    <w:p w14:paraId="2183AE6E" w14:textId="1F716156" w:rsidR="00930049" w:rsidRPr="00AC12AC" w:rsidRDefault="00FF59E3">
      <w:pPr>
        <w:jc w:val="both"/>
        <w:rPr>
          <w:rFonts w:ascii="Arial" w:hAnsi="Arial" w:cs="Arial"/>
          <w:sz w:val="22"/>
          <w:szCs w:val="22"/>
        </w:rPr>
      </w:pPr>
      <w:r w:rsidRPr="00FF59E3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="009B5358" w:rsidRPr="00AC12AC">
        <w:rPr>
          <w:rFonts w:ascii="Arial" w:hAnsi="Arial" w:cs="Arial"/>
          <w:sz w:val="22"/>
          <w:szCs w:val="22"/>
        </w:rPr>
        <w:t xml:space="preserve"> </w:t>
      </w:r>
      <w:r w:rsidR="00930049" w:rsidRPr="00AC12AC">
        <w:rPr>
          <w:rFonts w:ascii="Arial" w:hAnsi="Arial" w:cs="Arial"/>
          <w:sz w:val="22"/>
          <w:szCs w:val="22"/>
        </w:rPr>
        <w:t>est spécialisée dans le domaine de</w:t>
      </w:r>
      <w:r w:rsidRPr="00FF59E3">
        <w:rPr>
          <w:rFonts w:ascii="Arial" w:hAnsi="Arial" w:cs="Arial"/>
          <w:sz w:val="22"/>
          <w:szCs w:val="22"/>
          <w:highlight w:val="yellow"/>
        </w:rPr>
        <w:t xml:space="preserve"> indiquer </w:t>
      </w:r>
      <w:r>
        <w:rPr>
          <w:rFonts w:ascii="Arial" w:hAnsi="Arial" w:cs="Arial"/>
          <w:sz w:val="22"/>
          <w:szCs w:val="22"/>
          <w:highlight w:val="yellow"/>
        </w:rPr>
        <w:t>son</w:t>
      </w:r>
      <w:r w:rsidRPr="00FF59E3">
        <w:rPr>
          <w:rFonts w:ascii="Arial" w:hAnsi="Arial" w:cs="Arial"/>
          <w:sz w:val="22"/>
          <w:szCs w:val="22"/>
          <w:highlight w:val="yellow"/>
        </w:rPr>
        <w:t xml:space="preserve"> domaine </w:t>
      </w:r>
      <w:r>
        <w:rPr>
          <w:rFonts w:ascii="Arial" w:hAnsi="Arial" w:cs="Arial"/>
          <w:sz w:val="22"/>
          <w:szCs w:val="22"/>
          <w:highlight w:val="yellow"/>
        </w:rPr>
        <w:t xml:space="preserve">de </w:t>
      </w:r>
      <w:r w:rsidRPr="00FF59E3">
        <w:rPr>
          <w:rFonts w:ascii="Arial" w:hAnsi="Arial" w:cs="Arial"/>
          <w:sz w:val="22"/>
          <w:szCs w:val="22"/>
          <w:highlight w:val="yellow"/>
        </w:rPr>
        <w:t>spécialité</w:t>
      </w:r>
      <w:r>
        <w:rPr>
          <w:rFonts w:ascii="Arial" w:hAnsi="Arial" w:cs="Arial"/>
          <w:sz w:val="22"/>
          <w:szCs w:val="22"/>
          <w:highlight w:val="yellow"/>
        </w:rPr>
        <w:t>.</w:t>
      </w:r>
    </w:p>
    <w:p w14:paraId="53C7765F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2614EE22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0C005D1B" w14:textId="77777777" w:rsidR="00930049" w:rsidRPr="00AC12AC" w:rsidRDefault="00930049">
      <w:pPr>
        <w:jc w:val="both"/>
        <w:rPr>
          <w:rFonts w:ascii="Arial" w:hAnsi="Arial" w:cs="Arial"/>
          <w:b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</w:rPr>
        <w:t>IL EST CONVENU CE QUI SUIT :</w:t>
      </w:r>
    </w:p>
    <w:p w14:paraId="0500849E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7FEC5086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27DA2E8D" w14:textId="77777777" w:rsidR="00930049" w:rsidRPr="00AC12AC" w:rsidRDefault="00930049">
      <w:pPr>
        <w:pStyle w:val="Titre1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ARTICLE 1 : OBJET DU CONTRAT</w:t>
      </w:r>
    </w:p>
    <w:p w14:paraId="78389316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2D6FB837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Les </w:t>
      </w:r>
      <w:r w:rsidRPr="00AC12AC">
        <w:rPr>
          <w:rFonts w:ascii="Arial" w:hAnsi="Arial" w:cs="Arial"/>
          <w:b/>
          <w:sz w:val="22"/>
          <w:szCs w:val="22"/>
        </w:rPr>
        <w:t xml:space="preserve">PARTIES </w:t>
      </w:r>
      <w:r w:rsidRPr="00AC12AC">
        <w:rPr>
          <w:rFonts w:ascii="Arial" w:hAnsi="Arial" w:cs="Arial"/>
          <w:sz w:val="22"/>
          <w:szCs w:val="22"/>
        </w:rPr>
        <w:t>décident d'effectuer en commun une étude, ci-après désignée l’</w:t>
      </w:r>
      <w:r w:rsidRPr="00AC12AC">
        <w:rPr>
          <w:rFonts w:ascii="Arial" w:hAnsi="Arial" w:cs="Arial"/>
          <w:b/>
          <w:sz w:val="22"/>
          <w:szCs w:val="22"/>
        </w:rPr>
        <w:t>Etude</w:t>
      </w:r>
      <w:r w:rsidRPr="00AC12AC">
        <w:rPr>
          <w:rFonts w:ascii="Arial" w:hAnsi="Arial" w:cs="Arial"/>
          <w:sz w:val="22"/>
          <w:szCs w:val="22"/>
        </w:rPr>
        <w:t xml:space="preserve">, intitulée : </w:t>
      </w:r>
    </w:p>
    <w:p w14:paraId="31FAEE52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02959F8D" w14:textId="3A5D7CC0" w:rsidR="00930049" w:rsidRPr="00AC12AC" w:rsidRDefault="00930049" w:rsidP="00FD5F07">
      <w:pPr>
        <w:jc w:val="center"/>
        <w:rPr>
          <w:rFonts w:ascii="Arial" w:hAnsi="Arial" w:cs="Arial"/>
          <w:sz w:val="22"/>
          <w:szCs w:val="22"/>
        </w:rPr>
      </w:pPr>
      <w:r w:rsidRPr="00FD5F07">
        <w:rPr>
          <w:rFonts w:ascii="Arial" w:hAnsi="Arial" w:cs="Arial"/>
          <w:b/>
          <w:sz w:val="22"/>
          <w:szCs w:val="22"/>
        </w:rPr>
        <w:t>“ </w:t>
      </w:r>
      <w:r w:rsidR="00754E4B" w:rsidRPr="00754E4B">
        <w:rPr>
          <w:rFonts w:ascii="Arial" w:hAnsi="Arial" w:cs="Arial"/>
          <w:b/>
          <w:sz w:val="22"/>
          <w:szCs w:val="22"/>
          <w:highlight w:val="yellow"/>
        </w:rPr>
        <w:t>nom de l’étude</w:t>
      </w:r>
      <w:r w:rsidRPr="00AC12AC">
        <w:rPr>
          <w:rFonts w:ascii="Arial" w:hAnsi="Arial" w:cs="Arial"/>
          <w:sz w:val="22"/>
          <w:szCs w:val="22"/>
        </w:rPr>
        <w:t>”</w:t>
      </w:r>
    </w:p>
    <w:p w14:paraId="41169CF2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1B8FB6A7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Le sujet précis de l'</w:t>
      </w:r>
      <w:r w:rsidRPr="00AC12AC">
        <w:rPr>
          <w:rFonts w:ascii="Arial" w:hAnsi="Arial" w:cs="Arial"/>
          <w:b/>
          <w:sz w:val="22"/>
          <w:szCs w:val="22"/>
        </w:rPr>
        <w:t>Etude</w:t>
      </w:r>
      <w:r w:rsidRPr="00AC12AC">
        <w:rPr>
          <w:rFonts w:ascii="Arial" w:hAnsi="Arial" w:cs="Arial"/>
          <w:sz w:val="22"/>
          <w:szCs w:val="22"/>
        </w:rPr>
        <w:t xml:space="preserve"> ainsi que son programme détaillé sont donnés dans l'annexe scientifique et technique jointe (Annexe 1).</w:t>
      </w:r>
    </w:p>
    <w:p w14:paraId="735EDAC3" w14:textId="77777777" w:rsidR="00930049" w:rsidRPr="00AC12AC" w:rsidRDefault="00930049">
      <w:pPr>
        <w:jc w:val="both"/>
        <w:rPr>
          <w:rFonts w:ascii="Arial" w:hAnsi="Arial" w:cs="Arial"/>
          <w:b/>
          <w:sz w:val="22"/>
          <w:szCs w:val="22"/>
        </w:rPr>
      </w:pPr>
    </w:p>
    <w:p w14:paraId="18FB7097" w14:textId="724C9AF9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Le </w:t>
      </w:r>
      <w:r w:rsidR="004D4FA6" w:rsidRPr="004D4FA6">
        <w:rPr>
          <w:rFonts w:ascii="Arial" w:hAnsi="Arial" w:cs="Arial"/>
          <w:b/>
          <w:sz w:val="22"/>
          <w:szCs w:val="22"/>
        </w:rPr>
        <w:t xml:space="preserve">GROUPE </w:t>
      </w:r>
      <w:r w:rsidR="00F12A34" w:rsidRPr="00F12A34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="00633A9A">
        <w:rPr>
          <w:rFonts w:ascii="Arial" w:hAnsi="Arial" w:cs="Arial"/>
          <w:sz w:val="22"/>
          <w:szCs w:val="22"/>
        </w:rPr>
        <w:t xml:space="preserve"> mettra</w:t>
      </w:r>
      <w:r w:rsidRPr="00AC12AC">
        <w:rPr>
          <w:rFonts w:ascii="Arial" w:hAnsi="Arial" w:cs="Arial"/>
          <w:sz w:val="22"/>
          <w:szCs w:val="22"/>
        </w:rPr>
        <w:t xml:space="preserve"> tout en œuvre pour assurer le bon déroulement de l’</w:t>
      </w:r>
      <w:r w:rsidRPr="00AC12AC">
        <w:rPr>
          <w:rFonts w:ascii="Arial" w:hAnsi="Arial" w:cs="Arial"/>
          <w:b/>
          <w:sz w:val="22"/>
          <w:szCs w:val="22"/>
        </w:rPr>
        <w:t>Etude</w:t>
      </w:r>
      <w:r w:rsidRPr="00AC12AC">
        <w:rPr>
          <w:rFonts w:ascii="Arial" w:hAnsi="Arial" w:cs="Arial"/>
          <w:sz w:val="22"/>
          <w:szCs w:val="22"/>
        </w:rPr>
        <w:t>, conformément à l'obligation de moyens, et non de résultats, qui leur incombe.</w:t>
      </w:r>
    </w:p>
    <w:p w14:paraId="011B0D2D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05D5334B" w14:textId="77777777" w:rsidR="00930049" w:rsidRPr="00AC12AC" w:rsidRDefault="00930049">
      <w:pPr>
        <w:pStyle w:val="Titre1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ARTICLE 2 : RESPONSABLES SCIENTIFIQUES</w:t>
      </w:r>
    </w:p>
    <w:p w14:paraId="5F1D83B6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0A52BCB0" w14:textId="77777777" w:rsidR="00930049" w:rsidRPr="00AC12AC" w:rsidRDefault="00930049">
      <w:pPr>
        <w:pStyle w:val="Corpsdetexte"/>
        <w:spacing w:after="120"/>
        <w:rPr>
          <w:rFonts w:ascii="Arial" w:hAnsi="Arial" w:cs="Arial"/>
          <w:szCs w:val="22"/>
        </w:rPr>
      </w:pPr>
      <w:r w:rsidRPr="00AC12AC">
        <w:rPr>
          <w:rFonts w:ascii="Arial" w:hAnsi="Arial" w:cs="Arial"/>
          <w:szCs w:val="22"/>
        </w:rPr>
        <w:t xml:space="preserve">Durant toute la durée du contrat, des contacts fréquents auront lieu entre les </w:t>
      </w:r>
      <w:r w:rsidRPr="00AC12AC">
        <w:rPr>
          <w:rFonts w:ascii="Arial" w:hAnsi="Arial" w:cs="Arial"/>
          <w:b/>
          <w:bCs/>
          <w:szCs w:val="22"/>
        </w:rPr>
        <w:t>PARTIES</w:t>
      </w:r>
      <w:r w:rsidRPr="00AC12AC">
        <w:rPr>
          <w:rFonts w:ascii="Arial" w:hAnsi="Arial" w:cs="Arial"/>
          <w:szCs w:val="22"/>
        </w:rPr>
        <w:t xml:space="preserve"> pour coordonner le plus possible étude théorique et validation expérimentale.</w:t>
      </w:r>
    </w:p>
    <w:p w14:paraId="231D5ED1" w14:textId="77777777" w:rsidR="00930049" w:rsidRPr="00AC12AC" w:rsidRDefault="00930049">
      <w:pPr>
        <w:pStyle w:val="Corpsdetexte"/>
        <w:spacing w:after="120"/>
        <w:rPr>
          <w:rFonts w:ascii="Arial" w:hAnsi="Arial" w:cs="Arial"/>
          <w:szCs w:val="22"/>
        </w:rPr>
      </w:pPr>
      <w:r w:rsidRPr="00AC12AC">
        <w:rPr>
          <w:rFonts w:ascii="Arial" w:hAnsi="Arial" w:cs="Arial"/>
          <w:szCs w:val="22"/>
        </w:rPr>
        <w:t>Les résultats o</w:t>
      </w:r>
      <w:r w:rsidRPr="00AC12AC">
        <w:rPr>
          <w:rFonts w:ascii="Arial" w:hAnsi="Arial" w:cs="Arial"/>
          <w:bCs/>
          <w:szCs w:val="22"/>
        </w:rPr>
        <w:t>b</w:t>
      </w:r>
      <w:r w:rsidRPr="00AC12AC">
        <w:rPr>
          <w:rFonts w:ascii="Arial" w:hAnsi="Arial" w:cs="Arial"/>
          <w:szCs w:val="22"/>
        </w:rPr>
        <w:t>tenus, et de façon générale toute information relative à l’</w:t>
      </w:r>
      <w:r w:rsidRPr="00AC12AC">
        <w:rPr>
          <w:rFonts w:ascii="Arial" w:hAnsi="Arial" w:cs="Arial"/>
          <w:b/>
          <w:bCs/>
          <w:szCs w:val="22"/>
        </w:rPr>
        <w:t>Etude</w:t>
      </w:r>
      <w:r w:rsidRPr="00AC12AC">
        <w:rPr>
          <w:rFonts w:ascii="Arial" w:hAnsi="Arial" w:cs="Arial"/>
          <w:szCs w:val="22"/>
        </w:rPr>
        <w:t>, circuleront li</w:t>
      </w:r>
      <w:r w:rsidRPr="00AC12AC">
        <w:rPr>
          <w:rFonts w:ascii="Arial" w:hAnsi="Arial" w:cs="Arial"/>
          <w:bCs/>
          <w:szCs w:val="22"/>
        </w:rPr>
        <w:t>b</w:t>
      </w:r>
      <w:r w:rsidRPr="00AC12AC">
        <w:rPr>
          <w:rFonts w:ascii="Arial" w:hAnsi="Arial" w:cs="Arial"/>
          <w:szCs w:val="22"/>
        </w:rPr>
        <w:t xml:space="preserve">rement entre les responsables chargés, au sein des </w:t>
      </w:r>
      <w:r w:rsidRPr="00AC12AC">
        <w:rPr>
          <w:rFonts w:ascii="Arial" w:hAnsi="Arial" w:cs="Arial"/>
          <w:b/>
          <w:szCs w:val="22"/>
        </w:rPr>
        <w:t>PARTIES</w:t>
      </w:r>
      <w:r w:rsidRPr="00AC12AC">
        <w:rPr>
          <w:rFonts w:ascii="Arial" w:hAnsi="Arial" w:cs="Arial"/>
          <w:szCs w:val="22"/>
        </w:rPr>
        <w:t>, de l’exécution du présent accord,:</w:t>
      </w:r>
    </w:p>
    <w:p w14:paraId="38CB3837" w14:textId="77777777" w:rsidR="00930049" w:rsidRPr="00AC12AC" w:rsidRDefault="00930049">
      <w:pPr>
        <w:rPr>
          <w:rFonts w:ascii="Arial" w:hAnsi="Arial" w:cs="Arial"/>
          <w:sz w:val="22"/>
          <w:szCs w:val="22"/>
        </w:rPr>
      </w:pPr>
    </w:p>
    <w:p w14:paraId="673869F9" w14:textId="3FB46116" w:rsidR="00930049" w:rsidRPr="00AC12AC" w:rsidRDefault="00930049">
      <w:pPr>
        <w:widowControl w:val="0"/>
        <w:tabs>
          <w:tab w:val="left" w:pos="480"/>
        </w:tabs>
        <w:ind w:left="480" w:right="-16"/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pour le </w:t>
      </w:r>
      <w:r w:rsidRPr="00AC12AC">
        <w:rPr>
          <w:rFonts w:ascii="Arial" w:hAnsi="Arial" w:cs="Arial"/>
          <w:b/>
          <w:sz w:val="22"/>
          <w:szCs w:val="22"/>
        </w:rPr>
        <w:t>Laboratoire</w:t>
      </w:r>
      <w:r w:rsidRPr="00AC12AC">
        <w:rPr>
          <w:rFonts w:ascii="Arial" w:hAnsi="Arial" w:cs="Arial"/>
          <w:sz w:val="22"/>
          <w:szCs w:val="22"/>
        </w:rPr>
        <w:t xml:space="preserve"> : </w:t>
      </w:r>
      <w:r w:rsidR="00D1642F" w:rsidRPr="00D1642F">
        <w:rPr>
          <w:rFonts w:ascii="Arial" w:hAnsi="Arial" w:cs="Arial"/>
          <w:sz w:val="22"/>
          <w:szCs w:val="22"/>
          <w:highlight w:val="yellow"/>
        </w:rPr>
        <w:t>indiquer le nom du responsable scientifique</w:t>
      </w:r>
      <w:r w:rsidRPr="00AC12AC">
        <w:rPr>
          <w:rFonts w:ascii="Arial" w:hAnsi="Arial" w:cs="Arial"/>
          <w:sz w:val="22"/>
          <w:szCs w:val="22"/>
        </w:rPr>
        <w:t xml:space="preserve"> (ci-après désigné "le </w:t>
      </w:r>
      <w:r w:rsidRPr="00AC12AC">
        <w:rPr>
          <w:rFonts w:ascii="Arial" w:hAnsi="Arial" w:cs="Arial"/>
          <w:b/>
          <w:bCs/>
          <w:sz w:val="22"/>
          <w:szCs w:val="22"/>
        </w:rPr>
        <w:t>Responsable Scientifique</w:t>
      </w:r>
      <w:r w:rsidRPr="00AC12AC">
        <w:rPr>
          <w:rFonts w:ascii="Arial" w:hAnsi="Arial" w:cs="Arial"/>
          <w:sz w:val="22"/>
          <w:szCs w:val="22"/>
        </w:rPr>
        <w:t>").</w:t>
      </w:r>
    </w:p>
    <w:p w14:paraId="7A46670C" w14:textId="4F0E3C2F" w:rsidR="00930049" w:rsidRPr="00AC12AC" w:rsidRDefault="00930049">
      <w:pPr>
        <w:ind w:left="480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pour </w:t>
      </w:r>
      <w:r w:rsidR="008E7BF3">
        <w:rPr>
          <w:rFonts w:ascii="Arial" w:hAnsi="Arial" w:cs="Arial"/>
          <w:b/>
          <w:sz w:val="22"/>
          <w:szCs w:val="22"/>
        </w:rPr>
        <w:t>NOM DE LA SOCIETE 1</w:t>
      </w:r>
      <w:r w:rsidRPr="00AC12AC">
        <w:rPr>
          <w:rFonts w:ascii="Arial" w:hAnsi="Arial" w:cs="Arial"/>
          <w:sz w:val="22"/>
          <w:szCs w:val="22"/>
        </w:rPr>
        <w:t xml:space="preserve">: </w:t>
      </w:r>
      <w:r w:rsidR="008E7BF3" w:rsidRPr="008E7BF3">
        <w:rPr>
          <w:rFonts w:ascii="Arial" w:hAnsi="Arial" w:cs="Arial"/>
          <w:sz w:val="22"/>
          <w:szCs w:val="22"/>
          <w:highlight w:val="yellow"/>
        </w:rPr>
        <w:t>indiquer le nom du correspondant de la Société 1</w:t>
      </w:r>
      <w:r w:rsidR="008E7BF3">
        <w:rPr>
          <w:rFonts w:ascii="Arial" w:hAnsi="Arial" w:cs="Arial"/>
          <w:sz w:val="22"/>
          <w:szCs w:val="22"/>
        </w:rPr>
        <w:t xml:space="preserve"> (</w:t>
      </w:r>
      <w:r w:rsidRPr="00AC12AC">
        <w:rPr>
          <w:rFonts w:ascii="Arial" w:hAnsi="Arial" w:cs="Arial"/>
          <w:sz w:val="22"/>
          <w:szCs w:val="22"/>
        </w:rPr>
        <w:t xml:space="preserve">ci-après désigné "le </w:t>
      </w:r>
      <w:r w:rsidRPr="00AC12AC">
        <w:rPr>
          <w:rFonts w:ascii="Arial" w:hAnsi="Arial" w:cs="Arial"/>
          <w:b/>
          <w:bCs/>
          <w:sz w:val="22"/>
          <w:szCs w:val="22"/>
        </w:rPr>
        <w:t>Correspondant</w:t>
      </w:r>
      <w:r w:rsidRPr="00AC12AC">
        <w:rPr>
          <w:rFonts w:ascii="Arial" w:hAnsi="Arial" w:cs="Arial"/>
          <w:sz w:val="22"/>
          <w:szCs w:val="22"/>
        </w:rPr>
        <w:t>").</w:t>
      </w:r>
    </w:p>
    <w:p w14:paraId="79EC1F48" w14:textId="77777777" w:rsidR="00930049" w:rsidRPr="00AC12AC" w:rsidRDefault="00930049">
      <w:pPr>
        <w:rPr>
          <w:rFonts w:ascii="Arial" w:hAnsi="Arial" w:cs="Arial"/>
          <w:sz w:val="22"/>
          <w:szCs w:val="22"/>
        </w:rPr>
      </w:pPr>
    </w:p>
    <w:p w14:paraId="72790AF5" w14:textId="77777777" w:rsidR="00930049" w:rsidRPr="00AC12AC" w:rsidRDefault="00930049">
      <w:pPr>
        <w:pStyle w:val="Corpsdetexte3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Tout changement de Responsable intervenant pendant la durée du présent accord sera porté par écrit à la connaissance de l’autre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>.</w:t>
      </w:r>
    </w:p>
    <w:p w14:paraId="28A6584F" w14:textId="77777777" w:rsidR="00930049" w:rsidRPr="00AC12AC" w:rsidRDefault="00930049">
      <w:pPr>
        <w:rPr>
          <w:rFonts w:ascii="Arial" w:hAnsi="Arial" w:cs="Arial"/>
          <w:sz w:val="22"/>
          <w:szCs w:val="22"/>
        </w:rPr>
      </w:pPr>
    </w:p>
    <w:p w14:paraId="1096998E" w14:textId="77777777" w:rsidR="00930049" w:rsidRPr="00AC12AC" w:rsidRDefault="00930049">
      <w:pPr>
        <w:pStyle w:val="Titre1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ARTICLE 3 : REUNIONS - RAPPORTS</w:t>
      </w:r>
    </w:p>
    <w:p w14:paraId="7C8DA1AB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60800917" w14:textId="38531C8F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Des réunions de travail entre le </w:t>
      </w:r>
      <w:r w:rsidRPr="00AC12AC">
        <w:rPr>
          <w:rFonts w:ascii="Arial" w:hAnsi="Arial" w:cs="Arial"/>
          <w:b/>
          <w:sz w:val="22"/>
          <w:szCs w:val="22"/>
        </w:rPr>
        <w:t>Laboratoire</w:t>
      </w:r>
      <w:r w:rsidRPr="00AC12AC">
        <w:rPr>
          <w:rFonts w:ascii="Arial" w:hAnsi="Arial" w:cs="Arial"/>
          <w:sz w:val="22"/>
          <w:szCs w:val="22"/>
        </w:rPr>
        <w:t xml:space="preserve"> et </w:t>
      </w:r>
      <w:r w:rsidR="00CA5140" w:rsidRPr="00CA5140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Pr="00AC12AC">
        <w:rPr>
          <w:rFonts w:ascii="Arial" w:hAnsi="Arial" w:cs="Arial"/>
          <w:sz w:val="22"/>
          <w:szCs w:val="22"/>
        </w:rPr>
        <w:t xml:space="preserve"> auront lieu à la demande du </w:t>
      </w:r>
      <w:r w:rsidRPr="00AC12AC">
        <w:rPr>
          <w:rFonts w:ascii="Arial" w:hAnsi="Arial" w:cs="Arial"/>
          <w:b/>
          <w:bCs/>
          <w:sz w:val="22"/>
          <w:szCs w:val="22"/>
        </w:rPr>
        <w:t>Responsable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Pr="00AC12AC">
        <w:rPr>
          <w:rFonts w:ascii="Arial" w:hAnsi="Arial" w:cs="Arial"/>
          <w:b/>
          <w:bCs/>
          <w:sz w:val="22"/>
          <w:szCs w:val="22"/>
        </w:rPr>
        <w:t>Scientifique</w:t>
      </w:r>
      <w:r w:rsidRPr="00AC12AC">
        <w:rPr>
          <w:rFonts w:ascii="Arial" w:hAnsi="Arial" w:cs="Arial"/>
          <w:sz w:val="22"/>
          <w:szCs w:val="22"/>
        </w:rPr>
        <w:t xml:space="preserve"> ou de son </w:t>
      </w:r>
      <w:r w:rsidRPr="00AC12AC">
        <w:rPr>
          <w:rFonts w:ascii="Arial" w:hAnsi="Arial" w:cs="Arial"/>
          <w:b/>
          <w:bCs/>
          <w:sz w:val="22"/>
          <w:szCs w:val="22"/>
        </w:rPr>
        <w:t>Correspondant</w:t>
      </w:r>
      <w:r w:rsidRPr="00AC12AC">
        <w:rPr>
          <w:rFonts w:ascii="Arial" w:hAnsi="Arial" w:cs="Arial"/>
          <w:sz w:val="22"/>
          <w:szCs w:val="22"/>
        </w:rPr>
        <w:t>.</w:t>
      </w:r>
    </w:p>
    <w:p w14:paraId="2AE9ADD2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61BE0B6F" w14:textId="295AA5FB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Par ailleurs, le </w:t>
      </w:r>
      <w:r w:rsidRPr="00AC12AC">
        <w:rPr>
          <w:rFonts w:ascii="Arial" w:hAnsi="Arial" w:cs="Arial"/>
          <w:b/>
          <w:sz w:val="22"/>
          <w:szCs w:val="22"/>
        </w:rPr>
        <w:t>Laboratoire</w:t>
      </w:r>
      <w:r w:rsidRPr="00AC12AC">
        <w:rPr>
          <w:rFonts w:ascii="Arial" w:hAnsi="Arial" w:cs="Arial"/>
          <w:sz w:val="22"/>
          <w:szCs w:val="22"/>
        </w:rPr>
        <w:t xml:space="preserve"> adressera à </w:t>
      </w:r>
      <w:r w:rsidR="00CA5140" w:rsidRPr="00CA5140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="00CA5140">
        <w:rPr>
          <w:rFonts w:ascii="Arial" w:hAnsi="Arial" w:cs="Arial"/>
          <w:b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 xml:space="preserve">un rapport intermédiaire </w:t>
      </w:r>
      <w:r w:rsidR="00FD5F07">
        <w:rPr>
          <w:rFonts w:ascii="Arial" w:hAnsi="Arial" w:cs="Arial"/>
          <w:sz w:val="22"/>
          <w:szCs w:val="22"/>
        </w:rPr>
        <w:t>6</w:t>
      </w:r>
      <w:r w:rsidRPr="00AC12AC">
        <w:rPr>
          <w:rFonts w:ascii="Arial" w:hAnsi="Arial" w:cs="Arial"/>
          <w:sz w:val="22"/>
          <w:szCs w:val="22"/>
        </w:rPr>
        <w:t xml:space="preserve"> mois après le début du contrat et un rapport final de synthèse </w:t>
      </w:r>
      <w:r w:rsidRPr="00FD5F07">
        <w:rPr>
          <w:rFonts w:ascii="Arial" w:hAnsi="Arial" w:cs="Arial"/>
          <w:sz w:val="22"/>
          <w:szCs w:val="22"/>
        </w:rPr>
        <w:t>à l'expiration de ce contrat.</w:t>
      </w:r>
    </w:p>
    <w:p w14:paraId="52C9795D" w14:textId="77777777" w:rsidR="00930049" w:rsidRPr="00AC12AC" w:rsidRDefault="00930049">
      <w:pPr>
        <w:jc w:val="both"/>
        <w:rPr>
          <w:rFonts w:ascii="Arial" w:hAnsi="Arial" w:cs="Arial"/>
          <w:b/>
          <w:sz w:val="22"/>
          <w:szCs w:val="22"/>
        </w:rPr>
      </w:pPr>
    </w:p>
    <w:p w14:paraId="1641CF09" w14:textId="77777777" w:rsidR="00930049" w:rsidRPr="00AC12AC" w:rsidRDefault="00930049">
      <w:pPr>
        <w:pStyle w:val="Titre1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lastRenderedPageBreak/>
        <w:t>ARTICLE 4 : DUREE</w:t>
      </w:r>
    </w:p>
    <w:p w14:paraId="75B05579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08CBEE8F" w14:textId="21494678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Le présent contrat est conclu pour une durée de </w:t>
      </w:r>
      <w:r w:rsidR="00CA5140" w:rsidRPr="00CA5140">
        <w:rPr>
          <w:rFonts w:ascii="Arial" w:hAnsi="Arial" w:cs="Arial"/>
          <w:sz w:val="22"/>
          <w:szCs w:val="22"/>
          <w:highlight w:val="yellow"/>
        </w:rPr>
        <w:t>durée du Contrat</w:t>
      </w:r>
      <w:r w:rsidR="00CA5140">
        <w:rPr>
          <w:rFonts w:ascii="Arial" w:hAnsi="Arial" w:cs="Arial"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 xml:space="preserve">à compter </w:t>
      </w:r>
      <w:r w:rsidR="00B73BA4">
        <w:rPr>
          <w:rFonts w:ascii="Arial" w:hAnsi="Arial" w:cs="Arial"/>
          <w:sz w:val="22"/>
          <w:szCs w:val="22"/>
        </w:rPr>
        <w:t xml:space="preserve">de la signature du contrat. </w:t>
      </w:r>
    </w:p>
    <w:p w14:paraId="128B9122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0F4B8D23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Il peut être renouvelé à la fin de cette période par un avenant qui précise l'objet de cette prolongation ainsi que les modalités de financement.</w:t>
      </w:r>
    </w:p>
    <w:p w14:paraId="60722BA3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170107B3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Nonobstant l'échéance du contrat ou sa résiliation anticipée dans les cas prévus à l'article “ RESILIATION ” : </w:t>
      </w:r>
    </w:p>
    <w:p w14:paraId="1D911EB1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63533CC6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- les dispositions prévues à l'article “ SECRET-PUBLICATIONS ” restent en vigueur pour les durées fixées audit article,</w:t>
      </w:r>
    </w:p>
    <w:p w14:paraId="0B4F54EB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7D797ECE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- les dispositions prévues aux articles “ PROPRIETE INDUSTRIELLE ”, “ EXPLOITATION DES</w:t>
      </w:r>
      <w:r w:rsidR="009D4401">
        <w:rPr>
          <w:rFonts w:ascii="Arial" w:hAnsi="Arial" w:cs="Arial"/>
          <w:sz w:val="22"/>
          <w:szCs w:val="22"/>
        </w:rPr>
        <w:t xml:space="preserve"> RESULTATS ”</w:t>
      </w:r>
      <w:r w:rsidRPr="00AC12AC">
        <w:rPr>
          <w:rFonts w:ascii="Arial" w:hAnsi="Arial" w:cs="Arial"/>
          <w:sz w:val="22"/>
          <w:szCs w:val="22"/>
        </w:rPr>
        <w:t xml:space="preserve"> restent en vigueur.</w:t>
      </w:r>
    </w:p>
    <w:p w14:paraId="390290F5" w14:textId="77777777" w:rsidR="00930049" w:rsidRPr="00AC12AC" w:rsidRDefault="00930049">
      <w:pPr>
        <w:jc w:val="both"/>
        <w:rPr>
          <w:rFonts w:ascii="Arial" w:hAnsi="Arial" w:cs="Arial"/>
          <w:b/>
          <w:sz w:val="22"/>
          <w:szCs w:val="22"/>
        </w:rPr>
      </w:pPr>
    </w:p>
    <w:p w14:paraId="327FE50A" w14:textId="77777777" w:rsidR="00930049" w:rsidRPr="00AC12AC" w:rsidRDefault="00930049">
      <w:pPr>
        <w:jc w:val="both"/>
        <w:rPr>
          <w:rFonts w:ascii="Arial" w:hAnsi="Arial" w:cs="Arial"/>
          <w:b/>
          <w:sz w:val="22"/>
          <w:szCs w:val="22"/>
        </w:rPr>
      </w:pPr>
    </w:p>
    <w:p w14:paraId="6F8288E5" w14:textId="77777777" w:rsidR="00930049" w:rsidRPr="00AC12AC" w:rsidRDefault="00930049">
      <w:pPr>
        <w:pStyle w:val="Titre1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ARTICLE 5 : MODALITES DE LA COLLABORATION</w:t>
      </w:r>
    </w:p>
    <w:p w14:paraId="7DCAB857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650EEB3F" w14:textId="40D8B702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Le coût de la présente </w:t>
      </w:r>
      <w:r w:rsidRPr="00AC12AC">
        <w:rPr>
          <w:rFonts w:ascii="Arial" w:hAnsi="Arial" w:cs="Arial"/>
          <w:b/>
          <w:sz w:val="22"/>
          <w:szCs w:val="22"/>
        </w:rPr>
        <w:t>Etude</w:t>
      </w:r>
      <w:r w:rsidRPr="00AC12AC">
        <w:rPr>
          <w:rFonts w:ascii="Arial" w:hAnsi="Arial" w:cs="Arial"/>
          <w:sz w:val="22"/>
          <w:szCs w:val="22"/>
        </w:rPr>
        <w:t xml:space="preserve"> s’élève à </w:t>
      </w:r>
      <w:r w:rsidR="00641979" w:rsidRPr="00641979">
        <w:rPr>
          <w:rFonts w:ascii="Arial" w:hAnsi="Arial" w:cs="Arial"/>
          <w:sz w:val="22"/>
          <w:szCs w:val="22"/>
          <w:highlight w:val="yellow"/>
        </w:rPr>
        <w:t>montant de l’étude</w:t>
      </w:r>
      <w:r w:rsidRPr="00AC12AC">
        <w:rPr>
          <w:rFonts w:ascii="Arial" w:hAnsi="Arial" w:cs="Arial"/>
          <w:sz w:val="22"/>
          <w:szCs w:val="22"/>
        </w:rPr>
        <w:t xml:space="preserve">  €</w:t>
      </w:r>
      <w:r w:rsidR="00B05674">
        <w:rPr>
          <w:rFonts w:ascii="Arial" w:hAnsi="Arial" w:cs="Arial"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>HT réparti comme suit :</w:t>
      </w:r>
    </w:p>
    <w:p w14:paraId="0863C3A8" w14:textId="77777777" w:rsidR="009D4401" w:rsidRDefault="009D4401">
      <w:pPr>
        <w:jc w:val="both"/>
        <w:rPr>
          <w:rFonts w:ascii="Arial" w:hAnsi="Arial" w:cs="Arial"/>
          <w:sz w:val="22"/>
          <w:szCs w:val="22"/>
          <w:highlight w:val="yellow"/>
        </w:rPr>
      </w:pPr>
    </w:p>
    <w:p w14:paraId="7655A97E" w14:textId="428875E9" w:rsidR="00B05674" w:rsidRPr="00AC12AC" w:rsidRDefault="00641979" w:rsidP="00B05674">
      <w:pPr>
        <w:jc w:val="both"/>
        <w:rPr>
          <w:rFonts w:ascii="Arial" w:hAnsi="Arial" w:cs="Arial"/>
          <w:sz w:val="22"/>
          <w:szCs w:val="22"/>
        </w:rPr>
      </w:pPr>
      <w:r w:rsidRPr="00641979">
        <w:rPr>
          <w:rFonts w:ascii="Arial" w:hAnsi="Arial" w:cs="Arial"/>
          <w:sz w:val="22"/>
          <w:szCs w:val="22"/>
          <w:highlight w:val="yellow"/>
        </w:rPr>
        <w:t>Indiquer le montant</w:t>
      </w:r>
      <w:r w:rsidR="00B05674" w:rsidRPr="00AC12AC">
        <w:rPr>
          <w:rFonts w:ascii="Arial" w:hAnsi="Arial" w:cs="Arial"/>
          <w:sz w:val="22"/>
          <w:szCs w:val="22"/>
        </w:rPr>
        <w:t xml:space="preserve"> €HT pour </w:t>
      </w:r>
      <w:r w:rsidRPr="00641979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B05674" w:rsidRPr="00087778">
        <w:rPr>
          <w:rFonts w:ascii="Arial" w:hAnsi="Arial" w:cs="Arial"/>
          <w:b/>
          <w:sz w:val="22"/>
          <w:szCs w:val="22"/>
        </w:rPr>
        <w:t xml:space="preserve"> </w:t>
      </w:r>
    </w:p>
    <w:p w14:paraId="4F544015" w14:textId="77777777" w:rsidR="00B05674" w:rsidRDefault="00B05674">
      <w:pPr>
        <w:jc w:val="both"/>
        <w:rPr>
          <w:rFonts w:ascii="Arial" w:hAnsi="Arial" w:cs="Arial"/>
          <w:sz w:val="22"/>
          <w:szCs w:val="22"/>
          <w:highlight w:val="yellow"/>
        </w:rPr>
      </w:pPr>
    </w:p>
    <w:p w14:paraId="6E2B4276" w14:textId="689BD7BA" w:rsidR="00930049" w:rsidRPr="00AC12AC" w:rsidRDefault="00641979">
      <w:pPr>
        <w:jc w:val="both"/>
        <w:rPr>
          <w:rFonts w:ascii="Arial" w:hAnsi="Arial" w:cs="Arial"/>
          <w:sz w:val="22"/>
          <w:szCs w:val="22"/>
        </w:rPr>
      </w:pPr>
      <w:r w:rsidRPr="00641979">
        <w:rPr>
          <w:rFonts w:ascii="Arial" w:hAnsi="Arial" w:cs="Arial"/>
          <w:sz w:val="22"/>
          <w:szCs w:val="22"/>
          <w:highlight w:val="yellow"/>
        </w:rPr>
        <w:t>Indiquer le montant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="008D64DA">
        <w:rPr>
          <w:rFonts w:ascii="Arial" w:hAnsi="Arial" w:cs="Arial"/>
          <w:sz w:val="22"/>
          <w:szCs w:val="22"/>
        </w:rPr>
        <w:t>€HT pour le</w:t>
      </w:r>
      <w:r w:rsidR="00930049" w:rsidRPr="00AC12AC">
        <w:rPr>
          <w:rFonts w:ascii="Arial" w:hAnsi="Arial" w:cs="Arial"/>
          <w:sz w:val="22"/>
          <w:szCs w:val="22"/>
        </w:rPr>
        <w:t xml:space="preserve"> </w:t>
      </w:r>
      <w:r w:rsidR="004D4FA6" w:rsidRPr="004D4FA6">
        <w:rPr>
          <w:rFonts w:ascii="Arial" w:hAnsi="Arial" w:cs="Arial"/>
          <w:b/>
          <w:sz w:val="22"/>
          <w:szCs w:val="22"/>
        </w:rPr>
        <w:t xml:space="preserve">GROUPE </w:t>
      </w:r>
      <w:r w:rsidRPr="00641979">
        <w:rPr>
          <w:rFonts w:ascii="Arial" w:hAnsi="Arial" w:cs="Arial"/>
          <w:b/>
          <w:sz w:val="22"/>
          <w:szCs w:val="22"/>
          <w:highlight w:val="yellow"/>
        </w:rPr>
        <w:t>NOM DE L’UNIVERSITE</w:t>
      </w:r>
    </w:p>
    <w:p w14:paraId="0CA1AB19" w14:textId="77777777" w:rsidR="00930049" w:rsidRPr="00AC12AC" w:rsidRDefault="00930049">
      <w:pPr>
        <w:ind w:firstLine="708"/>
        <w:jc w:val="both"/>
        <w:rPr>
          <w:rFonts w:ascii="Arial" w:hAnsi="Arial" w:cs="Arial"/>
          <w:sz w:val="22"/>
          <w:szCs w:val="22"/>
        </w:rPr>
      </w:pPr>
    </w:p>
    <w:p w14:paraId="312D85DF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3A7580CC" w14:textId="2168644C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En contrepar</w:t>
      </w:r>
      <w:r w:rsidR="008D64DA">
        <w:rPr>
          <w:rFonts w:ascii="Arial" w:hAnsi="Arial" w:cs="Arial"/>
          <w:sz w:val="22"/>
          <w:szCs w:val="22"/>
        </w:rPr>
        <w:t>tie des engagements pris par le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="004D4FA6" w:rsidRPr="004D4FA6">
        <w:rPr>
          <w:rFonts w:ascii="Arial" w:hAnsi="Arial" w:cs="Arial"/>
          <w:b/>
          <w:sz w:val="22"/>
          <w:szCs w:val="22"/>
        </w:rPr>
        <w:t xml:space="preserve">GROUPE </w:t>
      </w:r>
      <w:r w:rsidR="00B84AD1" w:rsidRPr="00641979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="00B84AD1">
        <w:rPr>
          <w:rFonts w:ascii="Arial" w:hAnsi="Arial" w:cs="Arial"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>dans le cadre de l'</w:t>
      </w:r>
      <w:r w:rsidRPr="00AC12AC">
        <w:rPr>
          <w:rFonts w:ascii="Arial" w:hAnsi="Arial" w:cs="Arial"/>
          <w:b/>
          <w:sz w:val="22"/>
          <w:szCs w:val="22"/>
        </w:rPr>
        <w:t>Etude</w:t>
      </w:r>
      <w:r w:rsidRPr="00AC12AC">
        <w:rPr>
          <w:rFonts w:ascii="Arial" w:hAnsi="Arial" w:cs="Arial"/>
          <w:sz w:val="22"/>
          <w:szCs w:val="22"/>
        </w:rPr>
        <w:t xml:space="preserve">, </w:t>
      </w:r>
      <w:r w:rsidR="008D64DA" w:rsidRPr="00641979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="008D64DA">
        <w:rPr>
          <w:rFonts w:ascii="Arial" w:hAnsi="Arial" w:cs="Arial"/>
          <w:b/>
          <w:sz w:val="22"/>
          <w:szCs w:val="22"/>
        </w:rPr>
        <w:t xml:space="preserve"> </w:t>
      </w:r>
      <w:r w:rsidR="008D64DA" w:rsidRPr="00087778">
        <w:rPr>
          <w:rFonts w:ascii="Arial" w:hAnsi="Arial" w:cs="Arial"/>
          <w:b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>s'engage à leur verser une contribution forfaitaire de :</w:t>
      </w:r>
    </w:p>
    <w:p w14:paraId="48DAE235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1024EBC4" w14:textId="7007B106" w:rsidR="00930049" w:rsidRPr="00AC12AC" w:rsidRDefault="00930049">
      <w:pPr>
        <w:ind w:left="1416"/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Montant hors taxe :</w:t>
      </w:r>
      <w:r w:rsidRPr="00AC12AC">
        <w:rPr>
          <w:rFonts w:ascii="Arial" w:hAnsi="Arial" w:cs="Arial"/>
          <w:sz w:val="22"/>
          <w:szCs w:val="22"/>
        </w:rPr>
        <w:tab/>
      </w:r>
      <w:r w:rsidRPr="00AC12AC">
        <w:rPr>
          <w:rFonts w:ascii="Arial" w:hAnsi="Arial" w:cs="Arial"/>
          <w:sz w:val="22"/>
          <w:szCs w:val="22"/>
        </w:rPr>
        <w:tab/>
      </w:r>
      <w:r w:rsidRPr="00AC12AC">
        <w:rPr>
          <w:rFonts w:ascii="Arial" w:hAnsi="Arial" w:cs="Arial"/>
          <w:sz w:val="22"/>
          <w:szCs w:val="22"/>
        </w:rPr>
        <w:tab/>
      </w:r>
      <w:r w:rsidRPr="00AC12AC">
        <w:rPr>
          <w:rFonts w:ascii="Arial" w:hAnsi="Arial" w:cs="Arial"/>
          <w:sz w:val="22"/>
          <w:szCs w:val="22"/>
        </w:rPr>
        <w:tab/>
      </w:r>
      <w:r w:rsidR="008D64DA" w:rsidRPr="008D64DA">
        <w:rPr>
          <w:rFonts w:ascii="Arial" w:hAnsi="Arial" w:cs="Arial"/>
          <w:sz w:val="22"/>
          <w:szCs w:val="22"/>
          <w:highlight w:val="yellow"/>
        </w:rPr>
        <w:t>montant</w:t>
      </w:r>
      <w:r w:rsidR="00B05674">
        <w:rPr>
          <w:rFonts w:ascii="Arial" w:hAnsi="Arial" w:cs="Arial"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 xml:space="preserve">€ HT </w:t>
      </w:r>
    </w:p>
    <w:p w14:paraId="73756FE1" w14:textId="55400FB6" w:rsidR="00930049" w:rsidRPr="00AC12AC" w:rsidRDefault="00930049">
      <w:pPr>
        <w:ind w:left="1416"/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TVA (19,6 %) :</w:t>
      </w:r>
      <w:r w:rsidRPr="00AC12AC">
        <w:rPr>
          <w:rFonts w:ascii="Arial" w:hAnsi="Arial" w:cs="Arial"/>
          <w:sz w:val="22"/>
          <w:szCs w:val="22"/>
        </w:rPr>
        <w:tab/>
      </w:r>
      <w:r w:rsidRPr="00AC12AC">
        <w:rPr>
          <w:rFonts w:ascii="Arial" w:hAnsi="Arial" w:cs="Arial"/>
          <w:sz w:val="22"/>
          <w:szCs w:val="22"/>
        </w:rPr>
        <w:tab/>
      </w:r>
      <w:r w:rsidRPr="00AC12AC">
        <w:rPr>
          <w:rFonts w:ascii="Arial" w:hAnsi="Arial" w:cs="Arial"/>
          <w:sz w:val="22"/>
          <w:szCs w:val="22"/>
        </w:rPr>
        <w:tab/>
      </w:r>
      <w:r w:rsidRPr="00AC12AC">
        <w:rPr>
          <w:rFonts w:ascii="Arial" w:hAnsi="Arial" w:cs="Arial"/>
          <w:sz w:val="22"/>
          <w:szCs w:val="22"/>
        </w:rPr>
        <w:tab/>
      </w:r>
      <w:r w:rsidR="008D64DA" w:rsidRPr="008D64DA">
        <w:rPr>
          <w:rFonts w:ascii="Arial" w:hAnsi="Arial" w:cs="Arial"/>
          <w:sz w:val="22"/>
          <w:szCs w:val="22"/>
          <w:highlight w:val="yellow"/>
        </w:rPr>
        <w:t>montant</w:t>
      </w:r>
      <w:r w:rsidR="008D64DA">
        <w:rPr>
          <w:rFonts w:ascii="Arial" w:hAnsi="Arial" w:cs="Arial"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 xml:space="preserve">€ </w:t>
      </w:r>
    </w:p>
    <w:p w14:paraId="7B51F4FC" w14:textId="5B80B2DC" w:rsidR="00930049" w:rsidRPr="00AC12AC" w:rsidRDefault="00930049">
      <w:pPr>
        <w:ind w:left="1416"/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Montant toutes taxes comprises : </w:t>
      </w:r>
      <w:r w:rsidRPr="00AC12AC">
        <w:rPr>
          <w:rFonts w:ascii="Arial" w:hAnsi="Arial" w:cs="Arial"/>
          <w:sz w:val="22"/>
          <w:szCs w:val="22"/>
        </w:rPr>
        <w:tab/>
      </w:r>
      <w:r w:rsidRPr="00AC12AC">
        <w:rPr>
          <w:rFonts w:ascii="Arial" w:hAnsi="Arial" w:cs="Arial"/>
          <w:sz w:val="22"/>
          <w:szCs w:val="22"/>
        </w:rPr>
        <w:tab/>
      </w:r>
      <w:r w:rsidR="008D64DA" w:rsidRPr="008D64DA">
        <w:rPr>
          <w:rFonts w:ascii="Arial" w:hAnsi="Arial" w:cs="Arial"/>
          <w:sz w:val="22"/>
          <w:szCs w:val="22"/>
          <w:highlight w:val="yellow"/>
        </w:rPr>
        <w:t>montant</w:t>
      </w:r>
      <w:r w:rsidR="008D64DA">
        <w:rPr>
          <w:rFonts w:ascii="Arial" w:hAnsi="Arial" w:cs="Arial"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 xml:space="preserve">€ TTC </w:t>
      </w:r>
    </w:p>
    <w:p w14:paraId="12305745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63909EF2" w14:textId="1D3C6B0E" w:rsidR="00930049" w:rsidRPr="00AC12AC" w:rsidRDefault="00930049">
      <w:pPr>
        <w:widowControl w:val="0"/>
        <w:ind w:right="-16"/>
        <w:jc w:val="both"/>
        <w:rPr>
          <w:rFonts w:ascii="Arial" w:hAnsi="Arial" w:cs="Arial"/>
          <w:sz w:val="22"/>
          <w:szCs w:val="22"/>
        </w:rPr>
      </w:pPr>
      <w:r w:rsidRPr="004D4FA6">
        <w:rPr>
          <w:rFonts w:ascii="Arial" w:hAnsi="Arial" w:cs="Arial"/>
          <w:sz w:val="22"/>
          <w:szCs w:val="22"/>
        </w:rPr>
        <w:t>Le</w:t>
      </w:r>
      <w:r w:rsidR="004D4FA6" w:rsidRPr="004D4FA6">
        <w:rPr>
          <w:rFonts w:ascii="Arial" w:hAnsi="Arial" w:cs="Arial"/>
          <w:sz w:val="22"/>
          <w:szCs w:val="22"/>
        </w:rPr>
        <w:t>s</w:t>
      </w:r>
      <w:r w:rsidRPr="004D4FA6">
        <w:rPr>
          <w:rFonts w:ascii="Arial" w:hAnsi="Arial" w:cs="Arial"/>
          <w:sz w:val="22"/>
          <w:szCs w:val="22"/>
        </w:rPr>
        <w:t xml:space="preserve"> versement</w:t>
      </w:r>
      <w:r w:rsidR="004D4FA6" w:rsidRPr="004D4FA6">
        <w:rPr>
          <w:rFonts w:ascii="Arial" w:hAnsi="Arial" w:cs="Arial"/>
          <w:sz w:val="22"/>
          <w:szCs w:val="22"/>
        </w:rPr>
        <w:t>s seront</w:t>
      </w:r>
      <w:r w:rsidRPr="004D4FA6">
        <w:rPr>
          <w:rFonts w:ascii="Arial" w:hAnsi="Arial" w:cs="Arial"/>
          <w:sz w:val="22"/>
          <w:szCs w:val="22"/>
        </w:rPr>
        <w:t xml:space="preserve"> effectué</w:t>
      </w:r>
      <w:r w:rsidR="004D4FA6" w:rsidRPr="004D4FA6">
        <w:rPr>
          <w:rFonts w:ascii="Arial" w:hAnsi="Arial" w:cs="Arial"/>
          <w:sz w:val="22"/>
          <w:szCs w:val="22"/>
        </w:rPr>
        <w:t>s</w:t>
      </w:r>
      <w:r w:rsidRPr="004D4FA6">
        <w:rPr>
          <w:rFonts w:ascii="Arial" w:hAnsi="Arial" w:cs="Arial"/>
          <w:sz w:val="22"/>
          <w:szCs w:val="22"/>
        </w:rPr>
        <w:t xml:space="preserve"> au compte </w:t>
      </w:r>
      <w:r w:rsidR="00F1233A" w:rsidRPr="00F1233A">
        <w:rPr>
          <w:rFonts w:ascii="Arial" w:hAnsi="Arial" w:cs="Arial"/>
          <w:sz w:val="22"/>
          <w:szCs w:val="22"/>
          <w:highlight w:val="yellow"/>
        </w:rPr>
        <w:t>NOM DE LA SOCIETE 2</w:t>
      </w:r>
      <w:r w:rsidRPr="00AC12AC">
        <w:rPr>
          <w:rFonts w:ascii="Arial" w:hAnsi="Arial" w:cs="Arial"/>
          <w:sz w:val="22"/>
          <w:szCs w:val="22"/>
        </w:rPr>
        <w:t xml:space="preserve"> :</w:t>
      </w:r>
    </w:p>
    <w:p w14:paraId="3E2EA28D" w14:textId="77777777" w:rsidR="00930049" w:rsidRDefault="00930049">
      <w:pPr>
        <w:widowControl w:val="0"/>
        <w:ind w:right="-16"/>
        <w:jc w:val="both"/>
        <w:rPr>
          <w:rFonts w:ascii="Arial" w:hAnsi="Arial" w:cs="Arial"/>
          <w:sz w:val="22"/>
          <w:szCs w:val="22"/>
        </w:rPr>
      </w:pPr>
    </w:p>
    <w:p w14:paraId="31E3ADD0" w14:textId="53EFF9A8" w:rsidR="00F1233A" w:rsidRDefault="00F1233A">
      <w:pPr>
        <w:widowControl w:val="0"/>
        <w:ind w:right="-16"/>
        <w:jc w:val="both"/>
        <w:rPr>
          <w:rFonts w:ascii="Arial" w:hAnsi="Arial" w:cs="Arial"/>
          <w:sz w:val="22"/>
          <w:szCs w:val="22"/>
        </w:rPr>
      </w:pPr>
      <w:r w:rsidRPr="00F1233A">
        <w:rPr>
          <w:rFonts w:ascii="Arial" w:hAnsi="Arial" w:cs="Arial"/>
          <w:sz w:val="22"/>
          <w:szCs w:val="22"/>
          <w:highlight w:val="yellow"/>
        </w:rPr>
        <w:t>Indiquer les références bancaires :</w:t>
      </w:r>
    </w:p>
    <w:p w14:paraId="38497B7F" w14:textId="77777777" w:rsidR="00F1233A" w:rsidRPr="00AC12AC" w:rsidRDefault="00F1233A">
      <w:pPr>
        <w:widowControl w:val="0"/>
        <w:ind w:right="-16"/>
        <w:jc w:val="both"/>
        <w:rPr>
          <w:rFonts w:ascii="Arial" w:hAnsi="Arial" w:cs="Arial"/>
          <w:sz w:val="22"/>
          <w:szCs w:val="22"/>
        </w:rPr>
      </w:pPr>
    </w:p>
    <w:p w14:paraId="1E1EBFA2" w14:textId="79163A2F" w:rsidR="00E259FC" w:rsidRPr="00AC12AC" w:rsidRDefault="00F1233A" w:rsidP="00E259FC">
      <w:pPr>
        <w:widowControl w:val="0"/>
        <w:spacing w:after="120"/>
        <w:ind w:right="-16"/>
        <w:jc w:val="center"/>
        <w:rPr>
          <w:rFonts w:ascii="Arial" w:hAnsi="Arial" w:cs="Arial"/>
          <w:b/>
          <w:sz w:val="22"/>
          <w:szCs w:val="22"/>
        </w:rPr>
      </w:pPr>
      <w:r w:rsidRPr="009521EE">
        <w:rPr>
          <w:rFonts w:ascii="Arial" w:hAnsi="Arial" w:cs="Arial"/>
          <w:b/>
          <w:sz w:val="22"/>
          <w:szCs w:val="22"/>
          <w:highlight w:val="yellow"/>
          <w:u w:val="single"/>
        </w:rPr>
        <w:t>NOM DE LA BANQUE</w:t>
      </w:r>
    </w:p>
    <w:p w14:paraId="1CAA7D79" w14:textId="78F34EB6" w:rsidR="00E259FC" w:rsidRPr="00AC12AC" w:rsidRDefault="00F1233A" w:rsidP="00E259FC">
      <w:pPr>
        <w:widowControl w:val="0"/>
        <w:spacing w:after="120"/>
        <w:ind w:right="-16"/>
        <w:jc w:val="center"/>
        <w:rPr>
          <w:rFonts w:ascii="Arial" w:hAnsi="Arial" w:cs="Arial"/>
          <w:b/>
          <w:sz w:val="22"/>
          <w:szCs w:val="22"/>
        </w:rPr>
      </w:pPr>
      <w:r w:rsidRPr="009521EE">
        <w:rPr>
          <w:rFonts w:ascii="Arial" w:hAnsi="Arial" w:cs="Arial"/>
          <w:b/>
          <w:sz w:val="22"/>
          <w:szCs w:val="22"/>
          <w:highlight w:val="yellow"/>
        </w:rPr>
        <w:t>Nom de l’agence</w:t>
      </w:r>
    </w:p>
    <w:p w14:paraId="6189153A" w14:textId="1A5987E3" w:rsidR="00E259FC" w:rsidRPr="00AC12AC" w:rsidRDefault="00F1233A" w:rsidP="00E259FC">
      <w:pPr>
        <w:widowControl w:val="0"/>
        <w:spacing w:after="120"/>
        <w:ind w:right="-16"/>
        <w:jc w:val="center"/>
        <w:rPr>
          <w:rFonts w:ascii="Arial" w:hAnsi="Arial" w:cs="Arial"/>
          <w:b/>
          <w:sz w:val="22"/>
          <w:szCs w:val="22"/>
        </w:rPr>
      </w:pPr>
      <w:r w:rsidRPr="009521EE">
        <w:rPr>
          <w:rFonts w:ascii="Arial" w:hAnsi="Arial" w:cs="Arial"/>
          <w:b/>
          <w:sz w:val="22"/>
          <w:szCs w:val="22"/>
          <w:highlight w:val="yellow"/>
        </w:rPr>
        <w:t>Adresse de l’agence</w:t>
      </w:r>
    </w:p>
    <w:p w14:paraId="63003593" w14:textId="07DAC7B6" w:rsidR="00E259FC" w:rsidRPr="00AC12AC" w:rsidRDefault="00E259FC" w:rsidP="00E259FC">
      <w:pPr>
        <w:widowControl w:val="0"/>
        <w:spacing w:after="120"/>
        <w:ind w:right="-16"/>
        <w:jc w:val="center"/>
        <w:rPr>
          <w:rFonts w:ascii="Arial" w:hAnsi="Arial" w:cs="Arial"/>
          <w:b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</w:rPr>
        <w:t xml:space="preserve">Code Banque : </w:t>
      </w:r>
      <w:r w:rsidR="00F1233A" w:rsidRPr="009521EE">
        <w:rPr>
          <w:rFonts w:ascii="Arial" w:hAnsi="Arial" w:cs="Arial"/>
          <w:b/>
          <w:sz w:val="22"/>
          <w:szCs w:val="22"/>
          <w:highlight w:val="yellow"/>
        </w:rPr>
        <w:t>compléter</w:t>
      </w:r>
      <w:r w:rsidRPr="00AC12AC">
        <w:rPr>
          <w:rFonts w:ascii="Arial" w:hAnsi="Arial" w:cs="Arial"/>
          <w:b/>
          <w:sz w:val="22"/>
          <w:szCs w:val="22"/>
        </w:rPr>
        <w:t xml:space="preserve"> – Code Guichet : </w:t>
      </w:r>
      <w:r w:rsidR="00F1233A" w:rsidRPr="009521EE">
        <w:rPr>
          <w:rFonts w:ascii="Arial" w:hAnsi="Arial" w:cs="Arial"/>
          <w:b/>
          <w:sz w:val="22"/>
          <w:szCs w:val="22"/>
          <w:highlight w:val="yellow"/>
        </w:rPr>
        <w:t>compléter</w:t>
      </w:r>
      <w:r w:rsidRPr="00AC12AC">
        <w:rPr>
          <w:rFonts w:ascii="Arial" w:hAnsi="Arial" w:cs="Arial"/>
          <w:b/>
          <w:sz w:val="22"/>
          <w:szCs w:val="22"/>
        </w:rPr>
        <w:t xml:space="preserve"> - N° Compte : </w:t>
      </w:r>
      <w:r w:rsidR="00F1233A" w:rsidRPr="009521EE">
        <w:rPr>
          <w:rFonts w:ascii="Arial" w:hAnsi="Arial" w:cs="Arial"/>
          <w:b/>
          <w:sz w:val="22"/>
          <w:szCs w:val="22"/>
          <w:highlight w:val="yellow"/>
        </w:rPr>
        <w:t>compléter</w:t>
      </w:r>
      <w:r w:rsidRPr="00AC12AC">
        <w:rPr>
          <w:rFonts w:ascii="Arial" w:hAnsi="Arial" w:cs="Arial"/>
          <w:b/>
          <w:sz w:val="22"/>
          <w:szCs w:val="22"/>
        </w:rPr>
        <w:t xml:space="preserve"> – Clé : </w:t>
      </w:r>
      <w:r w:rsidR="00F1233A" w:rsidRPr="009521EE">
        <w:rPr>
          <w:rFonts w:ascii="Arial" w:hAnsi="Arial" w:cs="Arial"/>
          <w:b/>
          <w:sz w:val="22"/>
          <w:szCs w:val="22"/>
          <w:highlight w:val="yellow"/>
        </w:rPr>
        <w:t>compléter</w:t>
      </w:r>
    </w:p>
    <w:p w14:paraId="1A142AA3" w14:textId="28959135" w:rsidR="004C68DB" w:rsidRPr="00AC12AC" w:rsidRDefault="004C68DB" w:rsidP="004C68DB">
      <w:pPr>
        <w:widowControl w:val="0"/>
        <w:ind w:right="-16"/>
        <w:jc w:val="center"/>
        <w:rPr>
          <w:rFonts w:ascii="Arial" w:hAnsi="Arial" w:cs="Arial"/>
          <w:b/>
          <w:sz w:val="22"/>
          <w:szCs w:val="22"/>
        </w:rPr>
      </w:pPr>
      <w:r w:rsidRPr="00D734E2">
        <w:rPr>
          <w:rFonts w:ascii="Arial" w:hAnsi="Arial" w:cs="Arial"/>
          <w:b/>
          <w:sz w:val="22"/>
          <w:szCs w:val="22"/>
        </w:rPr>
        <w:t>IBAN</w:t>
      </w:r>
      <w:r w:rsidRPr="00D734E2">
        <w:rPr>
          <w:rFonts w:ascii="Arial" w:hAnsi="Arial" w:cs="Arial"/>
          <w:sz w:val="22"/>
          <w:szCs w:val="22"/>
        </w:rPr>
        <w:t xml:space="preserve">: </w:t>
      </w:r>
      <w:r w:rsidR="00F1233A" w:rsidRPr="009521EE">
        <w:rPr>
          <w:rFonts w:ascii="Arial" w:hAnsi="Arial" w:cs="Arial"/>
          <w:b/>
          <w:sz w:val="22"/>
          <w:szCs w:val="22"/>
          <w:highlight w:val="yellow"/>
        </w:rPr>
        <w:t>compléter</w:t>
      </w:r>
      <w:r w:rsidRPr="00D734E2">
        <w:rPr>
          <w:rFonts w:ascii="Arial" w:hAnsi="Arial" w:cs="Arial"/>
          <w:sz w:val="22"/>
          <w:szCs w:val="22"/>
        </w:rPr>
        <w:t xml:space="preserve"> - </w:t>
      </w:r>
      <w:r w:rsidRPr="00D734E2">
        <w:rPr>
          <w:rFonts w:ascii="Arial" w:hAnsi="Arial" w:cs="Arial"/>
          <w:b/>
          <w:sz w:val="22"/>
          <w:szCs w:val="22"/>
        </w:rPr>
        <w:t>SWIFT (BIC) :</w:t>
      </w:r>
      <w:r w:rsidRPr="00D734E2">
        <w:rPr>
          <w:rFonts w:ascii="Arial" w:hAnsi="Arial" w:cs="Arial"/>
          <w:sz w:val="22"/>
          <w:szCs w:val="22"/>
        </w:rPr>
        <w:t xml:space="preserve"> </w:t>
      </w:r>
      <w:r w:rsidR="00F1233A" w:rsidRPr="009521EE">
        <w:rPr>
          <w:rFonts w:ascii="Arial" w:hAnsi="Arial" w:cs="Arial"/>
          <w:b/>
          <w:sz w:val="22"/>
          <w:szCs w:val="22"/>
          <w:highlight w:val="yellow"/>
        </w:rPr>
        <w:t>compléter</w:t>
      </w:r>
    </w:p>
    <w:p w14:paraId="12B467B7" w14:textId="77777777" w:rsidR="00930049" w:rsidRPr="00AC12AC" w:rsidRDefault="00930049">
      <w:pPr>
        <w:widowControl w:val="0"/>
        <w:ind w:right="-16"/>
        <w:jc w:val="center"/>
        <w:rPr>
          <w:rFonts w:ascii="Arial" w:hAnsi="Arial" w:cs="Arial"/>
          <w:sz w:val="22"/>
          <w:szCs w:val="22"/>
        </w:rPr>
      </w:pPr>
    </w:p>
    <w:p w14:paraId="2DFB894F" w14:textId="71F4ABB5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sur présentation de factures et selon les modalités suivantes</w:t>
      </w:r>
      <w:r w:rsidR="00D53752">
        <w:rPr>
          <w:rFonts w:ascii="Arial" w:hAnsi="Arial" w:cs="Arial"/>
          <w:sz w:val="22"/>
          <w:szCs w:val="22"/>
        </w:rPr>
        <w:t> :</w:t>
      </w:r>
      <w:r w:rsidRPr="00AC12AC">
        <w:rPr>
          <w:rFonts w:ascii="Arial" w:hAnsi="Arial" w:cs="Arial"/>
          <w:sz w:val="22"/>
          <w:szCs w:val="22"/>
        </w:rPr>
        <w:t> </w:t>
      </w:r>
      <w:r w:rsidR="00D53752" w:rsidRPr="00D53752">
        <w:rPr>
          <w:rFonts w:ascii="Arial" w:hAnsi="Arial" w:cs="Arial"/>
          <w:sz w:val="22"/>
          <w:szCs w:val="22"/>
          <w:highlight w:val="yellow"/>
        </w:rPr>
        <w:t>indiquer les modalités, exemple</w:t>
      </w:r>
      <w:r w:rsidR="00D53752">
        <w:rPr>
          <w:rFonts w:ascii="Arial" w:hAnsi="Arial" w:cs="Arial"/>
          <w:sz w:val="22"/>
          <w:szCs w:val="22"/>
          <w:highlight w:val="yellow"/>
        </w:rPr>
        <w:t> </w:t>
      </w:r>
      <w:r w:rsidR="00D53752">
        <w:rPr>
          <w:rFonts w:ascii="Arial" w:hAnsi="Arial" w:cs="Arial"/>
          <w:sz w:val="22"/>
          <w:szCs w:val="22"/>
        </w:rPr>
        <w:t>:</w:t>
      </w:r>
    </w:p>
    <w:p w14:paraId="25CF6D86" w14:textId="77777777" w:rsidR="00930049" w:rsidRPr="00AC12AC" w:rsidRDefault="00930049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1A96EA5" w14:textId="259C14E1" w:rsidR="00930049" w:rsidRPr="00AC12AC" w:rsidRDefault="00C32C49">
      <w:pPr>
        <w:ind w:left="1416"/>
        <w:jc w:val="both"/>
        <w:rPr>
          <w:rFonts w:ascii="Arial" w:hAnsi="Arial" w:cs="Arial"/>
          <w:sz w:val="22"/>
          <w:szCs w:val="22"/>
        </w:rPr>
      </w:pPr>
      <w:r w:rsidRPr="00C32C49">
        <w:rPr>
          <w:rFonts w:ascii="Arial" w:hAnsi="Arial" w:cs="Arial"/>
          <w:sz w:val="22"/>
          <w:szCs w:val="22"/>
          <w:highlight w:val="yellow"/>
        </w:rPr>
        <w:t>montant</w:t>
      </w:r>
      <w:r w:rsidR="00AB2404">
        <w:rPr>
          <w:rFonts w:ascii="Arial" w:hAnsi="Arial" w:cs="Arial"/>
          <w:sz w:val="22"/>
          <w:szCs w:val="22"/>
        </w:rPr>
        <w:t xml:space="preserve"> </w:t>
      </w:r>
      <w:r w:rsidR="00930049" w:rsidRPr="00AC12AC">
        <w:rPr>
          <w:rFonts w:ascii="Arial" w:hAnsi="Arial" w:cs="Arial"/>
          <w:sz w:val="22"/>
          <w:szCs w:val="22"/>
        </w:rPr>
        <w:t>€ HT à la signature du présent contrat</w:t>
      </w:r>
      <w:r w:rsidR="00AB2404">
        <w:rPr>
          <w:rFonts w:ascii="Arial" w:hAnsi="Arial" w:cs="Arial"/>
          <w:sz w:val="22"/>
          <w:szCs w:val="22"/>
        </w:rPr>
        <w:t xml:space="preserve"> (T0)</w:t>
      </w:r>
      <w:r w:rsidR="00930049" w:rsidRPr="00AC12AC">
        <w:rPr>
          <w:rFonts w:ascii="Arial" w:hAnsi="Arial" w:cs="Arial"/>
          <w:sz w:val="22"/>
          <w:szCs w:val="22"/>
        </w:rPr>
        <w:t>,</w:t>
      </w:r>
    </w:p>
    <w:p w14:paraId="7C0675EC" w14:textId="124267AF" w:rsidR="00930049" w:rsidRPr="00AC12AC" w:rsidRDefault="00C32C49">
      <w:pPr>
        <w:ind w:left="1416"/>
        <w:jc w:val="both"/>
        <w:rPr>
          <w:rFonts w:ascii="Arial" w:hAnsi="Arial" w:cs="Arial"/>
          <w:sz w:val="22"/>
          <w:szCs w:val="22"/>
        </w:rPr>
      </w:pPr>
      <w:r w:rsidRPr="00C32C49">
        <w:rPr>
          <w:rFonts w:ascii="Arial" w:hAnsi="Arial" w:cs="Arial"/>
          <w:sz w:val="22"/>
          <w:szCs w:val="22"/>
          <w:highlight w:val="yellow"/>
        </w:rPr>
        <w:t>montant</w:t>
      </w:r>
      <w:r w:rsidR="00930049" w:rsidRPr="00AC12AC">
        <w:rPr>
          <w:rFonts w:ascii="Arial" w:hAnsi="Arial" w:cs="Arial"/>
          <w:sz w:val="22"/>
          <w:szCs w:val="22"/>
        </w:rPr>
        <w:t xml:space="preserve"> € HT, </w:t>
      </w:r>
      <w:r w:rsidR="00AB2404">
        <w:rPr>
          <w:rFonts w:ascii="Arial" w:hAnsi="Arial" w:cs="Arial"/>
          <w:sz w:val="22"/>
          <w:szCs w:val="22"/>
        </w:rPr>
        <w:t>à T0 + 4 mois (T1)</w:t>
      </w:r>
      <w:r w:rsidR="00930049" w:rsidRPr="00AC12AC">
        <w:rPr>
          <w:rFonts w:ascii="Arial" w:hAnsi="Arial" w:cs="Arial"/>
          <w:sz w:val="22"/>
          <w:szCs w:val="22"/>
        </w:rPr>
        <w:t>,</w:t>
      </w:r>
    </w:p>
    <w:p w14:paraId="1EE6D19A" w14:textId="749A3BE0" w:rsidR="00930049" w:rsidRDefault="00C32C49">
      <w:pPr>
        <w:ind w:left="1416"/>
        <w:jc w:val="both"/>
        <w:rPr>
          <w:rFonts w:ascii="Arial" w:hAnsi="Arial" w:cs="Arial"/>
          <w:sz w:val="22"/>
          <w:szCs w:val="22"/>
        </w:rPr>
      </w:pPr>
      <w:r w:rsidRPr="00C32C49">
        <w:rPr>
          <w:rFonts w:ascii="Arial" w:hAnsi="Arial" w:cs="Arial"/>
          <w:sz w:val="22"/>
          <w:szCs w:val="22"/>
          <w:highlight w:val="yellow"/>
        </w:rPr>
        <w:t>montant</w:t>
      </w:r>
      <w:r w:rsidR="00930049" w:rsidRPr="00AC12AC">
        <w:rPr>
          <w:rFonts w:ascii="Arial" w:hAnsi="Arial" w:cs="Arial"/>
          <w:sz w:val="22"/>
          <w:szCs w:val="22"/>
        </w:rPr>
        <w:t xml:space="preserve"> € HT, </w:t>
      </w:r>
      <w:r w:rsidR="00AB2404">
        <w:rPr>
          <w:rFonts w:ascii="Arial" w:hAnsi="Arial" w:cs="Arial"/>
          <w:sz w:val="22"/>
          <w:szCs w:val="22"/>
        </w:rPr>
        <w:t>à T1 + 4 mois (T2)</w:t>
      </w:r>
    </w:p>
    <w:p w14:paraId="1803C5F5" w14:textId="51B15CBD" w:rsidR="00AB2404" w:rsidRPr="00AC12AC" w:rsidRDefault="00C32C49" w:rsidP="00AB2404">
      <w:pPr>
        <w:ind w:left="1416"/>
        <w:jc w:val="both"/>
        <w:rPr>
          <w:rFonts w:ascii="Arial" w:hAnsi="Arial" w:cs="Arial"/>
          <w:sz w:val="22"/>
          <w:szCs w:val="22"/>
        </w:rPr>
      </w:pPr>
      <w:r w:rsidRPr="00C32C49">
        <w:rPr>
          <w:rFonts w:ascii="Arial" w:hAnsi="Arial" w:cs="Arial"/>
          <w:sz w:val="22"/>
          <w:szCs w:val="22"/>
          <w:highlight w:val="yellow"/>
        </w:rPr>
        <w:t>montant</w:t>
      </w:r>
      <w:r w:rsidR="00AB2404" w:rsidRPr="00AC12AC">
        <w:rPr>
          <w:rFonts w:ascii="Arial" w:hAnsi="Arial" w:cs="Arial"/>
          <w:sz w:val="22"/>
          <w:szCs w:val="22"/>
        </w:rPr>
        <w:t xml:space="preserve"> € HT, </w:t>
      </w:r>
      <w:r w:rsidR="00AB2404">
        <w:rPr>
          <w:rFonts w:ascii="Arial" w:hAnsi="Arial" w:cs="Arial"/>
          <w:sz w:val="22"/>
          <w:szCs w:val="22"/>
        </w:rPr>
        <w:t>à la fin du présent contrat</w:t>
      </w:r>
    </w:p>
    <w:p w14:paraId="63CE06A4" w14:textId="77777777" w:rsidR="00AB2404" w:rsidRPr="00AC12AC" w:rsidRDefault="00AB2404">
      <w:pPr>
        <w:ind w:left="1416"/>
        <w:jc w:val="both"/>
        <w:rPr>
          <w:rFonts w:ascii="Arial" w:hAnsi="Arial" w:cs="Arial"/>
          <w:sz w:val="22"/>
          <w:szCs w:val="22"/>
        </w:rPr>
      </w:pPr>
    </w:p>
    <w:p w14:paraId="71E1BC15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7BF97127" w14:textId="215889C8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lastRenderedPageBreak/>
        <w:t xml:space="preserve">Les factures seront adressées à </w:t>
      </w:r>
      <w:r w:rsidR="00D53752" w:rsidRPr="00D53752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Pr="00AC12AC">
        <w:rPr>
          <w:rFonts w:ascii="Arial" w:hAnsi="Arial" w:cs="Arial"/>
          <w:sz w:val="22"/>
          <w:szCs w:val="22"/>
        </w:rPr>
        <w:t xml:space="preserve"> à l'attention de </w:t>
      </w:r>
      <w:r w:rsidR="00F80AF8">
        <w:rPr>
          <w:rFonts w:cs="Verdana"/>
          <w:szCs w:val="32"/>
          <w:highlight w:val="yellow"/>
        </w:rPr>
        <w:t>nom du P</w:t>
      </w:r>
      <w:r w:rsidR="00F80AF8" w:rsidRPr="007B71FA">
        <w:rPr>
          <w:rFonts w:cs="Verdana"/>
          <w:szCs w:val="32"/>
          <w:highlight w:val="yellow"/>
        </w:rPr>
        <w:t>résident/Gérant</w:t>
      </w:r>
      <w:r w:rsidR="00F80AF8" w:rsidRPr="00AC12AC">
        <w:rPr>
          <w:rFonts w:ascii="Arial" w:hAnsi="Arial" w:cs="Arial"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 xml:space="preserve">à l'adresse suivante : </w:t>
      </w:r>
    </w:p>
    <w:p w14:paraId="2B76EB5E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5CAA725E" w14:textId="03A98024" w:rsidR="00F80AF8" w:rsidRDefault="00095DAB">
      <w:pPr>
        <w:pStyle w:val="Corpsdetexte"/>
        <w:tabs>
          <w:tab w:val="clear" w:pos="0"/>
          <w:tab w:val="left" w:pos="4962"/>
        </w:tabs>
        <w:ind w:left="708"/>
        <w:rPr>
          <w:rFonts w:ascii="Arial" w:hAnsi="Arial" w:cs="Arial"/>
          <w:szCs w:val="22"/>
        </w:rPr>
      </w:pPr>
      <w:r w:rsidRPr="00F40B91">
        <w:rPr>
          <w:rFonts w:ascii="Arial" w:hAnsi="Arial" w:cs="Arial"/>
          <w:szCs w:val="22"/>
          <w:highlight w:val="yellow"/>
        </w:rPr>
        <w:t>Indiquer l’adresse</w:t>
      </w:r>
    </w:p>
    <w:p w14:paraId="0C3034EA" w14:textId="0D826399" w:rsidR="00930049" w:rsidRPr="00AC12AC" w:rsidRDefault="00930049">
      <w:pPr>
        <w:pStyle w:val="Corpsdetexte"/>
        <w:tabs>
          <w:tab w:val="clear" w:pos="0"/>
          <w:tab w:val="left" w:pos="4962"/>
        </w:tabs>
        <w:ind w:left="708"/>
        <w:rPr>
          <w:rFonts w:ascii="Arial" w:hAnsi="Arial" w:cs="Arial"/>
          <w:szCs w:val="22"/>
          <w:highlight w:val="yellow"/>
        </w:rPr>
      </w:pPr>
      <w:r w:rsidRPr="00AC12AC">
        <w:rPr>
          <w:rFonts w:ascii="Arial" w:hAnsi="Arial" w:cs="Arial"/>
          <w:szCs w:val="22"/>
        </w:rPr>
        <w:t xml:space="preserve">Tél : </w:t>
      </w:r>
      <w:r w:rsidR="00F40B91">
        <w:rPr>
          <w:rFonts w:ascii="Arial" w:hAnsi="Arial" w:cs="Arial"/>
          <w:szCs w:val="22"/>
          <w:highlight w:val="yellow"/>
        </w:rPr>
        <w:t>compléter</w:t>
      </w:r>
    </w:p>
    <w:p w14:paraId="306ABE97" w14:textId="5BAFF2D0" w:rsidR="00930049" w:rsidRPr="00AC12AC" w:rsidRDefault="00930049">
      <w:pPr>
        <w:tabs>
          <w:tab w:val="left" w:pos="4962"/>
        </w:tabs>
        <w:ind w:left="708"/>
        <w:jc w:val="both"/>
        <w:rPr>
          <w:rFonts w:ascii="Arial" w:hAnsi="Arial" w:cs="Arial"/>
          <w:sz w:val="22"/>
          <w:szCs w:val="22"/>
          <w:highlight w:val="yellow"/>
        </w:rPr>
      </w:pPr>
      <w:r w:rsidRPr="00AC12AC">
        <w:rPr>
          <w:rFonts w:ascii="Arial" w:hAnsi="Arial" w:cs="Arial"/>
          <w:sz w:val="22"/>
          <w:szCs w:val="22"/>
        </w:rPr>
        <w:t xml:space="preserve">Fax : </w:t>
      </w:r>
      <w:r w:rsidR="00F40B91">
        <w:rPr>
          <w:rFonts w:ascii="Arial" w:hAnsi="Arial" w:cs="Arial"/>
          <w:sz w:val="22"/>
          <w:szCs w:val="22"/>
          <w:highlight w:val="yellow"/>
        </w:rPr>
        <w:t>compléter</w:t>
      </w:r>
    </w:p>
    <w:p w14:paraId="0A1E6892" w14:textId="0802F5D9" w:rsidR="00930049" w:rsidRPr="00AC12AC" w:rsidRDefault="00930049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B9E67FA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1707D1D7" w14:textId="749E48F7" w:rsidR="00930049" w:rsidRPr="00AC12AC" w:rsidRDefault="00A026EE">
      <w:pPr>
        <w:jc w:val="both"/>
        <w:rPr>
          <w:rFonts w:ascii="Arial" w:hAnsi="Arial" w:cs="Arial"/>
          <w:sz w:val="22"/>
          <w:szCs w:val="22"/>
        </w:rPr>
      </w:pPr>
      <w:r w:rsidRPr="00A026EE">
        <w:rPr>
          <w:rFonts w:ascii="Arial" w:hAnsi="Arial" w:cs="Arial"/>
          <w:b/>
          <w:sz w:val="22"/>
          <w:szCs w:val="22"/>
          <w:highlight w:val="yellow"/>
        </w:rPr>
        <w:t>NOM DE LA SOCIETE 2</w:t>
      </w:r>
      <w:r w:rsidR="00930049" w:rsidRPr="00AC12AC">
        <w:rPr>
          <w:rFonts w:ascii="Arial" w:hAnsi="Arial" w:cs="Arial"/>
          <w:b/>
          <w:sz w:val="22"/>
          <w:szCs w:val="22"/>
        </w:rPr>
        <w:t xml:space="preserve"> </w:t>
      </w:r>
      <w:r w:rsidR="00930049" w:rsidRPr="00AC12AC">
        <w:rPr>
          <w:rFonts w:ascii="Arial" w:hAnsi="Arial" w:cs="Arial"/>
          <w:sz w:val="22"/>
          <w:szCs w:val="22"/>
        </w:rPr>
        <w:t>peut décider d'affecter une partie de la contribution forfaitaire à la rémunération de personnel</w:t>
      </w:r>
      <w:r w:rsidR="00B73BA4">
        <w:rPr>
          <w:rFonts w:ascii="Arial" w:hAnsi="Arial" w:cs="Arial"/>
          <w:sz w:val="22"/>
          <w:szCs w:val="22"/>
        </w:rPr>
        <w:t xml:space="preserve">. Le choix de ce personnel se fera en accord avec </w:t>
      </w:r>
      <w:r w:rsidR="003D7D72" w:rsidRPr="003D7D72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="00B73BA4" w:rsidRPr="00106D32">
        <w:rPr>
          <w:rFonts w:ascii="Arial" w:hAnsi="Arial" w:cs="Arial"/>
          <w:b/>
          <w:sz w:val="22"/>
          <w:szCs w:val="22"/>
        </w:rPr>
        <w:t>.</w:t>
      </w:r>
    </w:p>
    <w:p w14:paraId="2209EDCA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71F41933" w14:textId="0ACC5221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Cette contribution versée par </w:t>
      </w:r>
      <w:r w:rsidR="001C2C1C" w:rsidRPr="001C2C1C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Pr="00AC12AC">
        <w:rPr>
          <w:rFonts w:ascii="Arial" w:hAnsi="Arial" w:cs="Arial"/>
          <w:b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 xml:space="preserve">est utilisée par le </w:t>
      </w:r>
      <w:r w:rsidRPr="00AC12AC">
        <w:rPr>
          <w:rFonts w:ascii="Arial" w:hAnsi="Arial" w:cs="Arial"/>
          <w:b/>
          <w:sz w:val="22"/>
          <w:szCs w:val="22"/>
        </w:rPr>
        <w:t>Laboratoire</w:t>
      </w:r>
      <w:r w:rsidRPr="00AC12AC">
        <w:rPr>
          <w:rFonts w:ascii="Arial" w:hAnsi="Arial" w:cs="Arial"/>
          <w:sz w:val="22"/>
          <w:szCs w:val="22"/>
        </w:rPr>
        <w:t xml:space="preserve"> jusqu'à épuisement des fonds sans condition de délai </w:t>
      </w:r>
      <w:r w:rsidR="00D63E9B">
        <w:rPr>
          <w:rFonts w:ascii="Arial" w:hAnsi="Arial" w:cs="Arial"/>
          <w:sz w:val="22"/>
          <w:szCs w:val="22"/>
        </w:rPr>
        <w:t xml:space="preserve">pendant la durée du contrat. </w:t>
      </w:r>
      <w:r w:rsidR="002F7D33" w:rsidRPr="002F7D33">
        <w:rPr>
          <w:rFonts w:ascii="Arial" w:hAnsi="Arial" w:cs="Arial"/>
          <w:b/>
          <w:sz w:val="22"/>
          <w:szCs w:val="22"/>
          <w:highlight w:val="yellow"/>
        </w:rPr>
        <w:t>NOM DE LA SOCIETE 2</w:t>
      </w:r>
      <w:r w:rsidR="0048249E">
        <w:rPr>
          <w:rFonts w:ascii="Arial" w:hAnsi="Arial" w:cs="Arial"/>
          <w:sz w:val="22"/>
          <w:szCs w:val="22"/>
        </w:rPr>
        <w:t xml:space="preserve"> adressera l</w:t>
      </w:r>
      <w:r w:rsidR="004E6817">
        <w:rPr>
          <w:rFonts w:ascii="Arial" w:hAnsi="Arial" w:cs="Arial"/>
          <w:sz w:val="22"/>
          <w:szCs w:val="22"/>
        </w:rPr>
        <w:t xml:space="preserve">es justificatifs des dépenses à </w:t>
      </w:r>
      <w:r w:rsidR="002F7D33" w:rsidRPr="002F7D33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="004E6817" w:rsidRPr="00106D32">
        <w:rPr>
          <w:rFonts w:ascii="Arial" w:hAnsi="Arial" w:cs="Arial"/>
          <w:b/>
          <w:sz w:val="22"/>
          <w:szCs w:val="22"/>
        </w:rPr>
        <w:t xml:space="preserve"> </w:t>
      </w:r>
      <w:r w:rsidR="0048249E">
        <w:rPr>
          <w:rFonts w:ascii="Arial" w:hAnsi="Arial" w:cs="Arial"/>
          <w:sz w:val="22"/>
          <w:szCs w:val="22"/>
        </w:rPr>
        <w:t xml:space="preserve">tous les </w:t>
      </w:r>
      <w:r w:rsidR="0062087F" w:rsidRPr="0062087F">
        <w:rPr>
          <w:rFonts w:ascii="Arial" w:hAnsi="Arial" w:cs="Arial"/>
          <w:sz w:val="22"/>
          <w:szCs w:val="22"/>
          <w:highlight w:val="yellow"/>
        </w:rPr>
        <w:t>indiquer la fréquence</w:t>
      </w:r>
      <w:r w:rsidR="0048249E">
        <w:rPr>
          <w:rFonts w:ascii="Arial" w:hAnsi="Arial" w:cs="Arial"/>
          <w:sz w:val="22"/>
          <w:szCs w:val="22"/>
        </w:rPr>
        <w:t xml:space="preserve"> </w:t>
      </w:r>
      <w:r w:rsidR="00912AD3">
        <w:rPr>
          <w:rFonts w:ascii="Arial" w:hAnsi="Arial" w:cs="Arial"/>
          <w:sz w:val="22"/>
          <w:szCs w:val="22"/>
        </w:rPr>
        <w:t>pendant la durée du contrat et de ses extensions et</w:t>
      </w:r>
      <w:r w:rsidR="0048249E">
        <w:rPr>
          <w:rFonts w:ascii="Arial" w:hAnsi="Arial" w:cs="Arial"/>
          <w:sz w:val="22"/>
          <w:szCs w:val="22"/>
        </w:rPr>
        <w:t xml:space="preserve"> avenants éventuels.</w:t>
      </w:r>
    </w:p>
    <w:p w14:paraId="3C77A9EC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55BE87E4" w14:textId="77777777" w:rsidR="00930049" w:rsidRPr="00AC12AC" w:rsidRDefault="00930049">
      <w:pPr>
        <w:pStyle w:val="Titre1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ARTICLE 6 : SECRET - PUBLICATIONS</w:t>
      </w:r>
    </w:p>
    <w:p w14:paraId="097028C6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2ED8D978" w14:textId="77777777" w:rsidR="00930049" w:rsidRPr="00AC12AC" w:rsidRDefault="00930049">
      <w:pPr>
        <w:rPr>
          <w:rFonts w:ascii="Arial" w:hAnsi="Arial" w:cs="Arial"/>
          <w:b/>
          <w:bCs/>
          <w:sz w:val="22"/>
          <w:szCs w:val="22"/>
        </w:rPr>
      </w:pPr>
      <w:r w:rsidRPr="00AC12AC">
        <w:rPr>
          <w:rFonts w:ascii="Arial" w:hAnsi="Arial" w:cs="Arial"/>
          <w:b/>
          <w:bCs/>
          <w:sz w:val="22"/>
          <w:szCs w:val="22"/>
        </w:rPr>
        <w:t>6.1 Définitions</w:t>
      </w:r>
    </w:p>
    <w:p w14:paraId="501BAA82" w14:textId="77777777" w:rsidR="00930049" w:rsidRPr="00AC12AC" w:rsidRDefault="00930049">
      <w:pPr>
        <w:rPr>
          <w:rFonts w:ascii="Arial" w:hAnsi="Arial" w:cs="Arial"/>
          <w:sz w:val="22"/>
          <w:szCs w:val="22"/>
        </w:rPr>
      </w:pPr>
    </w:p>
    <w:p w14:paraId="506915DE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Pour les besoins du présent contrat, le terme “ </w:t>
      </w:r>
      <w:r w:rsidRPr="00AC12AC">
        <w:rPr>
          <w:rFonts w:ascii="Arial" w:hAnsi="Arial" w:cs="Arial"/>
          <w:b/>
          <w:sz w:val="22"/>
          <w:szCs w:val="22"/>
        </w:rPr>
        <w:t>Informations</w:t>
      </w:r>
      <w:r w:rsidRPr="00AC12AC">
        <w:rPr>
          <w:rFonts w:ascii="Arial" w:hAnsi="Arial" w:cs="Arial"/>
          <w:sz w:val="22"/>
          <w:szCs w:val="22"/>
        </w:rPr>
        <w:t xml:space="preserve"> ” désigne toute information de nature technique, scientifique ou commerciale, quels qu’en soient le format, les caractéristiques documentaires ou le moyen de présentation. Ces </w:t>
      </w:r>
      <w:r w:rsidRPr="00AC12AC">
        <w:rPr>
          <w:rFonts w:ascii="Arial" w:hAnsi="Arial" w:cs="Arial"/>
          <w:b/>
          <w:sz w:val="22"/>
          <w:szCs w:val="22"/>
        </w:rPr>
        <w:t xml:space="preserve">Informations </w:t>
      </w:r>
      <w:r w:rsidRPr="00AC12AC">
        <w:rPr>
          <w:rFonts w:ascii="Arial" w:hAnsi="Arial" w:cs="Arial"/>
          <w:sz w:val="22"/>
          <w:szCs w:val="22"/>
        </w:rPr>
        <w:t xml:space="preserve">peuvent notamment consister en données expérimentales, tests, spécifications, dessins, inventions et découvertes brevetables ou non, topographie de semi-conducteur, données techniques, logiciel de programmation de base de données, savoir-faire et informations relatives à des techniques industrielles. Ces </w:t>
      </w:r>
      <w:r w:rsidRPr="00AC12AC">
        <w:rPr>
          <w:rFonts w:ascii="Arial" w:hAnsi="Arial" w:cs="Arial"/>
          <w:b/>
          <w:caps/>
          <w:sz w:val="22"/>
          <w:szCs w:val="22"/>
        </w:rPr>
        <w:t>i</w:t>
      </w:r>
      <w:r w:rsidRPr="00AC12AC">
        <w:rPr>
          <w:rFonts w:ascii="Arial" w:hAnsi="Arial" w:cs="Arial"/>
          <w:b/>
          <w:sz w:val="22"/>
          <w:szCs w:val="22"/>
        </w:rPr>
        <w:t>nformations</w:t>
      </w:r>
      <w:r w:rsidRPr="00AC12AC">
        <w:rPr>
          <w:rFonts w:ascii="Arial" w:hAnsi="Arial" w:cs="Arial"/>
          <w:sz w:val="22"/>
          <w:szCs w:val="22"/>
        </w:rPr>
        <w:t xml:space="preserve"> peuvent être présentées sous forme d’échantillons, de documents, reproductions, dessins et représentations graphiques, enregistrements sur disques ou </w:t>
      </w:r>
      <w:r w:rsidRPr="004D4FA6">
        <w:rPr>
          <w:rFonts w:ascii="Arial" w:hAnsi="Arial" w:cs="Arial"/>
          <w:sz w:val="22"/>
          <w:szCs w:val="22"/>
        </w:rPr>
        <w:t>fi</w:t>
      </w:r>
      <w:r w:rsidR="004D4FA6" w:rsidRPr="004D4FA6">
        <w:rPr>
          <w:rFonts w:ascii="Arial" w:hAnsi="Arial" w:cs="Arial"/>
          <w:sz w:val="22"/>
          <w:szCs w:val="22"/>
        </w:rPr>
        <w:t>lm</w:t>
      </w:r>
      <w:r w:rsidRPr="004D4FA6">
        <w:rPr>
          <w:rFonts w:ascii="Arial" w:hAnsi="Arial" w:cs="Arial"/>
          <w:sz w:val="22"/>
          <w:szCs w:val="22"/>
        </w:rPr>
        <w:t xml:space="preserve">s </w:t>
      </w:r>
      <w:r w:rsidRPr="00AC12AC">
        <w:rPr>
          <w:rFonts w:ascii="Arial" w:hAnsi="Arial" w:cs="Arial"/>
          <w:sz w:val="22"/>
          <w:szCs w:val="22"/>
        </w:rPr>
        <w:t>(magnétiques, optiques ou lasers), impressions de mémoires d’ordinateurs ou données contenues dans les mémoires d’ordinateurs, ou sous toute autre forme.</w:t>
      </w:r>
    </w:p>
    <w:p w14:paraId="6A78BAEA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34A797F9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Le terme « </w:t>
      </w:r>
      <w:r w:rsidRPr="00AC12AC">
        <w:rPr>
          <w:rFonts w:ascii="Arial" w:hAnsi="Arial" w:cs="Arial"/>
          <w:b/>
          <w:sz w:val="22"/>
          <w:szCs w:val="22"/>
        </w:rPr>
        <w:t>Informations non issues de l’Etude</w:t>
      </w:r>
      <w:r w:rsidRPr="00AC12AC">
        <w:rPr>
          <w:rFonts w:ascii="Arial" w:hAnsi="Arial" w:cs="Arial"/>
          <w:sz w:val="22"/>
          <w:szCs w:val="22"/>
        </w:rPr>
        <w:t xml:space="preserve"> » désigne les connaissances antérieures de chacune des </w:t>
      </w:r>
      <w:r w:rsidRPr="00AC12AC">
        <w:rPr>
          <w:rFonts w:ascii="Arial" w:hAnsi="Arial" w:cs="Arial"/>
          <w:b/>
          <w:bCs/>
          <w:sz w:val="22"/>
          <w:szCs w:val="22"/>
        </w:rPr>
        <w:t>PARTIES</w:t>
      </w:r>
      <w:r w:rsidRPr="00AC12AC">
        <w:rPr>
          <w:rFonts w:ascii="Arial" w:hAnsi="Arial" w:cs="Arial"/>
          <w:sz w:val="22"/>
          <w:szCs w:val="22"/>
        </w:rPr>
        <w:t xml:space="preserve"> et les connaissances obtenues par l’une des </w:t>
      </w:r>
      <w:r w:rsidRPr="00AC12AC">
        <w:rPr>
          <w:rFonts w:ascii="Arial" w:hAnsi="Arial" w:cs="Arial"/>
          <w:b/>
          <w:bCs/>
          <w:sz w:val="22"/>
          <w:szCs w:val="22"/>
        </w:rPr>
        <w:t>PARTIES</w:t>
      </w:r>
      <w:r w:rsidRPr="00AC12AC">
        <w:rPr>
          <w:rFonts w:ascii="Arial" w:hAnsi="Arial" w:cs="Arial"/>
          <w:sz w:val="22"/>
          <w:szCs w:val="22"/>
        </w:rPr>
        <w:t xml:space="preserve"> indépendamment du présent contrat.</w:t>
      </w:r>
    </w:p>
    <w:p w14:paraId="1C7DF3B1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26FA84AD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Le terme « </w:t>
      </w:r>
      <w:r w:rsidRPr="00AC12AC">
        <w:rPr>
          <w:rFonts w:ascii="Arial" w:hAnsi="Arial" w:cs="Arial"/>
          <w:b/>
          <w:sz w:val="22"/>
          <w:szCs w:val="22"/>
        </w:rPr>
        <w:t>Informations issues de l’Etude</w:t>
      </w:r>
      <w:r w:rsidRPr="00AC12AC">
        <w:rPr>
          <w:rFonts w:ascii="Arial" w:hAnsi="Arial" w:cs="Arial"/>
          <w:sz w:val="22"/>
          <w:szCs w:val="22"/>
        </w:rPr>
        <w:t> » désigne tous les résultats partiels ou finaux issus du présent contrat</w:t>
      </w:r>
    </w:p>
    <w:p w14:paraId="73C09D3D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3F5D166F" w14:textId="77777777" w:rsidR="00930049" w:rsidRPr="00AC12AC" w:rsidRDefault="0093004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AC12AC">
        <w:rPr>
          <w:rFonts w:ascii="Arial" w:hAnsi="Arial" w:cs="Arial"/>
          <w:b/>
          <w:bCs/>
          <w:sz w:val="22"/>
          <w:szCs w:val="22"/>
        </w:rPr>
        <w:t xml:space="preserve">6.2 Informations non issues de l’Etude  </w:t>
      </w:r>
    </w:p>
    <w:p w14:paraId="7132821A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39B62139" w14:textId="52A092A9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Chaque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 xml:space="preserve"> s'engage à ne pas publier ni divulguer, de quelque façon que ce soit, les </w:t>
      </w:r>
      <w:r w:rsidRPr="00AC12AC">
        <w:rPr>
          <w:rFonts w:ascii="Arial" w:hAnsi="Arial" w:cs="Arial"/>
          <w:b/>
          <w:sz w:val="22"/>
          <w:szCs w:val="22"/>
        </w:rPr>
        <w:t xml:space="preserve">Informations non issues de l’Etude </w:t>
      </w:r>
      <w:r w:rsidRPr="00AC12AC">
        <w:rPr>
          <w:rFonts w:ascii="Arial" w:hAnsi="Arial" w:cs="Arial"/>
          <w:sz w:val="22"/>
          <w:szCs w:val="22"/>
        </w:rPr>
        <w:t xml:space="preserve">appartenant à l'autre </w:t>
      </w:r>
      <w:r w:rsidRPr="00AC12AC">
        <w:rPr>
          <w:rFonts w:ascii="Arial" w:hAnsi="Arial" w:cs="Arial"/>
          <w:b/>
          <w:sz w:val="22"/>
          <w:szCs w:val="22"/>
        </w:rPr>
        <w:t xml:space="preserve">PARTIE </w:t>
      </w:r>
      <w:r w:rsidRPr="00AC12AC">
        <w:rPr>
          <w:rFonts w:ascii="Arial" w:hAnsi="Arial" w:cs="Arial"/>
          <w:sz w:val="22"/>
          <w:szCs w:val="22"/>
        </w:rPr>
        <w:t xml:space="preserve">dont elle pourrait avoir connaissance à l'occasion de l'exécution du présent contrat, et ce, pour une durée de cinq (5) ans à compter de la signature du présent contrat. </w:t>
      </w:r>
    </w:p>
    <w:p w14:paraId="1B255243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01D1A3EB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A ce titre, chacune des </w:t>
      </w:r>
      <w:r w:rsidRPr="00AC12AC">
        <w:rPr>
          <w:rFonts w:ascii="Arial" w:hAnsi="Arial" w:cs="Arial"/>
          <w:b/>
          <w:sz w:val="22"/>
          <w:szCs w:val="22"/>
        </w:rPr>
        <w:t>PARTIES</w:t>
      </w:r>
      <w:r w:rsidRPr="00AC12AC">
        <w:rPr>
          <w:rFonts w:ascii="Arial" w:hAnsi="Arial" w:cs="Arial"/>
          <w:sz w:val="22"/>
          <w:szCs w:val="22"/>
        </w:rPr>
        <w:t xml:space="preserve"> s’engage, tant pour elle-même que pour toute personne intervenant pour son compte, à moins d’une autorisation écrite contraire donnée par l’autre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> :</w:t>
      </w:r>
    </w:p>
    <w:p w14:paraId="628A1E19" w14:textId="77777777" w:rsidR="00930049" w:rsidRPr="00AC12AC" w:rsidRDefault="00930049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67B199F8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- à ne fournir tout ou partie des </w:t>
      </w:r>
      <w:r w:rsidRPr="00AC12AC">
        <w:rPr>
          <w:rFonts w:ascii="Arial" w:hAnsi="Arial" w:cs="Arial"/>
          <w:b/>
          <w:sz w:val="22"/>
          <w:szCs w:val="22"/>
        </w:rPr>
        <w:t xml:space="preserve">Informations </w:t>
      </w:r>
      <w:r w:rsidRPr="00AC12AC">
        <w:rPr>
          <w:rFonts w:ascii="Arial" w:hAnsi="Arial" w:cs="Arial"/>
          <w:sz w:val="22"/>
          <w:szCs w:val="22"/>
        </w:rPr>
        <w:t xml:space="preserve">reçues de l’autre </w:t>
      </w:r>
      <w:r w:rsidRPr="00AC12AC">
        <w:rPr>
          <w:rFonts w:ascii="Arial" w:hAnsi="Arial" w:cs="Arial"/>
          <w:b/>
          <w:sz w:val="22"/>
          <w:szCs w:val="22"/>
        </w:rPr>
        <w:t xml:space="preserve">PARTIE </w:t>
      </w:r>
      <w:r w:rsidRPr="00AC12AC">
        <w:rPr>
          <w:rFonts w:ascii="Arial" w:hAnsi="Arial" w:cs="Arial"/>
          <w:sz w:val="22"/>
          <w:szCs w:val="22"/>
        </w:rPr>
        <w:t>qu’aux personnes qui acceptent de se soumettre aux mêmes engagements,</w:t>
      </w:r>
    </w:p>
    <w:p w14:paraId="236CBDBA" w14:textId="77777777" w:rsidR="00930049" w:rsidRPr="00AC12AC" w:rsidRDefault="00930049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1DB73B00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- à prendre toutes dispositions et mesures nécessaires pour éviter la divulgation de tout ou partie des </w:t>
      </w:r>
      <w:r w:rsidRPr="00AC12AC">
        <w:rPr>
          <w:rFonts w:ascii="Arial" w:hAnsi="Arial" w:cs="Arial"/>
          <w:b/>
          <w:sz w:val="22"/>
          <w:szCs w:val="22"/>
        </w:rPr>
        <w:t xml:space="preserve">Informations </w:t>
      </w:r>
      <w:r w:rsidRPr="00AC12AC">
        <w:rPr>
          <w:rFonts w:ascii="Arial" w:hAnsi="Arial" w:cs="Arial"/>
          <w:sz w:val="22"/>
          <w:szCs w:val="22"/>
        </w:rPr>
        <w:t xml:space="preserve">reçues de l’autre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 xml:space="preserve"> ou toute contrevenue à l’un des présents engagements,</w:t>
      </w:r>
    </w:p>
    <w:p w14:paraId="195F2BD8" w14:textId="77777777" w:rsidR="00930049" w:rsidRPr="00AC12AC" w:rsidRDefault="00930049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7321C3D3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- à ne pas utiliser, directement ou par personne interposée, et dans un but autre que la mise en œuvre du présent contrat, tout ou partie des </w:t>
      </w:r>
      <w:r w:rsidRPr="00AC12AC">
        <w:rPr>
          <w:rFonts w:ascii="Arial" w:hAnsi="Arial" w:cs="Arial"/>
          <w:b/>
          <w:sz w:val="22"/>
          <w:szCs w:val="22"/>
        </w:rPr>
        <w:t xml:space="preserve">Informations </w:t>
      </w:r>
      <w:r w:rsidRPr="00AC12AC">
        <w:rPr>
          <w:rFonts w:ascii="Arial" w:hAnsi="Arial" w:cs="Arial"/>
          <w:sz w:val="22"/>
          <w:szCs w:val="22"/>
        </w:rPr>
        <w:t xml:space="preserve">reçues de l’autre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>.</w:t>
      </w:r>
    </w:p>
    <w:p w14:paraId="716264FE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66C9617A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Les dispositions du présent article ne s’appliquent cependant pas aux informations :</w:t>
      </w:r>
    </w:p>
    <w:p w14:paraId="56AD733D" w14:textId="77777777" w:rsidR="00930049" w:rsidRPr="00AC12AC" w:rsidRDefault="00930049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que l’une des </w:t>
      </w:r>
      <w:r w:rsidRPr="00AC12AC">
        <w:rPr>
          <w:rFonts w:ascii="Arial" w:hAnsi="Arial" w:cs="Arial"/>
          <w:b/>
          <w:sz w:val="22"/>
          <w:szCs w:val="22"/>
        </w:rPr>
        <w:t xml:space="preserve">PARTIES </w:t>
      </w:r>
      <w:r w:rsidRPr="00AC12AC">
        <w:rPr>
          <w:rFonts w:ascii="Arial" w:hAnsi="Arial" w:cs="Arial"/>
          <w:sz w:val="22"/>
          <w:szCs w:val="22"/>
        </w:rPr>
        <w:t>détenait licitement à la date de signature du présent contrat, ou</w:t>
      </w:r>
    </w:p>
    <w:p w14:paraId="572AD6E8" w14:textId="77777777" w:rsidR="00930049" w:rsidRPr="00AC12AC" w:rsidRDefault="00930049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que l’une des </w:t>
      </w:r>
      <w:r w:rsidRPr="00AC12AC">
        <w:rPr>
          <w:rFonts w:ascii="Arial" w:hAnsi="Arial" w:cs="Arial"/>
          <w:b/>
          <w:sz w:val="22"/>
          <w:szCs w:val="22"/>
        </w:rPr>
        <w:t>PARTIES</w:t>
      </w:r>
      <w:r w:rsidRPr="00AC12AC">
        <w:rPr>
          <w:rFonts w:ascii="Arial" w:hAnsi="Arial" w:cs="Arial"/>
          <w:sz w:val="22"/>
          <w:szCs w:val="22"/>
        </w:rPr>
        <w:t xml:space="preserve"> viendrait à recevoir de tiers autorisés à les divulguer, ou</w:t>
      </w:r>
    </w:p>
    <w:p w14:paraId="218363C4" w14:textId="77777777" w:rsidR="00930049" w:rsidRPr="00AC12AC" w:rsidRDefault="00930049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qui sont déjà ou qui tomberont dans le domaine public d’une façon ou d’une autre, sans que cela provienne d’une rupture du présent contrat par l’une des </w:t>
      </w:r>
      <w:r w:rsidRPr="00AC12AC">
        <w:rPr>
          <w:rFonts w:ascii="Arial" w:hAnsi="Arial" w:cs="Arial"/>
          <w:b/>
          <w:sz w:val="22"/>
          <w:szCs w:val="22"/>
        </w:rPr>
        <w:t xml:space="preserve">PARTIES. </w:t>
      </w:r>
    </w:p>
    <w:p w14:paraId="489715BE" w14:textId="77777777" w:rsidR="00930049" w:rsidRPr="00AC12AC" w:rsidRDefault="00930049">
      <w:pPr>
        <w:jc w:val="both"/>
        <w:rPr>
          <w:rFonts w:ascii="Arial" w:hAnsi="Arial" w:cs="Arial"/>
          <w:b/>
          <w:sz w:val="22"/>
          <w:szCs w:val="22"/>
        </w:rPr>
      </w:pPr>
    </w:p>
    <w:p w14:paraId="6729F50F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Les </w:t>
      </w:r>
      <w:r w:rsidRPr="00AC12AC">
        <w:rPr>
          <w:rFonts w:ascii="Arial" w:hAnsi="Arial" w:cs="Arial"/>
          <w:b/>
          <w:bCs/>
          <w:sz w:val="22"/>
          <w:szCs w:val="22"/>
        </w:rPr>
        <w:t>PARTIES</w:t>
      </w:r>
      <w:r w:rsidRPr="00AC12AC">
        <w:rPr>
          <w:rFonts w:ascii="Arial" w:hAnsi="Arial" w:cs="Arial"/>
          <w:sz w:val="22"/>
          <w:szCs w:val="22"/>
        </w:rPr>
        <w:t xml:space="preserve"> conviennent que le contrat, partiellement ou en totalité, est soumis aux dispositions du présent article. </w:t>
      </w:r>
    </w:p>
    <w:p w14:paraId="4FAB34E3" w14:textId="77777777" w:rsidR="00930049" w:rsidRPr="00AC12AC" w:rsidRDefault="00930049">
      <w:pPr>
        <w:jc w:val="both"/>
        <w:rPr>
          <w:rFonts w:ascii="Arial" w:hAnsi="Arial" w:cs="Arial"/>
          <w:bCs/>
          <w:sz w:val="22"/>
          <w:szCs w:val="22"/>
        </w:rPr>
      </w:pPr>
    </w:p>
    <w:p w14:paraId="7618CCA4" w14:textId="77777777" w:rsidR="00930049" w:rsidRPr="00AC12AC" w:rsidRDefault="00930049">
      <w:pPr>
        <w:jc w:val="both"/>
        <w:rPr>
          <w:rFonts w:ascii="Arial" w:hAnsi="Arial" w:cs="Arial"/>
          <w:b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</w:rPr>
        <w:t>6.3 Informations issues de l’Etude</w:t>
      </w:r>
    </w:p>
    <w:p w14:paraId="306FAA29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46DFC707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Toute publication ou communication d</w:t>
      </w:r>
      <w:r w:rsidRPr="00AC12AC">
        <w:rPr>
          <w:rFonts w:ascii="Arial" w:hAnsi="Arial" w:cs="Arial"/>
          <w:b/>
          <w:sz w:val="22"/>
          <w:szCs w:val="22"/>
        </w:rPr>
        <w:t>'Informations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Pr="00AC12AC">
        <w:rPr>
          <w:rFonts w:ascii="Arial" w:hAnsi="Arial" w:cs="Arial"/>
          <w:b/>
          <w:sz w:val="22"/>
          <w:szCs w:val="22"/>
        </w:rPr>
        <w:t>issues de l’Etude</w:t>
      </w:r>
      <w:r w:rsidRPr="00AC12AC">
        <w:rPr>
          <w:rFonts w:ascii="Arial" w:hAnsi="Arial" w:cs="Arial"/>
          <w:sz w:val="22"/>
          <w:szCs w:val="22"/>
        </w:rPr>
        <w:t xml:space="preserve">, par l'une ou l'autre des </w:t>
      </w:r>
      <w:r w:rsidRPr="00AC12AC">
        <w:rPr>
          <w:rFonts w:ascii="Arial" w:hAnsi="Arial" w:cs="Arial"/>
          <w:b/>
          <w:sz w:val="22"/>
          <w:szCs w:val="22"/>
        </w:rPr>
        <w:t>PARTIES</w:t>
      </w:r>
      <w:r w:rsidRPr="00AC12AC">
        <w:rPr>
          <w:rFonts w:ascii="Arial" w:hAnsi="Arial" w:cs="Arial"/>
          <w:sz w:val="22"/>
          <w:szCs w:val="22"/>
        </w:rPr>
        <w:t xml:space="preserve">, devra recevoir, pendant la durée du contrat et les 6 mois qui suivent son expiration, l'accord écrit de l'autre </w:t>
      </w:r>
      <w:r w:rsidRPr="00AC12AC">
        <w:rPr>
          <w:rFonts w:ascii="Arial" w:hAnsi="Arial" w:cs="Arial"/>
          <w:b/>
          <w:sz w:val="22"/>
          <w:szCs w:val="22"/>
        </w:rPr>
        <w:t xml:space="preserve">PARTIE </w:t>
      </w:r>
      <w:r w:rsidRPr="00AC12AC">
        <w:rPr>
          <w:rFonts w:ascii="Arial" w:hAnsi="Arial" w:cs="Arial"/>
          <w:sz w:val="22"/>
          <w:szCs w:val="22"/>
        </w:rPr>
        <w:t>qui fera connaître sa décision dans un délai maximum de deux (2) mois à compter de la demande adressée à l’une des</w:t>
      </w:r>
      <w:r w:rsidRPr="00AC12AC">
        <w:rPr>
          <w:rFonts w:ascii="Arial" w:hAnsi="Arial" w:cs="Arial"/>
          <w:b/>
          <w:sz w:val="22"/>
          <w:szCs w:val="22"/>
        </w:rPr>
        <w:t xml:space="preserve"> PARTIES</w:t>
      </w:r>
      <w:r w:rsidRPr="00AC12AC">
        <w:rPr>
          <w:rFonts w:ascii="Arial" w:hAnsi="Arial" w:cs="Arial"/>
          <w:sz w:val="22"/>
          <w:szCs w:val="22"/>
        </w:rPr>
        <w:t xml:space="preserve"> par lettre recommandée avec accusé de réception. Passé ce délai, et faute de réponse, l'accord sera réputé acquis. En conséquence, tout projet de publication ou communication sera soumis à l'autre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 xml:space="preserve"> qui pourra supprimer ou modifier certaines précisions dont la divulgation serait de nature à porter préjudice à l'exploitation industrielle et commerciale, dans de bonnes conditions, des résultats de l’</w:t>
      </w:r>
      <w:r w:rsidRPr="00AC12AC">
        <w:rPr>
          <w:rFonts w:ascii="Arial" w:hAnsi="Arial" w:cs="Arial"/>
          <w:b/>
          <w:sz w:val="22"/>
          <w:szCs w:val="22"/>
        </w:rPr>
        <w:t>Etude</w:t>
      </w:r>
      <w:r w:rsidRPr="00AC12AC">
        <w:rPr>
          <w:rFonts w:ascii="Arial" w:hAnsi="Arial" w:cs="Arial"/>
          <w:sz w:val="22"/>
          <w:szCs w:val="22"/>
        </w:rPr>
        <w:t>. De telles suppressions ou modifications ne porteront pas atteinte à la valeur scientifique de la publication.</w:t>
      </w:r>
    </w:p>
    <w:p w14:paraId="11E3331C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542C6B4C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De plus, l'autre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 xml:space="preserve"> pourra retarder la publication ou la communication d'une période maximale de dix-huit (18) mois si des informations contenues dans la publication ou communication doivent faire l'objet d'une protection au titre de la propriété industrielle.</w:t>
      </w:r>
    </w:p>
    <w:p w14:paraId="471D304E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45D2F72E" w14:textId="0086BC0C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Ces publications et communications </w:t>
      </w:r>
      <w:r w:rsidR="00AE2961">
        <w:rPr>
          <w:rFonts w:ascii="Arial" w:hAnsi="Arial" w:cs="Arial"/>
          <w:sz w:val="22"/>
          <w:szCs w:val="22"/>
        </w:rPr>
        <w:t>devr</w:t>
      </w:r>
      <w:r w:rsidRPr="00AC12AC">
        <w:rPr>
          <w:rFonts w:ascii="Arial" w:hAnsi="Arial" w:cs="Arial"/>
          <w:sz w:val="22"/>
          <w:szCs w:val="22"/>
        </w:rPr>
        <w:t>ont mentionner le concours apporté par chacune des</w:t>
      </w:r>
      <w:r w:rsidRPr="00AC12AC">
        <w:rPr>
          <w:rFonts w:ascii="Arial" w:hAnsi="Arial" w:cs="Arial"/>
          <w:b/>
          <w:sz w:val="22"/>
          <w:szCs w:val="22"/>
        </w:rPr>
        <w:t xml:space="preserve"> PARTIES</w:t>
      </w:r>
      <w:r w:rsidRPr="00AC12AC">
        <w:rPr>
          <w:rFonts w:ascii="Arial" w:hAnsi="Arial" w:cs="Arial"/>
          <w:sz w:val="22"/>
          <w:szCs w:val="22"/>
        </w:rPr>
        <w:t xml:space="preserve"> à la réalisation de l’</w:t>
      </w:r>
      <w:r w:rsidRPr="00AC12AC">
        <w:rPr>
          <w:rFonts w:ascii="Arial" w:hAnsi="Arial" w:cs="Arial"/>
          <w:b/>
          <w:sz w:val="22"/>
          <w:szCs w:val="22"/>
        </w:rPr>
        <w:t>Etude</w:t>
      </w:r>
      <w:r w:rsidR="00AE2961">
        <w:rPr>
          <w:rFonts w:ascii="Arial" w:hAnsi="Arial" w:cs="Arial"/>
          <w:sz w:val="22"/>
          <w:szCs w:val="22"/>
        </w:rPr>
        <w:t xml:space="preserve">, sous réserve de </w:t>
      </w:r>
      <w:r w:rsidR="002B56DB">
        <w:rPr>
          <w:rFonts w:ascii="Arial" w:hAnsi="Arial" w:cs="Arial"/>
          <w:sz w:val="22"/>
          <w:szCs w:val="22"/>
        </w:rPr>
        <w:t>leur accord.</w:t>
      </w:r>
    </w:p>
    <w:p w14:paraId="49616731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38C0A795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Toutefois les dispositions du présent article ne pourront faire obstacle :</w:t>
      </w:r>
    </w:p>
    <w:p w14:paraId="51E9BE5E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0F3901AE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- ni à l'obligation qui incombe à chacune des personnes participant à l’</w:t>
      </w:r>
      <w:r w:rsidRPr="00AC12AC">
        <w:rPr>
          <w:rFonts w:ascii="Arial" w:hAnsi="Arial" w:cs="Arial"/>
          <w:b/>
          <w:sz w:val="22"/>
          <w:szCs w:val="22"/>
        </w:rPr>
        <w:t>Etude</w:t>
      </w:r>
      <w:r w:rsidRPr="00AC12AC">
        <w:rPr>
          <w:rFonts w:ascii="Arial" w:hAnsi="Arial" w:cs="Arial"/>
          <w:sz w:val="22"/>
          <w:szCs w:val="22"/>
        </w:rPr>
        <w:t xml:space="preserve"> de produire un rapport d'activité à la tutelle dont elle relève, cette communication ne constituant pas une divulgation au sens de la loi sur la propriété intellectuelle,</w:t>
      </w:r>
    </w:p>
    <w:p w14:paraId="19022869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02D50077" w14:textId="77777777" w:rsidR="00930049" w:rsidRPr="00AC12AC" w:rsidRDefault="00930049">
      <w:pPr>
        <w:pStyle w:val="Corpsdetexte3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- ni à la soutenance de thèse des chercheurs dont l'activité scientifique est en relation avec l'objet du présent contrat. (Cette soutenance étant organisée chaque fois que nécessaire de façon à garantir, tout en respectant la réglementation universitaire en vigueur, la confidentialité de certains résultats).</w:t>
      </w:r>
    </w:p>
    <w:p w14:paraId="407F912C" w14:textId="77777777" w:rsidR="00930049" w:rsidRPr="00AC12AC" w:rsidRDefault="00930049">
      <w:pPr>
        <w:rPr>
          <w:rFonts w:ascii="Arial" w:hAnsi="Arial" w:cs="Arial"/>
          <w:sz w:val="22"/>
          <w:szCs w:val="22"/>
        </w:rPr>
      </w:pPr>
    </w:p>
    <w:p w14:paraId="78F12AD0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570458A2" w14:textId="77777777" w:rsidR="00930049" w:rsidRPr="00AC12AC" w:rsidRDefault="00930049">
      <w:pPr>
        <w:pStyle w:val="Titre1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ARTICLE 7 : PROPRIETE DES RESULTATS </w:t>
      </w:r>
    </w:p>
    <w:p w14:paraId="5CC92E6B" w14:textId="77777777" w:rsidR="00930049" w:rsidRPr="00AC12AC" w:rsidRDefault="00930049">
      <w:pPr>
        <w:pStyle w:val="Titre2"/>
        <w:rPr>
          <w:rFonts w:ascii="Arial" w:hAnsi="Arial" w:cs="Arial"/>
          <w:b w:val="0"/>
          <w:szCs w:val="22"/>
        </w:rPr>
      </w:pPr>
      <w:r w:rsidRPr="00AC12AC">
        <w:rPr>
          <w:rFonts w:ascii="Arial" w:hAnsi="Arial" w:cs="Arial"/>
          <w:szCs w:val="22"/>
        </w:rPr>
        <w:t>7.1</w:t>
      </w:r>
      <w:r w:rsidRPr="00AC12AC">
        <w:rPr>
          <w:rFonts w:ascii="Arial" w:hAnsi="Arial" w:cs="Arial"/>
          <w:b w:val="0"/>
          <w:szCs w:val="22"/>
        </w:rPr>
        <w:t xml:space="preserve"> </w:t>
      </w:r>
      <w:r w:rsidRPr="00AC12AC">
        <w:rPr>
          <w:rFonts w:ascii="Arial" w:hAnsi="Arial" w:cs="Arial"/>
          <w:szCs w:val="22"/>
        </w:rPr>
        <w:t>Définitions</w:t>
      </w:r>
    </w:p>
    <w:p w14:paraId="2D06AA78" w14:textId="77777777" w:rsidR="00930049" w:rsidRPr="00AC12AC" w:rsidRDefault="00930049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73C69123" w14:textId="77777777" w:rsidR="00930049" w:rsidRPr="00AC12AC" w:rsidRDefault="0093004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  <w:u w:val="single"/>
        </w:rPr>
        <w:t>Connaissances antérieures </w:t>
      </w:r>
      <w:r w:rsidRPr="00AC12AC">
        <w:rPr>
          <w:rFonts w:ascii="Arial" w:hAnsi="Arial" w:cs="Arial"/>
          <w:sz w:val="22"/>
          <w:szCs w:val="22"/>
        </w:rPr>
        <w:t xml:space="preserve">: connaissances, savoir-faire et titres de propriété intellectuelle, détenus par une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 xml:space="preserve"> avant la date de signature du présent contrat.</w:t>
      </w:r>
    </w:p>
    <w:p w14:paraId="23BAD9DD" w14:textId="20082663" w:rsidR="00930049" w:rsidRPr="00AC12AC" w:rsidRDefault="00930049">
      <w:pPr>
        <w:spacing w:after="120"/>
        <w:jc w:val="both"/>
        <w:rPr>
          <w:rFonts w:ascii="Arial" w:hAnsi="Arial" w:cs="Arial"/>
          <w:bCs/>
          <w:sz w:val="22"/>
          <w:szCs w:val="22"/>
        </w:rPr>
      </w:pPr>
      <w:r w:rsidRPr="00AC12AC">
        <w:rPr>
          <w:rFonts w:ascii="Arial" w:hAnsi="Arial" w:cs="Arial"/>
          <w:b/>
          <w:bCs/>
          <w:sz w:val="22"/>
          <w:szCs w:val="22"/>
          <w:u w:val="single"/>
        </w:rPr>
        <w:t>Connaissances non issues de l'Etude</w:t>
      </w:r>
      <w:r w:rsidRPr="00AC12AC">
        <w:rPr>
          <w:rFonts w:ascii="Arial" w:hAnsi="Arial" w:cs="Arial"/>
          <w:sz w:val="22"/>
          <w:szCs w:val="22"/>
        </w:rPr>
        <w:t xml:space="preserve"> : </w:t>
      </w:r>
      <w:r w:rsidRPr="00AC12AC">
        <w:rPr>
          <w:rFonts w:ascii="Arial" w:hAnsi="Arial" w:cs="Arial"/>
          <w:bCs/>
          <w:sz w:val="22"/>
          <w:szCs w:val="22"/>
        </w:rPr>
        <w:t>résultats, même portant sur l'objet de l'Etude, mais non issus directement des travaux exécutés dans le cadre du présent contrat,</w:t>
      </w:r>
      <w:r w:rsidR="002B56DB">
        <w:rPr>
          <w:rFonts w:ascii="Arial" w:hAnsi="Arial" w:cs="Arial"/>
          <w:bCs/>
          <w:sz w:val="22"/>
          <w:szCs w:val="22"/>
        </w:rPr>
        <w:t xml:space="preserve"> tels </w:t>
      </w:r>
      <w:r w:rsidR="00244C63" w:rsidRPr="00244C63">
        <w:rPr>
          <w:rFonts w:ascii="Arial" w:hAnsi="Arial" w:cs="Arial"/>
          <w:bCs/>
          <w:sz w:val="22"/>
          <w:szCs w:val="22"/>
          <w:highlight w:val="yellow"/>
        </w:rPr>
        <w:t>détailler si besoin</w:t>
      </w:r>
    </w:p>
    <w:p w14:paraId="5244A75C" w14:textId="77777777" w:rsidR="00930049" w:rsidRPr="00AC12AC" w:rsidRDefault="0093004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  <w:u w:val="single"/>
        </w:rPr>
        <w:lastRenderedPageBreak/>
        <w:t>Résultats Communs</w:t>
      </w:r>
      <w:r w:rsidRPr="00AC12AC">
        <w:rPr>
          <w:rFonts w:ascii="Arial" w:hAnsi="Arial" w:cs="Arial"/>
          <w:sz w:val="22"/>
          <w:szCs w:val="22"/>
        </w:rPr>
        <w:t xml:space="preserve"> : connaissances issues de l'</w:t>
      </w:r>
      <w:r w:rsidRPr="00AC12AC">
        <w:rPr>
          <w:rFonts w:ascii="Arial" w:hAnsi="Arial" w:cs="Arial"/>
          <w:b/>
          <w:sz w:val="22"/>
          <w:szCs w:val="22"/>
        </w:rPr>
        <w:t>Etude</w:t>
      </w:r>
      <w:r w:rsidRPr="00AC12AC">
        <w:rPr>
          <w:rFonts w:ascii="Arial" w:hAnsi="Arial" w:cs="Arial"/>
          <w:sz w:val="22"/>
          <w:szCs w:val="22"/>
        </w:rPr>
        <w:t xml:space="preserve"> définie dans l’article 1 et susceptibles ou non d'être protégées au titre de la propriété intellectuelle.</w:t>
      </w:r>
    </w:p>
    <w:p w14:paraId="2ED5577A" w14:textId="77777777" w:rsidR="00930049" w:rsidRPr="00AC12AC" w:rsidRDefault="0093004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  <w:u w:val="single"/>
        </w:rPr>
        <w:t>Savoir-faire Commun</w:t>
      </w:r>
      <w:r w:rsidRPr="00AC12AC">
        <w:rPr>
          <w:rFonts w:ascii="Arial" w:hAnsi="Arial" w:cs="Arial"/>
          <w:sz w:val="22"/>
          <w:szCs w:val="22"/>
        </w:rPr>
        <w:t xml:space="preserve"> : </w:t>
      </w:r>
      <w:r w:rsidRPr="00AC12AC">
        <w:rPr>
          <w:rFonts w:ascii="Arial" w:hAnsi="Arial" w:cs="Arial"/>
          <w:b/>
          <w:sz w:val="22"/>
          <w:szCs w:val="22"/>
        </w:rPr>
        <w:t>Résultats Communs</w:t>
      </w:r>
      <w:r w:rsidRPr="00AC12AC">
        <w:rPr>
          <w:rFonts w:ascii="Arial" w:hAnsi="Arial" w:cs="Arial"/>
          <w:sz w:val="22"/>
          <w:szCs w:val="22"/>
        </w:rPr>
        <w:t xml:space="preserve"> non susceptibles d'être protégés au titre de la propriété intellectuelle en tant qu'éléments isolés.</w:t>
      </w:r>
    </w:p>
    <w:p w14:paraId="4989C21B" w14:textId="77777777" w:rsidR="00930049" w:rsidRPr="00AC12AC" w:rsidRDefault="0093004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  <w:u w:val="single"/>
        </w:rPr>
        <w:t>Brevets Communs</w:t>
      </w:r>
      <w:r w:rsidRPr="00AC12AC">
        <w:rPr>
          <w:rFonts w:ascii="Arial" w:hAnsi="Arial" w:cs="Arial"/>
          <w:sz w:val="22"/>
          <w:szCs w:val="22"/>
        </w:rPr>
        <w:t xml:space="preserve"> : Brevets et demandes de brevet portant sur les </w:t>
      </w:r>
      <w:r w:rsidRPr="00AC12AC">
        <w:rPr>
          <w:rFonts w:ascii="Arial" w:hAnsi="Arial" w:cs="Arial"/>
          <w:b/>
          <w:sz w:val="22"/>
          <w:szCs w:val="22"/>
        </w:rPr>
        <w:t>Résultats Communs.</w:t>
      </w:r>
      <w:r w:rsidRPr="00AC12AC">
        <w:rPr>
          <w:rFonts w:ascii="Arial" w:hAnsi="Arial" w:cs="Arial"/>
          <w:sz w:val="22"/>
          <w:szCs w:val="22"/>
        </w:rPr>
        <w:t xml:space="preserve"> </w:t>
      </w:r>
    </w:p>
    <w:p w14:paraId="44E85708" w14:textId="77777777" w:rsidR="00930049" w:rsidRPr="00AC12AC" w:rsidRDefault="0093004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  <w:u w:val="single"/>
        </w:rPr>
        <w:t>Domaine d'exploitation</w:t>
      </w:r>
      <w:r w:rsidRPr="00AC12AC">
        <w:rPr>
          <w:rFonts w:ascii="Arial" w:hAnsi="Arial" w:cs="Arial"/>
          <w:sz w:val="22"/>
          <w:szCs w:val="22"/>
        </w:rPr>
        <w:t xml:space="preserve"> : champ d'exploitation industriel et commercial des </w:t>
      </w:r>
      <w:r w:rsidRPr="00AC12AC">
        <w:rPr>
          <w:rFonts w:ascii="Arial" w:hAnsi="Arial" w:cs="Arial"/>
          <w:b/>
          <w:sz w:val="22"/>
          <w:szCs w:val="22"/>
        </w:rPr>
        <w:t>Résultats Communs.</w:t>
      </w:r>
    </w:p>
    <w:p w14:paraId="205FA3DA" w14:textId="77777777" w:rsidR="00930049" w:rsidRPr="00AC12AC" w:rsidRDefault="0093004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  <w:u w:val="single"/>
        </w:rPr>
        <w:t>Organisme gestionnaire</w:t>
      </w:r>
      <w:r w:rsidRPr="00AC12AC">
        <w:rPr>
          <w:rFonts w:ascii="Arial" w:hAnsi="Arial" w:cs="Arial"/>
          <w:sz w:val="22"/>
          <w:szCs w:val="22"/>
        </w:rPr>
        <w:t xml:space="preserve"> de la Copropriété : celle des </w:t>
      </w:r>
      <w:r w:rsidRPr="00AC12AC">
        <w:rPr>
          <w:rFonts w:ascii="Arial" w:hAnsi="Arial" w:cs="Arial"/>
          <w:b/>
          <w:sz w:val="22"/>
          <w:szCs w:val="22"/>
        </w:rPr>
        <w:t>PARTIES</w:t>
      </w:r>
      <w:r w:rsidRPr="00AC12AC">
        <w:rPr>
          <w:rFonts w:ascii="Arial" w:hAnsi="Arial" w:cs="Arial"/>
          <w:sz w:val="22"/>
          <w:szCs w:val="22"/>
        </w:rPr>
        <w:t xml:space="preserve"> au présent contrat mandatée pour la gestion et le suivi des </w:t>
      </w:r>
      <w:r w:rsidRPr="00AC12AC">
        <w:rPr>
          <w:rFonts w:ascii="Arial" w:hAnsi="Arial" w:cs="Arial"/>
          <w:b/>
          <w:sz w:val="22"/>
          <w:szCs w:val="22"/>
        </w:rPr>
        <w:t>Brevets Communs</w:t>
      </w:r>
      <w:r w:rsidRPr="00AC12AC">
        <w:rPr>
          <w:rFonts w:ascii="Arial" w:hAnsi="Arial" w:cs="Arial"/>
          <w:sz w:val="22"/>
          <w:szCs w:val="22"/>
        </w:rPr>
        <w:t>, selon les modalités définies en annexe 2.</w:t>
      </w:r>
    </w:p>
    <w:p w14:paraId="101DA2C9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5BFAC286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3E056FCA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719E5B71" w14:textId="77777777" w:rsidR="00930049" w:rsidRPr="00AC12AC" w:rsidRDefault="00930049">
      <w:pPr>
        <w:jc w:val="both"/>
        <w:rPr>
          <w:rFonts w:ascii="Arial" w:hAnsi="Arial" w:cs="Arial"/>
          <w:b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</w:rPr>
        <w:t>7.2 Connaissances antérieures</w:t>
      </w:r>
    </w:p>
    <w:p w14:paraId="6326EDB1" w14:textId="77777777" w:rsidR="00930049" w:rsidRPr="00AC12AC" w:rsidRDefault="00930049">
      <w:pPr>
        <w:jc w:val="both"/>
        <w:rPr>
          <w:rFonts w:ascii="Arial" w:hAnsi="Arial" w:cs="Arial"/>
          <w:b/>
          <w:sz w:val="22"/>
          <w:szCs w:val="22"/>
        </w:rPr>
      </w:pPr>
    </w:p>
    <w:p w14:paraId="67799204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Les résultats obtenus par les </w:t>
      </w:r>
      <w:r w:rsidRPr="00AC12AC">
        <w:rPr>
          <w:rFonts w:ascii="Arial" w:hAnsi="Arial" w:cs="Arial"/>
          <w:b/>
          <w:sz w:val="22"/>
          <w:szCs w:val="22"/>
        </w:rPr>
        <w:t>PARTIES</w:t>
      </w:r>
      <w:r w:rsidRPr="00AC12AC">
        <w:rPr>
          <w:rFonts w:ascii="Arial" w:hAnsi="Arial" w:cs="Arial"/>
          <w:sz w:val="22"/>
          <w:szCs w:val="22"/>
        </w:rPr>
        <w:t xml:space="preserve"> antérieurement à l'</w:t>
      </w:r>
      <w:r w:rsidRPr="00AC12AC">
        <w:rPr>
          <w:rFonts w:ascii="Arial" w:hAnsi="Arial" w:cs="Arial"/>
          <w:b/>
          <w:sz w:val="22"/>
          <w:szCs w:val="22"/>
        </w:rPr>
        <w:t>Etude</w:t>
      </w:r>
      <w:r w:rsidRPr="00AC12AC">
        <w:rPr>
          <w:rFonts w:ascii="Arial" w:hAnsi="Arial" w:cs="Arial"/>
          <w:sz w:val="22"/>
          <w:szCs w:val="22"/>
        </w:rPr>
        <w:t xml:space="preserve"> restent leurs propriétés respectives. Hormis l’autorisation d’utiliser les </w:t>
      </w:r>
      <w:r w:rsidRPr="00AC12AC">
        <w:rPr>
          <w:rFonts w:ascii="Arial" w:hAnsi="Arial" w:cs="Arial"/>
          <w:b/>
          <w:sz w:val="22"/>
          <w:szCs w:val="22"/>
        </w:rPr>
        <w:t xml:space="preserve">Connaissances Antérieures </w:t>
      </w:r>
      <w:r w:rsidRPr="00AC12AC">
        <w:rPr>
          <w:rFonts w:ascii="Arial" w:hAnsi="Arial" w:cs="Arial"/>
          <w:sz w:val="22"/>
          <w:szCs w:val="22"/>
        </w:rPr>
        <w:t xml:space="preserve">appartenant à l’autre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 xml:space="preserve"> en vue de la bonne exécution de l’</w:t>
      </w:r>
      <w:r w:rsidRPr="00AC12AC">
        <w:rPr>
          <w:rFonts w:ascii="Arial" w:hAnsi="Arial" w:cs="Arial"/>
          <w:b/>
          <w:sz w:val="22"/>
          <w:szCs w:val="22"/>
        </w:rPr>
        <w:t>Etude</w:t>
      </w:r>
      <w:r w:rsidRPr="00AC12AC">
        <w:rPr>
          <w:rFonts w:ascii="Arial" w:hAnsi="Arial" w:cs="Arial"/>
          <w:sz w:val="22"/>
          <w:szCs w:val="22"/>
        </w:rPr>
        <w:t xml:space="preserve">, aucun droit n’est concédé sur les </w:t>
      </w:r>
      <w:r w:rsidRPr="00AC12AC">
        <w:rPr>
          <w:rFonts w:ascii="Arial" w:hAnsi="Arial" w:cs="Arial"/>
          <w:b/>
          <w:sz w:val="22"/>
          <w:szCs w:val="22"/>
        </w:rPr>
        <w:t>Connaissances Antérieures</w:t>
      </w:r>
      <w:r w:rsidRPr="00AC12AC">
        <w:rPr>
          <w:rFonts w:ascii="Arial" w:hAnsi="Arial" w:cs="Arial"/>
          <w:sz w:val="22"/>
          <w:szCs w:val="22"/>
        </w:rPr>
        <w:t xml:space="preserve"> du fait du présent contrat. </w:t>
      </w:r>
    </w:p>
    <w:p w14:paraId="3DE380D0" w14:textId="77777777" w:rsidR="00930049" w:rsidRPr="00AC12AC" w:rsidRDefault="00930049">
      <w:pPr>
        <w:pStyle w:val="Titre2"/>
        <w:rPr>
          <w:rFonts w:ascii="Arial" w:hAnsi="Arial" w:cs="Arial"/>
          <w:b w:val="0"/>
          <w:szCs w:val="22"/>
        </w:rPr>
      </w:pPr>
      <w:r w:rsidRPr="00AC12AC">
        <w:rPr>
          <w:rFonts w:ascii="Arial" w:hAnsi="Arial" w:cs="Arial"/>
          <w:szCs w:val="22"/>
        </w:rPr>
        <w:t>7.3</w:t>
      </w:r>
      <w:r w:rsidRPr="00AC12AC">
        <w:rPr>
          <w:rFonts w:ascii="Arial" w:hAnsi="Arial" w:cs="Arial"/>
          <w:b w:val="0"/>
          <w:szCs w:val="22"/>
        </w:rPr>
        <w:t xml:space="preserve"> </w:t>
      </w:r>
      <w:r w:rsidRPr="00AC12AC">
        <w:rPr>
          <w:rFonts w:ascii="Arial" w:hAnsi="Arial" w:cs="Arial"/>
          <w:szCs w:val="22"/>
        </w:rPr>
        <w:t>Connaissances non issues de l'Etude</w:t>
      </w:r>
    </w:p>
    <w:p w14:paraId="5BD191D7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11D4BCA0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Les résultats, même portant sur l'objet de l'</w:t>
      </w:r>
      <w:r w:rsidRPr="00AC12AC">
        <w:rPr>
          <w:rFonts w:ascii="Arial" w:hAnsi="Arial" w:cs="Arial"/>
          <w:b/>
          <w:sz w:val="22"/>
          <w:szCs w:val="22"/>
        </w:rPr>
        <w:t>Etude,</w:t>
      </w:r>
      <w:r w:rsidRPr="00AC12AC">
        <w:rPr>
          <w:rFonts w:ascii="Arial" w:hAnsi="Arial" w:cs="Arial"/>
          <w:sz w:val="22"/>
          <w:szCs w:val="22"/>
        </w:rPr>
        <w:t xml:space="preserve"> mais non issus directement des travaux exécutés dans le cadre du présent contrat, appartiennent à la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 xml:space="preserve"> qui les a obtenus.</w:t>
      </w:r>
    </w:p>
    <w:p w14:paraId="2954FF99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3CDE5046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L'autre </w:t>
      </w:r>
      <w:r w:rsidRPr="00AC12AC">
        <w:rPr>
          <w:rFonts w:ascii="Arial" w:hAnsi="Arial" w:cs="Arial"/>
          <w:b/>
          <w:sz w:val="22"/>
          <w:szCs w:val="22"/>
        </w:rPr>
        <w:t xml:space="preserve">PARTIE </w:t>
      </w:r>
      <w:r w:rsidRPr="00AC12AC">
        <w:rPr>
          <w:rFonts w:ascii="Arial" w:hAnsi="Arial" w:cs="Arial"/>
          <w:sz w:val="22"/>
          <w:szCs w:val="22"/>
        </w:rPr>
        <w:t>ne reçoit sur les brevets et le savoir-faire correspondant aucun droit du fait du présent contrat.</w:t>
      </w:r>
    </w:p>
    <w:p w14:paraId="37BA500B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019D7BD5" w14:textId="40F761A1" w:rsidR="00930049" w:rsidRPr="00AC12AC" w:rsidRDefault="00930049">
      <w:pPr>
        <w:pStyle w:val="Titre2"/>
        <w:rPr>
          <w:rFonts w:ascii="Arial" w:hAnsi="Arial" w:cs="Arial"/>
          <w:b w:val="0"/>
          <w:szCs w:val="22"/>
        </w:rPr>
      </w:pPr>
      <w:r w:rsidRPr="00AC12AC">
        <w:rPr>
          <w:rFonts w:ascii="Arial" w:hAnsi="Arial" w:cs="Arial"/>
          <w:szCs w:val="22"/>
        </w:rPr>
        <w:t>7.4</w:t>
      </w:r>
      <w:r w:rsidR="00151737">
        <w:rPr>
          <w:rFonts w:ascii="Arial" w:hAnsi="Arial" w:cs="Arial"/>
          <w:szCs w:val="22"/>
        </w:rPr>
        <w:t xml:space="preserve"> </w:t>
      </w:r>
      <w:r w:rsidRPr="00AC12AC">
        <w:rPr>
          <w:rFonts w:ascii="Arial" w:hAnsi="Arial" w:cs="Arial"/>
          <w:szCs w:val="22"/>
        </w:rPr>
        <w:t>Résultats Communs</w:t>
      </w:r>
    </w:p>
    <w:p w14:paraId="11A458F2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68F50917" w14:textId="17240E8B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</w:rPr>
        <w:t>7.4.1</w:t>
      </w:r>
      <w:r w:rsidRPr="00AC12AC">
        <w:rPr>
          <w:rFonts w:ascii="Arial" w:hAnsi="Arial" w:cs="Arial"/>
          <w:sz w:val="22"/>
          <w:szCs w:val="22"/>
        </w:rPr>
        <w:t xml:space="preserve"> Les </w:t>
      </w:r>
      <w:r w:rsidRPr="00AC12AC">
        <w:rPr>
          <w:rFonts w:ascii="Arial" w:hAnsi="Arial" w:cs="Arial"/>
          <w:b/>
          <w:sz w:val="22"/>
          <w:szCs w:val="22"/>
        </w:rPr>
        <w:t xml:space="preserve">Résultats Communs </w:t>
      </w:r>
      <w:r w:rsidR="004D4FA6">
        <w:rPr>
          <w:rFonts w:ascii="Arial" w:hAnsi="Arial" w:cs="Arial"/>
          <w:sz w:val="22"/>
          <w:szCs w:val="22"/>
        </w:rPr>
        <w:t>appartiennent conjointement au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="004D4FA6" w:rsidRPr="004D4FA6">
        <w:rPr>
          <w:rFonts w:ascii="Arial" w:hAnsi="Arial" w:cs="Arial"/>
          <w:b/>
          <w:sz w:val="22"/>
          <w:szCs w:val="22"/>
        </w:rPr>
        <w:t xml:space="preserve">GROUPE </w:t>
      </w:r>
      <w:r w:rsidR="00653566" w:rsidRPr="00653566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Pr="00AC12AC">
        <w:rPr>
          <w:rFonts w:ascii="Arial" w:hAnsi="Arial" w:cs="Arial"/>
          <w:b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 xml:space="preserve">d’une part et à </w:t>
      </w:r>
      <w:r w:rsidR="00E86794" w:rsidRPr="00E86794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Pr="00AC12AC">
        <w:rPr>
          <w:rFonts w:ascii="Arial" w:hAnsi="Arial" w:cs="Arial"/>
          <w:sz w:val="22"/>
          <w:szCs w:val="22"/>
        </w:rPr>
        <w:t xml:space="preserve"> d’autre part, en fonction de leurs apports intellectuel et financier. </w:t>
      </w:r>
    </w:p>
    <w:p w14:paraId="1B6AA025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648E7312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</w:rPr>
        <w:t>7.4.2</w:t>
      </w:r>
      <w:r w:rsidRPr="00AC12AC">
        <w:rPr>
          <w:rFonts w:ascii="Arial" w:hAnsi="Arial" w:cs="Arial"/>
          <w:sz w:val="22"/>
          <w:szCs w:val="22"/>
        </w:rPr>
        <w:t xml:space="preserve">  L'annexe 2 précise les règles relatives aux </w:t>
      </w:r>
      <w:r w:rsidRPr="00AC12AC">
        <w:rPr>
          <w:rFonts w:ascii="Arial" w:hAnsi="Arial" w:cs="Arial"/>
          <w:b/>
          <w:sz w:val="22"/>
          <w:szCs w:val="22"/>
        </w:rPr>
        <w:t>Brevets Communs</w:t>
      </w:r>
      <w:r w:rsidRPr="00AC12AC">
        <w:rPr>
          <w:rFonts w:ascii="Arial" w:hAnsi="Arial" w:cs="Arial"/>
          <w:sz w:val="22"/>
          <w:szCs w:val="22"/>
        </w:rPr>
        <w:t>.</w:t>
      </w:r>
    </w:p>
    <w:p w14:paraId="47E16C41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2E02D6FA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3DFDF4BC" w14:textId="77777777" w:rsidR="00930049" w:rsidRPr="00AC12AC" w:rsidRDefault="00930049">
      <w:pPr>
        <w:pStyle w:val="Titre1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ARTICLE 8 : EXPLOITATION DES RESULTATS COMMUNS</w:t>
      </w:r>
    </w:p>
    <w:p w14:paraId="52A2A7D0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450CB665" w14:textId="045EEE6D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Pour l'application du présent article, est considéré comme </w:t>
      </w:r>
      <w:r w:rsidRPr="00AC12AC">
        <w:rPr>
          <w:rFonts w:ascii="Arial" w:hAnsi="Arial" w:cs="Arial"/>
          <w:b/>
          <w:sz w:val="22"/>
          <w:szCs w:val="22"/>
        </w:rPr>
        <w:t>Domaine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Pr="00AC12AC">
        <w:rPr>
          <w:rFonts w:ascii="Arial" w:hAnsi="Arial" w:cs="Arial"/>
          <w:b/>
          <w:sz w:val="22"/>
          <w:szCs w:val="22"/>
        </w:rPr>
        <w:t>d'Exploitation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Pr="004C20B8">
        <w:rPr>
          <w:rFonts w:ascii="Arial" w:hAnsi="Arial" w:cs="Arial"/>
          <w:sz w:val="22"/>
          <w:szCs w:val="22"/>
        </w:rPr>
        <w:t>"</w:t>
      </w:r>
      <w:r w:rsidR="004C20B8" w:rsidRPr="004C20B8">
        <w:rPr>
          <w:rFonts w:ascii="Arial" w:hAnsi="Arial" w:cs="Arial"/>
          <w:sz w:val="22"/>
          <w:szCs w:val="22"/>
          <w:highlight w:val="yellow"/>
        </w:rPr>
        <w:t>compléter</w:t>
      </w:r>
      <w:r w:rsidRPr="00AC12AC">
        <w:rPr>
          <w:rFonts w:ascii="Arial" w:hAnsi="Arial" w:cs="Arial"/>
          <w:sz w:val="22"/>
          <w:szCs w:val="22"/>
        </w:rPr>
        <w:t> ".</w:t>
      </w:r>
    </w:p>
    <w:p w14:paraId="13BE26BF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00E13001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</w:rPr>
        <w:t>8.1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Pr="00AC12AC">
        <w:rPr>
          <w:rFonts w:ascii="Arial" w:hAnsi="Arial" w:cs="Arial"/>
          <w:b/>
          <w:sz w:val="22"/>
          <w:szCs w:val="22"/>
        </w:rPr>
        <w:t>Exploitation à des fins de recherche</w:t>
      </w:r>
    </w:p>
    <w:p w14:paraId="59FB35D5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Chaque </w:t>
      </w:r>
      <w:r w:rsidRPr="00AC12AC">
        <w:rPr>
          <w:rFonts w:ascii="Arial" w:hAnsi="Arial" w:cs="Arial"/>
          <w:b/>
          <w:sz w:val="22"/>
          <w:szCs w:val="22"/>
        </w:rPr>
        <w:t xml:space="preserve">PARTIE </w:t>
      </w:r>
      <w:r w:rsidRPr="00AC12AC">
        <w:rPr>
          <w:rFonts w:ascii="Arial" w:hAnsi="Arial" w:cs="Arial"/>
          <w:sz w:val="22"/>
          <w:szCs w:val="22"/>
        </w:rPr>
        <w:t>pourra utiliser les</w:t>
      </w:r>
      <w:r w:rsidR="004D4FA6">
        <w:rPr>
          <w:rFonts w:ascii="Arial" w:hAnsi="Arial" w:cs="Arial"/>
          <w:sz w:val="22"/>
          <w:szCs w:val="22"/>
        </w:rPr>
        <w:t xml:space="preserve"> </w:t>
      </w:r>
      <w:r w:rsidRPr="00AC12AC">
        <w:rPr>
          <w:rFonts w:ascii="Arial" w:hAnsi="Arial" w:cs="Arial"/>
          <w:b/>
          <w:sz w:val="22"/>
          <w:szCs w:val="22"/>
        </w:rPr>
        <w:t>Résultats Communs</w:t>
      </w:r>
      <w:r w:rsidRPr="00AC12AC">
        <w:rPr>
          <w:rFonts w:ascii="Arial" w:hAnsi="Arial" w:cs="Arial"/>
          <w:sz w:val="22"/>
          <w:szCs w:val="22"/>
        </w:rPr>
        <w:t xml:space="preserve"> pour ses besoins propres de recherche.</w:t>
      </w:r>
    </w:p>
    <w:p w14:paraId="154D1150" w14:textId="77777777" w:rsidR="00930049" w:rsidRPr="00AC12AC" w:rsidRDefault="00930049">
      <w:pPr>
        <w:pStyle w:val="Titre2"/>
        <w:rPr>
          <w:rFonts w:ascii="Arial" w:hAnsi="Arial" w:cs="Arial"/>
          <w:b w:val="0"/>
          <w:szCs w:val="22"/>
        </w:rPr>
      </w:pPr>
      <w:r w:rsidRPr="00AC12AC">
        <w:rPr>
          <w:rFonts w:ascii="Arial" w:hAnsi="Arial" w:cs="Arial"/>
          <w:szCs w:val="22"/>
        </w:rPr>
        <w:t>8.2</w:t>
      </w:r>
      <w:r w:rsidRPr="00AC12AC">
        <w:rPr>
          <w:rFonts w:ascii="Arial" w:hAnsi="Arial" w:cs="Arial"/>
          <w:b w:val="0"/>
          <w:szCs w:val="22"/>
        </w:rPr>
        <w:t xml:space="preserve"> </w:t>
      </w:r>
      <w:r w:rsidRPr="00AC12AC">
        <w:rPr>
          <w:rFonts w:ascii="Arial" w:hAnsi="Arial" w:cs="Arial"/>
          <w:szCs w:val="22"/>
        </w:rPr>
        <w:t>Exploitation dans le Domaine d’Exploitation</w:t>
      </w:r>
    </w:p>
    <w:p w14:paraId="489DDC57" w14:textId="5EA626FD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Dans les cond</w:t>
      </w:r>
      <w:r w:rsidR="004D4FA6">
        <w:rPr>
          <w:rFonts w:ascii="Arial" w:hAnsi="Arial" w:cs="Arial"/>
          <w:sz w:val="22"/>
          <w:szCs w:val="22"/>
        </w:rPr>
        <w:t>itions déterminées ci-après, le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="004D4FA6" w:rsidRPr="004D4FA6">
        <w:rPr>
          <w:rFonts w:ascii="Arial" w:hAnsi="Arial" w:cs="Arial"/>
          <w:b/>
          <w:sz w:val="22"/>
          <w:szCs w:val="22"/>
        </w:rPr>
        <w:t xml:space="preserve">GROUPE </w:t>
      </w:r>
      <w:r w:rsidR="00A842BD" w:rsidRPr="00A842BD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Pr="00AC12AC">
        <w:rPr>
          <w:rFonts w:ascii="Arial" w:hAnsi="Arial" w:cs="Arial"/>
          <w:b/>
          <w:sz w:val="22"/>
          <w:szCs w:val="22"/>
        </w:rPr>
        <w:t xml:space="preserve"> </w:t>
      </w:r>
      <w:r w:rsidR="004D4FA6">
        <w:rPr>
          <w:rFonts w:ascii="Arial" w:hAnsi="Arial" w:cs="Arial"/>
          <w:sz w:val="22"/>
          <w:szCs w:val="22"/>
        </w:rPr>
        <w:t>concède</w:t>
      </w:r>
      <w:r w:rsidRPr="00AC12AC">
        <w:rPr>
          <w:rFonts w:ascii="Arial" w:hAnsi="Arial" w:cs="Arial"/>
          <w:sz w:val="22"/>
          <w:szCs w:val="22"/>
        </w:rPr>
        <w:t xml:space="preserve"> à </w:t>
      </w:r>
      <w:r w:rsidR="00A842BD" w:rsidRPr="00A842BD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Pr="00AC12AC">
        <w:rPr>
          <w:rFonts w:ascii="Arial" w:hAnsi="Arial" w:cs="Arial"/>
          <w:sz w:val="22"/>
          <w:szCs w:val="22"/>
        </w:rPr>
        <w:t xml:space="preserve"> le droit exclusif d'exploiter directement ou indirectement, dans le </w:t>
      </w:r>
      <w:r w:rsidRPr="00AC12AC">
        <w:rPr>
          <w:rFonts w:ascii="Arial" w:hAnsi="Arial" w:cs="Arial"/>
          <w:b/>
          <w:sz w:val="22"/>
          <w:szCs w:val="22"/>
        </w:rPr>
        <w:t>Domaine d’Exploitation</w:t>
      </w:r>
      <w:r w:rsidRPr="00AC12AC">
        <w:rPr>
          <w:rFonts w:ascii="Arial" w:hAnsi="Arial" w:cs="Arial"/>
          <w:sz w:val="22"/>
          <w:szCs w:val="22"/>
        </w:rPr>
        <w:t xml:space="preserve">, les </w:t>
      </w:r>
      <w:r w:rsidRPr="00AC12AC">
        <w:rPr>
          <w:rFonts w:ascii="Arial" w:hAnsi="Arial" w:cs="Arial"/>
          <w:b/>
          <w:sz w:val="22"/>
          <w:szCs w:val="22"/>
        </w:rPr>
        <w:t>Résultats Communs</w:t>
      </w:r>
      <w:r w:rsidRPr="00AC12AC">
        <w:rPr>
          <w:rFonts w:ascii="Arial" w:hAnsi="Arial" w:cs="Arial"/>
          <w:sz w:val="22"/>
          <w:szCs w:val="22"/>
        </w:rPr>
        <w:t xml:space="preserve">. </w:t>
      </w:r>
    </w:p>
    <w:p w14:paraId="6B1ACADF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7DE5C1F9" w14:textId="47F5109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</w:rPr>
        <w:lastRenderedPageBreak/>
        <w:t>8.2.1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="00FC1351" w:rsidRPr="00FC1351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Pr="00AC12AC">
        <w:rPr>
          <w:rFonts w:ascii="Arial" w:hAnsi="Arial" w:cs="Arial"/>
          <w:sz w:val="22"/>
          <w:szCs w:val="22"/>
        </w:rPr>
        <w:t xml:space="preserve"> s'engage à faire diligence pour exploiter, dans le </w:t>
      </w:r>
      <w:r w:rsidRPr="00AC12AC">
        <w:rPr>
          <w:rFonts w:ascii="Arial" w:hAnsi="Arial" w:cs="Arial"/>
          <w:b/>
          <w:sz w:val="22"/>
          <w:szCs w:val="22"/>
        </w:rPr>
        <w:t>Domaine d’Exploitation</w:t>
      </w:r>
      <w:r w:rsidRPr="00AC12AC">
        <w:rPr>
          <w:rFonts w:ascii="Arial" w:hAnsi="Arial" w:cs="Arial"/>
          <w:sz w:val="22"/>
          <w:szCs w:val="22"/>
        </w:rPr>
        <w:t xml:space="preserve">, directement ou indirectement, à des fins commerciales, les </w:t>
      </w:r>
      <w:r w:rsidRPr="00AC12AC">
        <w:rPr>
          <w:rFonts w:ascii="Arial" w:hAnsi="Arial" w:cs="Arial"/>
          <w:b/>
          <w:sz w:val="22"/>
          <w:szCs w:val="22"/>
        </w:rPr>
        <w:t>Résultats Communs</w:t>
      </w:r>
      <w:r w:rsidRPr="00AC12AC">
        <w:rPr>
          <w:rFonts w:ascii="Arial" w:hAnsi="Arial" w:cs="Arial"/>
          <w:sz w:val="22"/>
          <w:szCs w:val="22"/>
        </w:rPr>
        <w:t>.</w:t>
      </w:r>
    </w:p>
    <w:p w14:paraId="724F5C20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698E1C67" w14:textId="39938870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Que l'exploitation soit directe ou indirecte, </w:t>
      </w:r>
      <w:r w:rsidR="00FC1351" w:rsidRPr="00FC1351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="00BE15FE">
        <w:rPr>
          <w:rFonts w:ascii="Arial" w:hAnsi="Arial" w:cs="Arial"/>
          <w:sz w:val="22"/>
          <w:szCs w:val="22"/>
        </w:rPr>
        <w:t xml:space="preserve"> s'engage à verser au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="004D4FA6" w:rsidRPr="004D4FA6">
        <w:rPr>
          <w:rFonts w:ascii="Arial" w:hAnsi="Arial" w:cs="Arial"/>
          <w:b/>
          <w:sz w:val="22"/>
          <w:szCs w:val="22"/>
        </w:rPr>
        <w:t xml:space="preserve">GROUPE </w:t>
      </w:r>
      <w:r w:rsidR="00FC1351" w:rsidRPr="00FC1351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Pr="00AC12AC">
        <w:rPr>
          <w:rFonts w:ascii="Arial" w:hAnsi="Arial" w:cs="Arial"/>
          <w:b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 xml:space="preserve">une redevance dont l'assiette, le taux et les modalités de versement seront définis d'un commun accord entre les </w:t>
      </w:r>
      <w:r w:rsidRPr="00AC12AC">
        <w:rPr>
          <w:rFonts w:ascii="Arial" w:hAnsi="Arial" w:cs="Arial"/>
          <w:b/>
          <w:sz w:val="22"/>
          <w:szCs w:val="22"/>
        </w:rPr>
        <w:t>PARTIES</w:t>
      </w:r>
      <w:r w:rsidRPr="00AC12AC">
        <w:rPr>
          <w:rFonts w:ascii="Arial" w:hAnsi="Arial" w:cs="Arial"/>
          <w:sz w:val="22"/>
          <w:szCs w:val="22"/>
        </w:rPr>
        <w:t xml:space="preserve"> en fonction de leurs apports intellectuel et financier</w:t>
      </w:r>
      <w:r w:rsidR="00823B6E">
        <w:rPr>
          <w:rFonts w:ascii="Arial" w:hAnsi="Arial" w:cs="Arial"/>
          <w:sz w:val="22"/>
          <w:szCs w:val="22"/>
        </w:rPr>
        <w:t xml:space="preserve"> et des moyennes du marché.</w:t>
      </w:r>
      <w:r w:rsidRPr="00AC12AC">
        <w:rPr>
          <w:rFonts w:ascii="Arial" w:hAnsi="Arial" w:cs="Arial"/>
          <w:sz w:val="22"/>
          <w:szCs w:val="22"/>
        </w:rPr>
        <w:t xml:space="preserve"> En tout état de cause, une convention, précisant notamment les conditions financières, les minima garantis ainsi que l'étendue géographique des droits d'exploitation de </w:t>
      </w:r>
      <w:r w:rsidR="00AD69ED" w:rsidRPr="00AD69ED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Pr="00AC12AC">
        <w:rPr>
          <w:rFonts w:ascii="Arial" w:hAnsi="Arial" w:cs="Arial"/>
          <w:sz w:val="22"/>
          <w:szCs w:val="22"/>
        </w:rPr>
        <w:t xml:space="preserve">, devra être signée entre </w:t>
      </w:r>
      <w:r w:rsidR="00AD69ED" w:rsidRPr="00AD69ED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="00BE15FE">
        <w:rPr>
          <w:rFonts w:ascii="Arial" w:hAnsi="Arial" w:cs="Arial"/>
          <w:sz w:val="22"/>
          <w:szCs w:val="22"/>
        </w:rPr>
        <w:t xml:space="preserve"> et le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="004D4FA6" w:rsidRPr="004D4FA6">
        <w:rPr>
          <w:rFonts w:ascii="Arial" w:hAnsi="Arial" w:cs="Arial"/>
          <w:b/>
          <w:sz w:val="22"/>
          <w:szCs w:val="22"/>
        </w:rPr>
        <w:t xml:space="preserve">GROUPE </w:t>
      </w:r>
      <w:r w:rsidR="00AD69ED" w:rsidRPr="00AD69ED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Pr="00AC12AC">
        <w:rPr>
          <w:rFonts w:ascii="Arial" w:hAnsi="Arial" w:cs="Arial"/>
          <w:b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>avant tout acte de commercialisation.</w:t>
      </w:r>
      <w:r w:rsidR="00CE1F9B">
        <w:rPr>
          <w:rFonts w:ascii="Arial" w:hAnsi="Arial" w:cs="Arial"/>
          <w:sz w:val="22"/>
          <w:szCs w:val="22"/>
        </w:rPr>
        <w:t xml:space="preserve"> Les parties devront faire tous efforts raisonnables pour aboutir à un accord.</w:t>
      </w:r>
    </w:p>
    <w:p w14:paraId="0BE48119" w14:textId="77777777" w:rsidR="00930049" w:rsidRPr="00AC12AC" w:rsidRDefault="00930049">
      <w:pPr>
        <w:spacing w:line="240" w:lineRule="exact"/>
        <w:ind w:left="709" w:hanging="283"/>
        <w:jc w:val="both"/>
        <w:rPr>
          <w:rFonts w:ascii="Arial" w:hAnsi="Arial" w:cs="Arial"/>
          <w:sz w:val="22"/>
          <w:szCs w:val="22"/>
        </w:rPr>
      </w:pPr>
    </w:p>
    <w:p w14:paraId="58396237" w14:textId="726E1760" w:rsidR="00930049" w:rsidRPr="00AC12AC" w:rsidRDefault="00930049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</w:rPr>
        <w:t>8.2.2</w:t>
      </w:r>
      <w:r w:rsidRPr="00AC12AC">
        <w:rPr>
          <w:rFonts w:ascii="Arial" w:hAnsi="Arial" w:cs="Arial"/>
          <w:sz w:val="22"/>
          <w:szCs w:val="22"/>
        </w:rPr>
        <w:t xml:space="preserve"> Si </w:t>
      </w:r>
      <w:r w:rsidR="00E93C58" w:rsidRPr="00E93C58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Pr="00AC12AC">
        <w:rPr>
          <w:rFonts w:ascii="Arial" w:hAnsi="Arial" w:cs="Arial"/>
          <w:sz w:val="22"/>
          <w:szCs w:val="22"/>
        </w:rPr>
        <w:t xml:space="preserve"> n'exploite pas ou ne fait pas exploiter les </w:t>
      </w:r>
      <w:r w:rsidRPr="00AC12AC">
        <w:rPr>
          <w:rFonts w:ascii="Arial" w:hAnsi="Arial" w:cs="Arial"/>
          <w:b/>
          <w:sz w:val="22"/>
          <w:szCs w:val="22"/>
        </w:rPr>
        <w:t>Résultats Communs</w:t>
      </w:r>
      <w:r w:rsidRPr="00AC12AC">
        <w:rPr>
          <w:rFonts w:ascii="Arial" w:hAnsi="Arial" w:cs="Arial"/>
          <w:sz w:val="22"/>
          <w:szCs w:val="22"/>
        </w:rPr>
        <w:t xml:space="preserve"> ou n'entreprend pas ou ne fait pas entreprendre des travaux de développement en vue de leur exploitation dans les dix-huit (18) mois qui suivent leur obtention, </w:t>
      </w:r>
      <w:r w:rsidR="009579A3" w:rsidRPr="009579A3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="007C565D" w:rsidRPr="00106D32">
        <w:rPr>
          <w:rFonts w:ascii="Arial" w:hAnsi="Arial" w:cs="Arial"/>
          <w:b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 xml:space="preserve">perd l’exclusivité des droits d'exploitation des </w:t>
      </w:r>
      <w:r w:rsidRPr="00AC12AC">
        <w:rPr>
          <w:rFonts w:ascii="Arial" w:hAnsi="Arial" w:cs="Arial"/>
          <w:b/>
          <w:sz w:val="22"/>
          <w:szCs w:val="22"/>
        </w:rPr>
        <w:t>Résultats Communs :</w:t>
      </w:r>
    </w:p>
    <w:p w14:paraId="2C79B26C" w14:textId="77777777" w:rsidR="00930049" w:rsidRPr="00AC12AC" w:rsidRDefault="00930049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</w:p>
    <w:p w14:paraId="53BE95ED" w14:textId="4E33CA99" w:rsidR="00930049" w:rsidRPr="00BE15FE" w:rsidRDefault="00BE15FE" w:rsidP="00BE15FE">
      <w:pPr>
        <w:numPr>
          <w:ilvl w:val="0"/>
          <w:numId w:val="16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soit le</w:t>
      </w:r>
      <w:r w:rsidR="00930049" w:rsidRPr="00AC12AC">
        <w:rPr>
          <w:rFonts w:ascii="Arial" w:hAnsi="Arial" w:cs="Arial"/>
          <w:sz w:val="22"/>
          <w:szCs w:val="22"/>
        </w:rPr>
        <w:t xml:space="preserve"> </w:t>
      </w:r>
      <w:r w:rsidR="004D4FA6" w:rsidRPr="004D4FA6">
        <w:rPr>
          <w:rFonts w:ascii="Arial" w:hAnsi="Arial" w:cs="Arial"/>
          <w:b/>
          <w:caps/>
          <w:sz w:val="22"/>
          <w:szCs w:val="22"/>
        </w:rPr>
        <w:t xml:space="preserve">GROUPE </w:t>
      </w:r>
      <w:r w:rsidR="009C19CD" w:rsidRPr="009C19CD">
        <w:rPr>
          <w:rFonts w:ascii="Arial" w:hAnsi="Arial" w:cs="Arial"/>
          <w:b/>
          <w:caps/>
          <w:sz w:val="22"/>
          <w:szCs w:val="22"/>
          <w:highlight w:val="yellow"/>
        </w:rPr>
        <w:t>NOM DE L’UNIVERSITE</w:t>
      </w:r>
      <w:r>
        <w:rPr>
          <w:rFonts w:ascii="Arial" w:hAnsi="Arial" w:cs="Arial"/>
          <w:sz w:val="22"/>
          <w:szCs w:val="22"/>
        </w:rPr>
        <w:t xml:space="preserve"> obtient</w:t>
      </w:r>
      <w:r w:rsidR="00930049" w:rsidRPr="00AC12AC">
        <w:rPr>
          <w:rFonts w:ascii="Arial" w:hAnsi="Arial" w:cs="Arial"/>
          <w:sz w:val="22"/>
          <w:szCs w:val="22"/>
        </w:rPr>
        <w:t xml:space="preserve"> de ce fait le droit d'octroyer des licences exclusives ou non à des tiers de </w:t>
      </w:r>
      <w:r>
        <w:rPr>
          <w:rFonts w:ascii="Arial" w:hAnsi="Arial" w:cs="Arial"/>
          <w:sz w:val="22"/>
          <w:szCs w:val="22"/>
        </w:rPr>
        <w:t>son</w:t>
      </w:r>
      <w:r w:rsidR="00930049" w:rsidRPr="00AC12AC">
        <w:rPr>
          <w:rFonts w:ascii="Arial" w:hAnsi="Arial" w:cs="Arial"/>
          <w:sz w:val="22"/>
          <w:szCs w:val="22"/>
        </w:rPr>
        <w:t xml:space="preserve"> choix, après information à </w:t>
      </w:r>
      <w:r w:rsidR="009C19CD" w:rsidRPr="009C19CD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="00930049" w:rsidRPr="00AC12AC">
        <w:rPr>
          <w:rFonts w:ascii="Arial" w:hAnsi="Arial" w:cs="Arial"/>
          <w:sz w:val="22"/>
          <w:szCs w:val="22"/>
        </w:rPr>
        <w:t xml:space="preserve">. Cette dernière ne peut s'y opposer qu'en cas de risque de préjudice, industriel ou commercial, dûment justifié. Si </w:t>
      </w:r>
      <w:r w:rsidR="00C437EB" w:rsidRPr="00C437EB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="00930049" w:rsidRPr="00AC12AC">
        <w:rPr>
          <w:rFonts w:ascii="Arial" w:hAnsi="Arial" w:cs="Arial"/>
          <w:sz w:val="22"/>
          <w:szCs w:val="22"/>
        </w:rPr>
        <w:t xml:space="preserve"> ne justifie pas un risque de préjudice, industriel et comm</w:t>
      </w:r>
      <w:r>
        <w:rPr>
          <w:rFonts w:ascii="Arial" w:hAnsi="Arial" w:cs="Arial"/>
          <w:sz w:val="22"/>
          <w:szCs w:val="22"/>
        </w:rPr>
        <w:t>ercial, et s’oppose à ce que le</w:t>
      </w:r>
      <w:r w:rsidR="00930049" w:rsidRPr="00AC12AC">
        <w:rPr>
          <w:rFonts w:ascii="Arial" w:hAnsi="Arial" w:cs="Arial"/>
          <w:sz w:val="22"/>
          <w:szCs w:val="22"/>
        </w:rPr>
        <w:t xml:space="preserve"> </w:t>
      </w:r>
      <w:r w:rsidR="004D4FA6" w:rsidRPr="004D4FA6">
        <w:rPr>
          <w:rFonts w:ascii="Arial" w:hAnsi="Arial" w:cs="Arial"/>
          <w:b/>
          <w:sz w:val="22"/>
          <w:szCs w:val="22"/>
        </w:rPr>
        <w:t xml:space="preserve">GROUPE </w:t>
      </w:r>
      <w:r w:rsidR="00C437EB" w:rsidRPr="00C437EB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octroit</w:t>
      </w:r>
      <w:proofErr w:type="spellEnd"/>
      <w:r w:rsidR="00930049" w:rsidRPr="00AC12AC">
        <w:rPr>
          <w:rFonts w:ascii="Arial" w:hAnsi="Arial" w:cs="Arial"/>
          <w:sz w:val="22"/>
          <w:szCs w:val="22"/>
        </w:rPr>
        <w:t xml:space="preserve"> des licences non exclusives à</w:t>
      </w:r>
      <w:r>
        <w:rPr>
          <w:rFonts w:ascii="Arial" w:hAnsi="Arial" w:cs="Arial"/>
          <w:sz w:val="22"/>
          <w:szCs w:val="22"/>
        </w:rPr>
        <w:t xml:space="preserve"> des tiers, elle verse alors au</w:t>
      </w:r>
      <w:r w:rsidR="00930049" w:rsidRPr="00BE15FE">
        <w:rPr>
          <w:rFonts w:ascii="Arial" w:hAnsi="Arial" w:cs="Arial"/>
          <w:sz w:val="22"/>
          <w:szCs w:val="22"/>
        </w:rPr>
        <w:t xml:space="preserve"> </w:t>
      </w:r>
      <w:r w:rsidR="004D4FA6" w:rsidRPr="00BE15FE">
        <w:rPr>
          <w:rFonts w:ascii="Arial" w:hAnsi="Arial" w:cs="Arial"/>
          <w:b/>
          <w:caps/>
          <w:sz w:val="22"/>
          <w:szCs w:val="22"/>
        </w:rPr>
        <w:t xml:space="preserve">GROUPE </w:t>
      </w:r>
      <w:r w:rsidR="00C437EB" w:rsidRPr="00C437EB">
        <w:rPr>
          <w:rFonts w:ascii="Arial" w:hAnsi="Arial" w:cs="Arial"/>
          <w:b/>
          <w:caps/>
          <w:sz w:val="22"/>
          <w:szCs w:val="22"/>
          <w:highlight w:val="yellow"/>
        </w:rPr>
        <w:t>NOM DE L’UNIVERSITE</w:t>
      </w:r>
      <w:r w:rsidR="00930049" w:rsidRPr="00BE15FE">
        <w:rPr>
          <w:rFonts w:ascii="Arial" w:hAnsi="Arial" w:cs="Arial"/>
          <w:sz w:val="22"/>
          <w:szCs w:val="22"/>
        </w:rPr>
        <w:t xml:space="preserve"> une indemnité forfaitaire, évaluée conjointement en réparation du préjudice subi</w:t>
      </w:r>
    </w:p>
    <w:p w14:paraId="518A83E2" w14:textId="77777777" w:rsidR="00930049" w:rsidRPr="00AC12AC" w:rsidRDefault="00930049">
      <w:pPr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14:paraId="49F24653" w14:textId="0382D176" w:rsidR="00930049" w:rsidRPr="00AC12AC" w:rsidRDefault="00BE15FE">
      <w:pPr>
        <w:numPr>
          <w:ilvl w:val="0"/>
          <w:numId w:val="16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soit le</w:t>
      </w:r>
      <w:r w:rsidR="00930049" w:rsidRPr="00AC12AC">
        <w:rPr>
          <w:rFonts w:ascii="Arial" w:hAnsi="Arial" w:cs="Arial"/>
          <w:sz w:val="22"/>
          <w:szCs w:val="22"/>
        </w:rPr>
        <w:t xml:space="preserve"> </w:t>
      </w:r>
      <w:r w:rsidR="004D4FA6" w:rsidRPr="004D4FA6">
        <w:rPr>
          <w:rFonts w:ascii="Arial" w:hAnsi="Arial" w:cs="Arial"/>
          <w:b/>
          <w:caps/>
          <w:sz w:val="22"/>
          <w:szCs w:val="22"/>
        </w:rPr>
        <w:t xml:space="preserve">GROUPE </w:t>
      </w:r>
      <w:r w:rsidR="00C437EB" w:rsidRPr="00C437EB">
        <w:rPr>
          <w:rFonts w:ascii="Arial" w:hAnsi="Arial" w:cs="Arial"/>
          <w:b/>
          <w:caps/>
          <w:sz w:val="22"/>
          <w:szCs w:val="22"/>
          <w:highlight w:val="yellow"/>
        </w:rPr>
        <w:t>NOM DE L’UNIVERSITE</w:t>
      </w:r>
      <w:r>
        <w:rPr>
          <w:rFonts w:ascii="Arial" w:hAnsi="Arial" w:cs="Arial"/>
          <w:sz w:val="22"/>
          <w:szCs w:val="22"/>
        </w:rPr>
        <w:t xml:space="preserve"> accorde</w:t>
      </w:r>
      <w:r w:rsidR="00930049" w:rsidRPr="00AC12AC">
        <w:rPr>
          <w:rFonts w:ascii="Arial" w:hAnsi="Arial" w:cs="Arial"/>
          <w:sz w:val="22"/>
          <w:szCs w:val="22"/>
        </w:rPr>
        <w:t xml:space="preserve"> un délai supplémentaire à </w:t>
      </w:r>
      <w:r w:rsidR="00C437EB" w:rsidRPr="00C437EB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="00930049" w:rsidRPr="00AC12AC">
        <w:rPr>
          <w:rFonts w:ascii="Arial" w:hAnsi="Arial" w:cs="Arial"/>
          <w:sz w:val="22"/>
          <w:szCs w:val="22"/>
        </w:rPr>
        <w:t xml:space="preserve"> si </w:t>
      </w:r>
      <w:r w:rsidR="00C437EB" w:rsidRPr="00C437EB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="00930049" w:rsidRPr="00AC12AC">
        <w:rPr>
          <w:rFonts w:ascii="Arial" w:hAnsi="Arial" w:cs="Arial"/>
          <w:sz w:val="22"/>
          <w:szCs w:val="22"/>
        </w:rPr>
        <w:t xml:space="preserve"> justifie de préparatifs effectifs et sérieux en vue de l'exploitation des </w:t>
      </w:r>
      <w:r w:rsidR="00930049" w:rsidRPr="00AC12AC">
        <w:rPr>
          <w:rFonts w:ascii="Arial" w:hAnsi="Arial" w:cs="Arial"/>
          <w:b/>
          <w:sz w:val="22"/>
          <w:szCs w:val="22"/>
        </w:rPr>
        <w:t>Résultats Communs</w:t>
      </w:r>
      <w:r w:rsidR="00930049" w:rsidRPr="00AC12AC">
        <w:rPr>
          <w:rFonts w:ascii="Arial" w:hAnsi="Arial" w:cs="Arial"/>
          <w:sz w:val="22"/>
          <w:szCs w:val="22"/>
        </w:rPr>
        <w:t>.</w:t>
      </w:r>
    </w:p>
    <w:p w14:paraId="6E80B418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5A89E3AB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76F00723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Les </w:t>
      </w:r>
      <w:r w:rsidRPr="00AC12AC">
        <w:rPr>
          <w:rFonts w:ascii="Arial" w:hAnsi="Arial" w:cs="Arial"/>
          <w:b/>
          <w:sz w:val="22"/>
          <w:szCs w:val="22"/>
        </w:rPr>
        <w:t>PARTIES</w:t>
      </w:r>
      <w:r w:rsidRPr="00AC12AC">
        <w:rPr>
          <w:rFonts w:ascii="Arial" w:hAnsi="Arial" w:cs="Arial"/>
          <w:sz w:val="22"/>
          <w:szCs w:val="22"/>
        </w:rPr>
        <w:t xml:space="preserve"> se réuniront à la demande de l'une d'elles pour décider de l'option à retenir.</w:t>
      </w:r>
    </w:p>
    <w:p w14:paraId="714EB8C2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7412CBCE" w14:textId="33F023F4" w:rsidR="00930049" w:rsidRPr="00AC12AC" w:rsidRDefault="00BE15F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Dans le cas où le</w:t>
      </w:r>
      <w:r w:rsidR="00930049" w:rsidRPr="00AC12AC">
        <w:rPr>
          <w:rFonts w:ascii="Arial" w:hAnsi="Arial" w:cs="Arial"/>
          <w:sz w:val="22"/>
          <w:szCs w:val="22"/>
        </w:rPr>
        <w:t xml:space="preserve"> </w:t>
      </w:r>
      <w:r w:rsidR="004D4FA6" w:rsidRPr="004D4FA6">
        <w:rPr>
          <w:rFonts w:ascii="Arial" w:hAnsi="Arial" w:cs="Arial"/>
          <w:b/>
          <w:sz w:val="22"/>
          <w:szCs w:val="22"/>
        </w:rPr>
        <w:t xml:space="preserve">GROUPE </w:t>
      </w:r>
      <w:r w:rsidR="004E4769" w:rsidRPr="004E4769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="00930049" w:rsidRPr="00AC12AC">
        <w:rPr>
          <w:rFonts w:ascii="Arial" w:hAnsi="Arial" w:cs="Arial"/>
          <w:b/>
          <w:sz w:val="22"/>
          <w:szCs w:val="22"/>
        </w:rPr>
        <w:t xml:space="preserve"> </w:t>
      </w:r>
      <w:r w:rsidR="00FD5F07">
        <w:rPr>
          <w:rFonts w:ascii="Arial" w:hAnsi="Arial" w:cs="Arial"/>
          <w:sz w:val="22"/>
          <w:szCs w:val="22"/>
        </w:rPr>
        <w:t>octroi</w:t>
      </w:r>
      <w:r w:rsidR="00930049" w:rsidRPr="00AC12AC">
        <w:rPr>
          <w:rFonts w:ascii="Arial" w:hAnsi="Arial" w:cs="Arial"/>
          <w:sz w:val="22"/>
          <w:szCs w:val="22"/>
        </w:rPr>
        <w:t xml:space="preserve"> des licences à des tiers, il</w:t>
      </w:r>
      <w:r w:rsidR="00930049" w:rsidRPr="00AC12A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reversera</w:t>
      </w:r>
      <w:r w:rsidR="00930049" w:rsidRPr="00AC12AC">
        <w:rPr>
          <w:rFonts w:ascii="Arial" w:hAnsi="Arial" w:cs="Arial"/>
          <w:sz w:val="22"/>
          <w:szCs w:val="22"/>
        </w:rPr>
        <w:t xml:space="preserve"> à </w:t>
      </w:r>
      <w:r w:rsidR="004E4769" w:rsidRPr="004E4769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="00930049" w:rsidRPr="00AC12AC">
        <w:rPr>
          <w:rFonts w:ascii="Arial" w:hAnsi="Arial" w:cs="Arial"/>
          <w:sz w:val="22"/>
          <w:szCs w:val="22"/>
        </w:rPr>
        <w:t xml:space="preserve"> une partie des redevances dont l'assiette, le taux et les modalités de versement seront définis d'un commun accord entre les </w:t>
      </w:r>
      <w:r w:rsidR="00930049" w:rsidRPr="00AC12AC">
        <w:rPr>
          <w:rFonts w:ascii="Arial" w:hAnsi="Arial" w:cs="Arial"/>
          <w:b/>
          <w:sz w:val="22"/>
          <w:szCs w:val="22"/>
        </w:rPr>
        <w:t>PARTIES</w:t>
      </w:r>
      <w:r w:rsidR="00930049" w:rsidRPr="00AC12AC">
        <w:rPr>
          <w:rFonts w:ascii="Arial" w:hAnsi="Arial" w:cs="Arial"/>
          <w:sz w:val="22"/>
          <w:szCs w:val="22"/>
        </w:rPr>
        <w:t xml:space="preserve"> en fonction de leurs apports intellectuel et financier</w:t>
      </w:r>
      <w:r w:rsidR="006D5BC5">
        <w:rPr>
          <w:rFonts w:ascii="Arial" w:hAnsi="Arial" w:cs="Arial"/>
          <w:sz w:val="22"/>
          <w:szCs w:val="22"/>
        </w:rPr>
        <w:t xml:space="preserve"> et des moyennes du marché. </w:t>
      </w:r>
    </w:p>
    <w:p w14:paraId="10219C3E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7473BA7B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16C5F739" w14:textId="77777777" w:rsidR="00930049" w:rsidRPr="00AC12AC" w:rsidRDefault="00930049">
      <w:pPr>
        <w:jc w:val="both"/>
        <w:rPr>
          <w:rFonts w:ascii="Arial" w:hAnsi="Arial" w:cs="Arial"/>
          <w:b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</w:rPr>
        <w:t>8.3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Pr="00AC12AC">
        <w:rPr>
          <w:rFonts w:ascii="Arial" w:hAnsi="Arial" w:cs="Arial"/>
          <w:b/>
          <w:sz w:val="22"/>
          <w:szCs w:val="22"/>
        </w:rPr>
        <w:t>Exploitation hors du Domaine d’Exploitation</w:t>
      </w:r>
    </w:p>
    <w:p w14:paraId="43AA06F8" w14:textId="77777777" w:rsidR="00BE15FE" w:rsidRDefault="00BE15FE">
      <w:pPr>
        <w:jc w:val="both"/>
        <w:rPr>
          <w:rFonts w:ascii="Arial" w:hAnsi="Arial" w:cs="Arial"/>
          <w:sz w:val="22"/>
          <w:szCs w:val="22"/>
        </w:rPr>
      </w:pPr>
    </w:p>
    <w:p w14:paraId="6CDA39F3" w14:textId="3EABA3BC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Hors du</w:t>
      </w:r>
      <w:r w:rsidRPr="00AC12AC">
        <w:rPr>
          <w:rFonts w:ascii="Arial" w:hAnsi="Arial" w:cs="Arial"/>
          <w:b/>
          <w:sz w:val="22"/>
          <w:szCs w:val="22"/>
        </w:rPr>
        <w:t xml:space="preserve"> Domaine d’Exploitation</w:t>
      </w:r>
      <w:r w:rsidR="00BE15FE">
        <w:rPr>
          <w:rFonts w:ascii="Arial" w:hAnsi="Arial" w:cs="Arial"/>
          <w:sz w:val="22"/>
          <w:szCs w:val="22"/>
        </w:rPr>
        <w:t>, le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="004D4FA6" w:rsidRPr="004D4FA6">
        <w:rPr>
          <w:rFonts w:ascii="Arial" w:hAnsi="Arial" w:cs="Arial"/>
          <w:b/>
          <w:sz w:val="22"/>
          <w:szCs w:val="22"/>
        </w:rPr>
        <w:t xml:space="preserve">GROUPE </w:t>
      </w:r>
      <w:r w:rsidR="004E4769" w:rsidRPr="004E4769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Pr="00AC12AC">
        <w:rPr>
          <w:rFonts w:ascii="Arial" w:hAnsi="Arial" w:cs="Arial"/>
          <w:b/>
          <w:sz w:val="22"/>
          <w:szCs w:val="22"/>
        </w:rPr>
        <w:t xml:space="preserve"> </w:t>
      </w:r>
      <w:r w:rsidR="00BE15FE">
        <w:rPr>
          <w:rFonts w:ascii="Arial" w:hAnsi="Arial" w:cs="Arial"/>
          <w:sz w:val="22"/>
          <w:szCs w:val="22"/>
        </w:rPr>
        <w:t>a</w:t>
      </w:r>
      <w:r w:rsidRPr="00AC12AC">
        <w:rPr>
          <w:rFonts w:ascii="Arial" w:hAnsi="Arial" w:cs="Arial"/>
          <w:sz w:val="22"/>
          <w:szCs w:val="22"/>
        </w:rPr>
        <w:t xml:space="preserve"> l'exclusivité des droits d'exploitation des </w:t>
      </w:r>
      <w:r w:rsidRPr="00AC12AC">
        <w:rPr>
          <w:rFonts w:ascii="Arial" w:hAnsi="Arial" w:cs="Arial"/>
          <w:b/>
          <w:sz w:val="22"/>
          <w:szCs w:val="22"/>
        </w:rPr>
        <w:t>Résultats Communs</w:t>
      </w:r>
      <w:r w:rsidRPr="00AC12AC">
        <w:rPr>
          <w:rFonts w:ascii="Arial" w:hAnsi="Arial" w:cs="Arial"/>
          <w:sz w:val="22"/>
          <w:szCs w:val="22"/>
        </w:rPr>
        <w:t xml:space="preserve">. A cet effet, </w:t>
      </w:r>
      <w:r w:rsidR="003F3C1C" w:rsidRPr="003F3C1C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="00BE15FE">
        <w:rPr>
          <w:rFonts w:ascii="Arial" w:hAnsi="Arial" w:cs="Arial"/>
          <w:sz w:val="22"/>
          <w:szCs w:val="22"/>
        </w:rPr>
        <w:t xml:space="preserve"> donne d’ores et déjà au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="004D4FA6" w:rsidRPr="004D4FA6">
        <w:rPr>
          <w:rFonts w:ascii="Arial" w:hAnsi="Arial" w:cs="Arial"/>
          <w:b/>
          <w:sz w:val="22"/>
          <w:szCs w:val="22"/>
        </w:rPr>
        <w:t xml:space="preserve">GROUPE </w:t>
      </w:r>
      <w:r w:rsidR="003F3C1C" w:rsidRPr="003F3C1C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Pr="00AC12AC">
        <w:rPr>
          <w:rFonts w:ascii="Arial" w:hAnsi="Arial" w:cs="Arial"/>
          <w:sz w:val="22"/>
          <w:szCs w:val="22"/>
        </w:rPr>
        <w:t xml:space="preserve">, le droit d’exploiter directement ou indirectement, les </w:t>
      </w:r>
      <w:r w:rsidRPr="00AC12AC">
        <w:rPr>
          <w:rFonts w:ascii="Arial" w:hAnsi="Arial" w:cs="Arial"/>
          <w:b/>
          <w:sz w:val="22"/>
          <w:szCs w:val="22"/>
        </w:rPr>
        <w:t>Résultats Communs</w:t>
      </w:r>
      <w:r w:rsidRPr="00AC12AC">
        <w:rPr>
          <w:rFonts w:ascii="Arial" w:hAnsi="Arial" w:cs="Arial"/>
          <w:sz w:val="22"/>
          <w:szCs w:val="22"/>
        </w:rPr>
        <w:t>.</w:t>
      </w:r>
    </w:p>
    <w:p w14:paraId="0AEE01A9" w14:textId="77777777" w:rsidR="00930049" w:rsidRPr="00AC12AC" w:rsidRDefault="00930049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67C276E6" w14:textId="1EA00F59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Que l'exploitatio</w:t>
      </w:r>
      <w:r w:rsidR="00BE15FE">
        <w:rPr>
          <w:rFonts w:ascii="Arial" w:hAnsi="Arial" w:cs="Arial"/>
          <w:sz w:val="22"/>
          <w:szCs w:val="22"/>
        </w:rPr>
        <w:t>n soit directe ou indirecte, le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="004D4FA6" w:rsidRPr="004D4FA6">
        <w:rPr>
          <w:rFonts w:ascii="Arial" w:hAnsi="Arial" w:cs="Arial"/>
          <w:b/>
          <w:sz w:val="22"/>
          <w:szCs w:val="22"/>
        </w:rPr>
        <w:t xml:space="preserve">GROUPE </w:t>
      </w:r>
      <w:r w:rsidR="003F3C1C" w:rsidRPr="003F3C1C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Pr="00AC12AC">
        <w:rPr>
          <w:rFonts w:ascii="Arial" w:hAnsi="Arial" w:cs="Arial"/>
          <w:b/>
          <w:sz w:val="22"/>
          <w:szCs w:val="22"/>
        </w:rPr>
        <w:t xml:space="preserve"> </w:t>
      </w:r>
      <w:r w:rsidR="00BE15FE">
        <w:rPr>
          <w:rFonts w:ascii="Arial" w:hAnsi="Arial" w:cs="Arial"/>
          <w:sz w:val="22"/>
          <w:szCs w:val="22"/>
        </w:rPr>
        <w:t>s'engage</w:t>
      </w:r>
      <w:r w:rsidRPr="00AC12AC">
        <w:rPr>
          <w:rFonts w:ascii="Arial" w:hAnsi="Arial" w:cs="Arial"/>
          <w:sz w:val="22"/>
          <w:szCs w:val="22"/>
        </w:rPr>
        <w:t xml:space="preserve"> à verser à </w:t>
      </w:r>
      <w:r w:rsidR="003F3C1C" w:rsidRPr="003F3C1C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Pr="00AC12AC">
        <w:rPr>
          <w:rFonts w:ascii="Arial" w:hAnsi="Arial" w:cs="Arial"/>
          <w:sz w:val="22"/>
          <w:szCs w:val="22"/>
        </w:rPr>
        <w:t xml:space="preserve">, une redevance dont l'assiette, le taux et les modalités de versement seront définis d'un commun accord entre </w:t>
      </w:r>
      <w:r w:rsidR="00AB7576" w:rsidRPr="00AB7576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="00BE15FE">
        <w:rPr>
          <w:rFonts w:ascii="Arial" w:hAnsi="Arial" w:cs="Arial"/>
          <w:sz w:val="22"/>
          <w:szCs w:val="22"/>
        </w:rPr>
        <w:t xml:space="preserve"> et le</w:t>
      </w:r>
      <w:r w:rsidRPr="00AC12AC">
        <w:rPr>
          <w:rFonts w:ascii="Arial" w:hAnsi="Arial" w:cs="Arial"/>
          <w:b/>
          <w:sz w:val="22"/>
          <w:szCs w:val="22"/>
        </w:rPr>
        <w:t xml:space="preserve"> </w:t>
      </w:r>
      <w:r w:rsidR="00BE15FE">
        <w:rPr>
          <w:rFonts w:ascii="Arial" w:hAnsi="Arial" w:cs="Arial"/>
          <w:b/>
          <w:sz w:val="22"/>
          <w:szCs w:val="22"/>
        </w:rPr>
        <w:t xml:space="preserve">GROUPE </w:t>
      </w:r>
      <w:r w:rsidR="00AB7576" w:rsidRPr="00AB7576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Pr="00AC12AC">
        <w:rPr>
          <w:rFonts w:ascii="Arial" w:hAnsi="Arial" w:cs="Arial"/>
          <w:b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>en fonction de leurs apports intellectuel et financier</w:t>
      </w:r>
      <w:r w:rsidR="00B5417C">
        <w:rPr>
          <w:rFonts w:ascii="Arial" w:hAnsi="Arial" w:cs="Arial"/>
          <w:sz w:val="22"/>
          <w:szCs w:val="22"/>
        </w:rPr>
        <w:t xml:space="preserve"> et des moyennes du marché</w:t>
      </w:r>
      <w:r w:rsidRPr="00AC12AC">
        <w:rPr>
          <w:rFonts w:ascii="Arial" w:hAnsi="Arial" w:cs="Arial"/>
          <w:sz w:val="22"/>
          <w:szCs w:val="22"/>
        </w:rPr>
        <w:t>. En tout état de cause, une convention, précisant notamment les conditions financières, les minima garantis ainsi que l'étendue géographiq</w:t>
      </w:r>
      <w:r w:rsidR="00BE15FE">
        <w:rPr>
          <w:rFonts w:ascii="Arial" w:hAnsi="Arial" w:cs="Arial"/>
          <w:sz w:val="22"/>
          <w:szCs w:val="22"/>
        </w:rPr>
        <w:t>ue des droits d'exploitation du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="004D4FA6" w:rsidRPr="004D4FA6">
        <w:rPr>
          <w:rFonts w:ascii="Arial" w:hAnsi="Arial" w:cs="Arial"/>
          <w:b/>
          <w:sz w:val="22"/>
          <w:szCs w:val="22"/>
        </w:rPr>
        <w:t xml:space="preserve">GROUPE </w:t>
      </w:r>
      <w:r w:rsidR="00AB7576" w:rsidRPr="00AB7576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Pr="00AC12AC">
        <w:rPr>
          <w:rFonts w:ascii="Arial" w:hAnsi="Arial" w:cs="Arial"/>
          <w:sz w:val="22"/>
          <w:szCs w:val="22"/>
        </w:rPr>
        <w:t xml:space="preserve">, devra être signée entre </w:t>
      </w:r>
      <w:r w:rsidR="00AB7576" w:rsidRPr="00AB7576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Pr="00AC12AC">
        <w:rPr>
          <w:rFonts w:ascii="Arial" w:hAnsi="Arial" w:cs="Arial"/>
          <w:sz w:val="22"/>
          <w:szCs w:val="22"/>
        </w:rPr>
        <w:t xml:space="preserve"> et le</w:t>
      </w:r>
      <w:r w:rsidRPr="00AC12AC">
        <w:rPr>
          <w:rFonts w:ascii="Arial" w:hAnsi="Arial" w:cs="Arial"/>
          <w:b/>
          <w:sz w:val="22"/>
          <w:szCs w:val="22"/>
        </w:rPr>
        <w:t xml:space="preserve"> </w:t>
      </w:r>
      <w:r w:rsidR="00BE15FE">
        <w:rPr>
          <w:rFonts w:ascii="Arial" w:hAnsi="Arial" w:cs="Arial"/>
          <w:b/>
          <w:sz w:val="22"/>
          <w:szCs w:val="22"/>
        </w:rPr>
        <w:t xml:space="preserve">GROUPE </w:t>
      </w:r>
      <w:r w:rsidR="00AB7576" w:rsidRPr="00AB7576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Pr="00AC12AC">
        <w:rPr>
          <w:rFonts w:ascii="Arial" w:hAnsi="Arial" w:cs="Arial"/>
          <w:b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>avant tout acte de commercialisation.</w:t>
      </w:r>
    </w:p>
    <w:p w14:paraId="2A5852D6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196EAA32" w14:textId="35C80E68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</w:rPr>
        <w:lastRenderedPageBreak/>
        <w:t>8.4</w:t>
      </w:r>
      <w:r w:rsidRPr="00AC12AC">
        <w:rPr>
          <w:rFonts w:ascii="Arial" w:hAnsi="Arial" w:cs="Arial"/>
          <w:sz w:val="22"/>
          <w:szCs w:val="22"/>
        </w:rPr>
        <w:t xml:space="preserve"> Un an après l'arrivée à échéance du présent contrat, </w:t>
      </w:r>
      <w:r w:rsidR="00C85786" w:rsidRPr="00C85786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Pr="00AC12AC">
        <w:rPr>
          <w:rFonts w:ascii="Arial" w:hAnsi="Arial" w:cs="Arial"/>
          <w:sz w:val="22"/>
          <w:szCs w:val="22"/>
        </w:rPr>
        <w:t xml:space="preserve"> informera </w:t>
      </w:r>
      <w:r w:rsidR="00C85786" w:rsidRPr="00C85786">
        <w:rPr>
          <w:rFonts w:ascii="Arial" w:hAnsi="Arial" w:cs="Arial"/>
          <w:b/>
          <w:sz w:val="22"/>
          <w:szCs w:val="22"/>
          <w:highlight w:val="yellow"/>
        </w:rPr>
        <w:t>NOM DE LA SOCIETE 2</w:t>
      </w:r>
      <w:r w:rsidR="009D4401">
        <w:rPr>
          <w:rFonts w:ascii="Arial" w:hAnsi="Arial" w:cs="Arial"/>
          <w:b/>
          <w:sz w:val="22"/>
          <w:szCs w:val="22"/>
        </w:rPr>
        <w:t>,</w:t>
      </w:r>
      <w:r w:rsidRPr="00AC12AC">
        <w:rPr>
          <w:rFonts w:ascii="Arial" w:hAnsi="Arial" w:cs="Arial"/>
          <w:b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>à charg</w:t>
      </w:r>
      <w:r w:rsidR="00BE15FE">
        <w:rPr>
          <w:rFonts w:ascii="Arial" w:hAnsi="Arial" w:cs="Arial"/>
          <w:sz w:val="22"/>
          <w:szCs w:val="22"/>
        </w:rPr>
        <w:t xml:space="preserve">e de ce dernier d’en informer </w:t>
      </w:r>
      <w:r w:rsidR="00C85786" w:rsidRPr="00FA4F35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Pr="00AC12AC">
        <w:rPr>
          <w:rFonts w:ascii="Arial" w:hAnsi="Arial" w:cs="Arial"/>
          <w:sz w:val="22"/>
          <w:szCs w:val="22"/>
        </w:rPr>
        <w:t xml:space="preserve">, par lettre recommandée avec accusé de réception, des mesures qu'elle aura prises pour l'exploitation des </w:t>
      </w:r>
      <w:r w:rsidRPr="00AC12AC">
        <w:rPr>
          <w:rFonts w:ascii="Arial" w:hAnsi="Arial" w:cs="Arial"/>
          <w:b/>
          <w:sz w:val="22"/>
          <w:szCs w:val="22"/>
        </w:rPr>
        <w:t>Résultats Communs</w:t>
      </w:r>
      <w:r w:rsidRPr="00AC12AC">
        <w:rPr>
          <w:rFonts w:ascii="Arial" w:hAnsi="Arial" w:cs="Arial"/>
          <w:sz w:val="22"/>
          <w:szCs w:val="22"/>
        </w:rPr>
        <w:t>.</w:t>
      </w:r>
    </w:p>
    <w:p w14:paraId="4583FA75" w14:textId="77777777" w:rsidR="00930049" w:rsidRPr="00AC12AC" w:rsidRDefault="00930049">
      <w:pPr>
        <w:ind w:left="426" w:hanging="426"/>
        <w:jc w:val="both"/>
        <w:rPr>
          <w:rFonts w:ascii="Arial" w:hAnsi="Arial" w:cs="Arial"/>
          <w:sz w:val="22"/>
          <w:szCs w:val="22"/>
        </w:rPr>
      </w:pPr>
    </w:p>
    <w:p w14:paraId="732C407A" w14:textId="7D799CA6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</w:rPr>
        <w:t xml:space="preserve">8.5 </w:t>
      </w:r>
      <w:r w:rsidRPr="00AC12AC">
        <w:rPr>
          <w:rFonts w:ascii="Arial" w:hAnsi="Arial" w:cs="Arial"/>
          <w:sz w:val="22"/>
          <w:szCs w:val="22"/>
        </w:rPr>
        <w:t xml:space="preserve">Si l’exploitation des </w:t>
      </w:r>
      <w:r w:rsidRPr="00AC12AC">
        <w:rPr>
          <w:rFonts w:ascii="Arial" w:hAnsi="Arial" w:cs="Arial"/>
          <w:b/>
          <w:sz w:val="22"/>
          <w:szCs w:val="22"/>
        </w:rPr>
        <w:t>Résultats Communs</w:t>
      </w:r>
      <w:r w:rsidRPr="00AC12AC">
        <w:rPr>
          <w:rFonts w:ascii="Arial" w:hAnsi="Arial" w:cs="Arial"/>
          <w:sz w:val="22"/>
          <w:szCs w:val="22"/>
        </w:rPr>
        <w:t xml:space="preserve"> nécessite l’utilisation de </w:t>
      </w:r>
      <w:r w:rsidRPr="00AC12AC">
        <w:rPr>
          <w:rFonts w:ascii="Arial" w:hAnsi="Arial" w:cs="Arial"/>
          <w:b/>
          <w:sz w:val="22"/>
          <w:szCs w:val="22"/>
        </w:rPr>
        <w:t>Connaissances Antérieures</w:t>
      </w:r>
      <w:r w:rsidRPr="00AC12AC">
        <w:rPr>
          <w:rFonts w:ascii="Arial" w:hAnsi="Arial" w:cs="Arial"/>
          <w:sz w:val="22"/>
          <w:szCs w:val="22"/>
        </w:rPr>
        <w:t xml:space="preserve"> détenues par </w:t>
      </w:r>
      <w:r w:rsidR="00C85786" w:rsidRPr="00C85786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="00BE15FE">
        <w:rPr>
          <w:rFonts w:ascii="Arial" w:hAnsi="Arial" w:cs="Arial"/>
          <w:sz w:val="22"/>
          <w:szCs w:val="22"/>
        </w:rPr>
        <w:t xml:space="preserve"> ou par le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="004D4FA6" w:rsidRPr="004D4FA6">
        <w:rPr>
          <w:rFonts w:ascii="Arial" w:hAnsi="Arial" w:cs="Arial"/>
          <w:b/>
          <w:sz w:val="22"/>
          <w:szCs w:val="22"/>
        </w:rPr>
        <w:t xml:space="preserve">GROUPE </w:t>
      </w:r>
      <w:r w:rsidR="00C85786" w:rsidRPr="00C85786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Pr="00AC12AC">
        <w:rPr>
          <w:rFonts w:ascii="Arial" w:hAnsi="Arial" w:cs="Arial"/>
          <w:b/>
          <w:sz w:val="22"/>
          <w:szCs w:val="22"/>
        </w:rPr>
        <w:t xml:space="preserve">, </w:t>
      </w:r>
      <w:r w:rsidRPr="00AC12AC">
        <w:rPr>
          <w:rFonts w:ascii="Arial" w:hAnsi="Arial" w:cs="Arial"/>
          <w:sz w:val="22"/>
          <w:szCs w:val="22"/>
        </w:rPr>
        <w:t xml:space="preserve">la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 xml:space="preserve"> propriétaire s’efforce de favoriser cette exploitation sous réserve des droits consentis à des tiers. Les conditions d’utilisation des </w:t>
      </w:r>
      <w:r w:rsidRPr="00AC12AC">
        <w:rPr>
          <w:rFonts w:ascii="Arial" w:hAnsi="Arial" w:cs="Arial"/>
          <w:b/>
          <w:sz w:val="22"/>
          <w:szCs w:val="22"/>
        </w:rPr>
        <w:t>Connaissances Antérieures</w:t>
      </w:r>
      <w:r w:rsidRPr="00AC12AC">
        <w:rPr>
          <w:rFonts w:ascii="Arial" w:hAnsi="Arial" w:cs="Arial"/>
          <w:sz w:val="22"/>
          <w:szCs w:val="22"/>
        </w:rPr>
        <w:t xml:space="preserve"> sont alors fixées contractuellement au cas par cas</w:t>
      </w:r>
      <w:r w:rsidR="00B5417C">
        <w:rPr>
          <w:rFonts w:ascii="Arial" w:hAnsi="Arial" w:cs="Arial"/>
          <w:sz w:val="22"/>
          <w:szCs w:val="22"/>
        </w:rPr>
        <w:t xml:space="preserve">, et </w:t>
      </w:r>
      <w:proofErr w:type="spellStart"/>
      <w:r w:rsidR="00B5417C">
        <w:rPr>
          <w:rFonts w:ascii="Arial" w:hAnsi="Arial" w:cs="Arial"/>
          <w:sz w:val="22"/>
          <w:szCs w:val="22"/>
        </w:rPr>
        <w:t>tou</w:t>
      </w:r>
      <w:proofErr w:type="spellEnd"/>
      <w:r w:rsidR="00B5417C">
        <w:rPr>
          <w:rFonts w:ascii="Arial" w:hAnsi="Arial" w:cs="Arial"/>
          <w:sz w:val="22"/>
          <w:szCs w:val="22"/>
        </w:rPr>
        <w:t xml:space="preserve"> refus doit être justifié. </w:t>
      </w:r>
    </w:p>
    <w:p w14:paraId="03B290B2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7465A041" w14:textId="77777777" w:rsidR="00930049" w:rsidRPr="00AC12AC" w:rsidRDefault="009D4401">
      <w:pPr>
        <w:pStyle w:val="Titre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ARTICLE 9</w:t>
      </w:r>
      <w:r w:rsidR="00930049" w:rsidRPr="00AC12AC">
        <w:rPr>
          <w:rFonts w:ascii="Arial" w:hAnsi="Arial" w:cs="Arial"/>
          <w:sz w:val="22"/>
          <w:szCs w:val="22"/>
        </w:rPr>
        <w:t> : RESILIATION</w:t>
      </w:r>
    </w:p>
    <w:p w14:paraId="79C1C22A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1942BC79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Le présent contrat peut être résilié de plein droit par l'une des </w:t>
      </w:r>
      <w:r w:rsidRPr="00AC12AC">
        <w:rPr>
          <w:rFonts w:ascii="Arial" w:hAnsi="Arial" w:cs="Arial"/>
          <w:b/>
          <w:sz w:val="22"/>
          <w:szCs w:val="22"/>
        </w:rPr>
        <w:t>PARTIES</w:t>
      </w:r>
      <w:r w:rsidRPr="00AC12AC">
        <w:rPr>
          <w:rFonts w:ascii="Arial" w:hAnsi="Arial" w:cs="Arial"/>
          <w:sz w:val="22"/>
          <w:szCs w:val="22"/>
        </w:rPr>
        <w:t xml:space="preserve"> en cas d'inexécution par l'autre d'une ou plusieurs des obligations contenues dans ses diverses clauses. Cette résiliation ne devient effective que trois mois après l'envoi par la </w:t>
      </w:r>
      <w:r w:rsidRPr="00AC12AC">
        <w:rPr>
          <w:rFonts w:ascii="Arial" w:hAnsi="Arial" w:cs="Arial"/>
          <w:b/>
          <w:sz w:val="22"/>
          <w:szCs w:val="22"/>
        </w:rPr>
        <w:t xml:space="preserve">PARTIE </w:t>
      </w:r>
      <w:r w:rsidRPr="00AC12AC">
        <w:rPr>
          <w:rFonts w:ascii="Arial" w:hAnsi="Arial" w:cs="Arial"/>
          <w:sz w:val="22"/>
          <w:szCs w:val="22"/>
        </w:rPr>
        <w:t xml:space="preserve">plaignante d'une lettre recommandée avec accusé de réception exposant les motifs de la plainte, à moins que dans ce délai la </w:t>
      </w:r>
      <w:r w:rsidRPr="00AC12AC">
        <w:rPr>
          <w:rFonts w:ascii="Arial" w:hAnsi="Arial" w:cs="Arial"/>
          <w:b/>
          <w:sz w:val="22"/>
          <w:szCs w:val="22"/>
        </w:rPr>
        <w:t xml:space="preserve">PARTIE </w:t>
      </w:r>
      <w:r w:rsidRPr="00AC12AC">
        <w:rPr>
          <w:rFonts w:ascii="Arial" w:hAnsi="Arial" w:cs="Arial"/>
          <w:sz w:val="22"/>
          <w:szCs w:val="22"/>
        </w:rPr>
        <w:t>défaillante n'ait satisfait à ses obligations ou n'ait apporté la preuve d'un empêchement consécutif à un cas de force majeure.</w:t>
      </w:r>
    </w:p>
    <w:p w14:paraId="30452122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6714F183" w14:textId="47B32A02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D'autre part, le présent contrat pourra être résilié de plein droit en cas de cession totale ou partielle de </w:t>
      </w:r>
      <w:r w:rsidR="008518DB" w:rsidRPr="008518DB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Pr="00AC12AC">
        <w:rPr>
          <w:rFonts w:ascii="Arial" w:hAnsi="Arial" w:cs="Arial"/>
          <w:sz w:val="22"/>
          <w:szCs w:val="22"/>
        </w:rPr>
        <w:t xml:space="preserve"> et aussi en cas de redressement ou de liquidation judiciaire de </w:t>
      </w:r>
      <w:r w:rsidR="008518DB" w:rsidRPr="008518DB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Pr="00AC12AC">
        <w:rPr>
          <w:rFonts w:ascii="Arial" w:hAnsi="Arial" w:cs="Arial"/>
          <w:sz w:val="22"/>
          <w:szCs w:val="22"/>
        </w:rPr>
        <w:t xml:space="preserve">, sauf si l'administrateur, après mise en demeure, exige l'exécution du présent contrat dans le cadre de la procédure régie par la loi n° 8598 du 25 janvier 1985 modifiée. Le contrat pourra également être résilié de plein droit en cas de cessation d'activité ou de dissolution de </w:t>
      </w:r>
      <w:r w:rsidR="008518DB" w:rsidRPr="008518DB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Pr="00AC12AC">
        <w:rPr>
          <w:rFonts w:ascii="Arial" w:hAnsi="Arial" w:cs="Arial"/>
          <w:sz w:val="22"/>
          <w:szCs w:val="22"/>
        </w:rPr>
        <w:t>.</w:t>
      </w:r>
    </w:p>
    <w:p w14:paraId="29821877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7EF159F4" w14:textId="77777777" w:rsidR="00930049" w:rsidRPr="00AC12AC" w:rsidRDefault="00930049">
      <w:pPr>
        <w:pStyle w:val="Corpsdetexte"/>
        <w:tabs>
          <w:tab w:val="clear" w:pos="0"/>
        </w:tabs>
        <w:rPr>
          <w:rFonts w:ascii="Arial" w:hAnsi="Arial" w:cs="Arial"/>
          <w:szCs w:val="22"/>
        </w:rPr>
      </w:pPr>
      <w:r w:rsidRPr="00AC12AC">
        <w:rPr>
          <w:rFonts w:ascii="Arial" w:hAnsi="Arial" w:cs="Arial"/>
          <w:szCs w:val="22"/>
        </w:rPr>
        <w:t xml:space="preserve">L'exercice de cette faculté de résiliation ne dispense pas la </w:t>
      </w:r>
      <w:r w:rsidRPr="00AC12AC">
        <w:rPr>
          <w:rFonts w:ascii="Arial" w:hAnsi="Arial" w:cs="Arial"/>
          <w:b/>
          <w:szCs w:val="22"/>
        </w:rPr>
        <w:t xml:space="preserve">PARTIE </w:t>
      </w:r>
      <w:r w:rsidRPr="00AC12AC">
        <w:rPr>
          <w:rFonts w:ascii="Arial" w:hAnsi="Arial" w:cs="Arial"/>
          <w:szCs w:val="22"/>
        </w:rPr>
        <w:t xml:space="preserve">défaillante de remplir les obligations contractées jusqu'à la date de prise d'effet de la résiliation et ce sous réserve des dommages éventuellement subis par la </w:t>
      </w:r>
      <w:r w:rsidRPr="00AC12AC">
        <w:rPr>
          <w:rFonts w:ascii="Arial" w:hAnsi="Arial" w:cs="Arial"/>
          <w:b/>
          <w:szCs w:val="22"/>
        </w:rPr>
        <w:t xml:space="preserve">PARTIE </w:t>
      </w:r>
      <w:r w:rsidRPr="00AC12AC">
        <w:rPr>
          <w:rFonts w:ascii="Arial" w:hAnsi="Arial" w:cs="Arial"/>
          <w:szCs w:val="22"/>
        </w:rPr>
        <w:t>plaignante du fait de la résiliation anticipée du contrat.</w:t>
      </w:r>
    </w:p>
    <w:p w14:paraId="0C14E5D9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18C26138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74185B56" w14:textId="77777777" w:rsidR="00930049" w:rsidRPr="00AC12AC" w:rsidRDefault="009D4401">
      <w:pPr>
        <w:pStyle w:val="Titre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ARTICLE 10</w:t>
      </w:r>
      <w:r w:rsidR="00930049" w:rsidRPr="00AC12AC">
        <w:rPr>
          <w:rFonts w:ascii="Arial" w:hAnsi="Arial" w:cs="Arial"/>
          <w:sz w:val="22"/>
          <w:szCs w:val="22"/>
        </w:rPr>
        <w:t> : NOTIFICATIONS</w:t>
      </w:r>
    </w:p>
    <w:p w14:paraId="6574E2B5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502A2C52" w14:textId="6C756143" w:rsidR="00930049" w:rsidRPr="00AC12AC" w:rsidRDefault="0093004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Toute notification requise au titre du présent contrat, en particulier en matière de propriété industrielle et d’exploitation des </w:t>
      </w:r>
      <w:r w:rsidRPr="00AC12AC">
        <w:rPr>
          <w:rFonts w:ascii="Arial" w:hAnsi="Arial" w:cs="Arial"/>
          <w:b/>
          <w:sz w:val="22"/>
          <w:szCs w:val="22"/>
        </w:rPr>
        <w:t>Résultats Communs,</w:t>
      </w:r>
      <w:r w:rsidRPr="00AC12AC">
        <w:rPr>
          <w:rFonts w:ascii="Arial" w:hAnsi="Arial" w:cs="Arial"/>
          <w:sz w:val="22"/>
          <w:szCs w:val="22"/>
        </w:rPr>
        <w:t xml:space="preserve"> </w:t>
      </w:r>
      <w:r w:rsidR="00516F04" w:rsidRPr="00516F04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Pr="00AC12AC">
        <w:rPr>
          <w:rFonts w:ascii="Arial" w:hAnsi="Arial" w:cs="Arial"/>
          <w:b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 xml:space="preserve">aura pour interlocuteur unique </w:t>
      </w:r>
      <w:r w:rsidR="00516F04" w:rsidRPr="00516F04">
        <w:rPr>
          <w:rFonts w:ascii="Arial" w:hAnsi="Arial" w:cs="Arial"/>
          <w:b/>
          <w:sz w:val="22"/>
          <w:szCs w:val="22"/>
          <w:highlight w:val="yellow"/>
        </w:rPr>
        <w:t>NOM DE LA SOCIETE 2</w:t>
      </w:r>
      <w:r w:rsidRPr="00AC12AC">
        <w:rPr>
          <w:rFonts w:ascii="Arial" w:hAnsi="Arial" w:cs="Arial"/>
          <w:sz w:val="22"/>
          <w:szCs w:val="22"/>
        </w:rPr>
        <w:t>, à charge</w:t>
      </w:r>
      <w:r w:rsidR="00BE15FE">
        <w:rPr>
          <w:rFonts w:ascii="Arial" w:hAnsi="Arial" w:cs="Arial"/>
          <w:sz w:val="22"/>
          <w:szCs w:val="22"/>
        </w:rPr>
        <w:t xml:space="preserve"> de ce dernier d’en informer </w:t>
      </w:r>
      <w:r w:rsidR="00516F04" w:rsidRPr="00516F04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Pr="00AC12AC">
        <w:rPr>
          <w:rFonts w:ascii="Arial" w:hAnsi="Arial" w:cs="Arial"/>
          <w:sz w:val="22"/>
          <w:szCs w:val="22"/>
        </w:rPr>
        <w:t>.</w:t>
      </w:r>
    </w:p>
    <w:p w14:paraId="7CF31536" w14:textId="77777777" w:rsidR="00930049" w:rsidRPr="00AC12AC" w:rsidRDefault="0093004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En conséquence, toute notification requise au titre du présent contrat sera réalisée par courrier recommandé avec accusé de réception, à la </w:t>
      </w:r>
      <w:r w:rsidRPr="00AC12AC">
        <w:rPr>
          <w:rFonts w:ascii="Arial" w:hAnsi="Arial" w:cs="Arial"/>
          <w:b/>
          <w:sz w:val="22"/>
          <w:szCs w:val="22"/>
        </w:rPr>
        <w:t xml:space="preserve">PARTIE </w:t>
      </w:r>
      <w:r w:rsidRPr="00AC12AC">
        <w:rPr>
          <w:rFonts w:ascii="Arial" w:hAnsi="Arial" w:cs="Arial"/>
          <w:sz w:val="22"/>
          <w:szCs w:val="22"/>
        </w:rPr>
        <w:t xml:space="preserve">concernée à l’adresse suivante : </w:t>
      </w:r>
    </w:p>
    <w:p w14:paraId="1481A724" w14:textId="24A90C06" w:rsidR="00930049" w:rsidRPr="00AC12AC" w:rsidRDefault="00930049">
      <w:pPr>
        <w:ind w:left="1077"/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Pour le</w:t>
      </w:r>
      <w:r w:rsidR="00BE15FE">
        <w:rPr>
          <w:rFonts w:ascii="Arial" w:hAnsi="Arial" w:cs="Arial"/>
          <w:sz w:val="22"/>
          <w:szCs w:val="22"/>
        </w:rPr>
        <w:t xml:space="preserve"> </w:t>
      </w:r>
      <w:r w:rsidR="004D4FA6" w:rsidRPr="004D4FA6">
        <w:rPr>
          <w:rFonts w:ascii="Arial" w:hAnsi="Arial" w:cs="Arial"/>
          <w:b/>
          <w:sz w:val="22"/>
          <w:szCs w:val="22"/>
        </w:rPr>
        <w:t xml:space="preserve">GROUPE </w:t>
      </w:r>
      <w:r w:rsidR="00516F04" w:rsidRPr="003F032E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Pr="00AC12AC">
        <w:rPr>
          <w:rFonts w:ascii="Arial" w:hAnsi="Arial" w:cs="Arial"/>
          <w:sz w:val="22"/>
          <w:szCs w:val="22"/>
        </w:rPr>
        <w:t>:</w:t>
      </w:r>
    </w:p>
    <w:p w14:paraId="4CF5C08E" w14:textId="5FB0F3B1" w:rsidR="00930049" w:rsidRPr="00D01658" w:rsidRDefault="003F032E">
      <w:pPr>
        <w:ind w:left="1077"/>
        <w:jc w:val="both"/>
        <w:rPr>
          <w:rFonts w:ascii="Arial" w:hAnsi="Arial" w:cs="Arial"/>
          <w:b/>
          <w:sz w:val="22"/>
          <w:szCs w:val="22"/>
          <w:highlight w:val="yellow"/>
        </w:rPr>
      </w:pPr>
      <w:r w:rsidRPr="00D01658">
        <w:rPr>
          <w:rFonts w:ascii="Arial" w:hAnsi="Arial" w:cs="Arial"/>
          <w:b/>
          <w:sz w:val="22"/>
          <w:szCs w:val="22"/>
          <w:highlight w:val="yellow"/>
        </w:rPr>
        <w:t>NOM DE LA SOCIETE 2</w:t>
      </w:r>
      <w:r w:rsidR="00D01658" w:rsidRPr="00D01658">
        <w:rPr>
          <w:rFonts w:ascii="Arial" w:hAnsi="Arial" w:cs="Arial"/>
          <w:b/>
          <w:sz w:val="22"/>
          <w:szCs w:val="22"/>
          <w:highlight w:val="yellow"/>
        </w:rPr>
        <w:t xml:space="preserve"> ou NOM DE L’UNIVERSITE </w:t>
      </w:r>
    </w:p>
    <w:p w14:paraId="261C61BE" w14:textId="2281B454" w:rsidR="00930049" w:rsidRPr="00AC12AC" w:rsidRDefault="00D01658">
      <w:pPr>
        <w:ind w:left="1077"/>
        <w:jc w:val="both"/>
        <w:rPr>
          <w:rFonts w:ascii="Arial" w:hAnsi="Arial" w:cs="Arial"/>
          <w:sz w:val="22"/>
          <w:szCs w:val="22"/>
        </w:rPr>
      </w:pPr>
      <w:r w:rsidRPr="00D01658">
        <w:rPr>
          <w:rFonts w:ascii="Arial" w:hAnsi="Arial" w:cs="Arial"/>
          <w:sz w:val="22"/>
          <w:szCs w:val="22"/>
          <w:highlight w:val="yellow"/>
        </w:rPr>
        <w:t>Adresse de la société 2 ou de l’Université à compléter</w:t>
      </w:r>
    </w:p>
    <w:p w14:paraId="29DE7544" w14:textId="77777777" w:rsidR="00930049" w:rsidRPr="00AC12AC" w:rsidRDefault="00930049">
      <w:pPr>
        <w:ind w:left="1077"/>
        <w:jc w:val="both"/>
        <w:rPr>
          <w:rFonts w:ascii="Arial" w:hAnsi="Arial" w:cs="Arial"/>
          <w:sz w:val="22"/>
          <w:szCs w:val="22"/>
        </w:rPr>
      </w:pPr>
    </w:p>
    <w:p w14:paraId="564570DE" w14:textId="7DA2766D" w:rsidR="00930049" w:rsidRPr="00AC12AC" w:rsidRDefault="00930049">
      <w:pPr>
        <w:ind w:left="1077"/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Pour </w:t>
      </w:r>
      <w:r w:rsidR="00D01658" w:rsidRPr="00D01658">
        <w:rPr>
          <w:rFonts w:ascii="Arial" w:hAnsi="Arial" w:cs="Arial"/>
          <w:b/>
          <w:sz w:val="22"/>
          <w:szCs w:val="22"/>
          <w:highlight w:val="yellow"/>
        </w:rPr>
        <w:t>NOM DE LA SOCIETE 1</w:t>
      </w:r>
    </w:p>
    <w:p w14:paraId="4107D335" w14:textId="21EDE1D4" w:rsidR="00930049" w:rsidRPr="00AC12AC" w:rsidRDefault="00D01658">
      <w:pPr>
        <w:ind w:left="1077"/>
        <w:jc w:val="both"/>
        <w:rPr>
          <w:rFonts w:ascii="Arial" w:hAnsi="Arial" w:cs="Arial"/>
          <w:sz w:val="22"/>
          <w:szCs w:val="22"/>
        </w:rPr>
      </w:pPr>
      <w:r w:rsidRPr="00D01658">
        <w:rPr>
          <w:rFonts w:ascii="Arial" w:hAnsi="Arial" w:cs="Arial"/>
          <w:sz w:val="22"/>
          <w:szCs w:val="22"/>
          <w:highlight w:val="yellow"/>
        </w:rPr>
        <w:t>Adresse de la société 1</w:t>
      </w:r>
    </w:p>
    <w:p w14:paraId="4BFF0521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1174A8D2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437D2DFF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345A61D6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0A680C30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54A83ED0" w14:textId="77777777" w:rsidR="00930049" w:rsidRPr="00AC12AC" w:rsidRDefault="009D4401">
      <w:pPr>
        <w:pStyle w:val="Titre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ARTICLE 11</w:t>
      </w:r>
      <w:r w:rsidR="00930049" w:rsidRPr="00AC12AC">
        <w:rPr>
          <w:rFonts w:ascii="Arial" w:hAnsi="Arial" w:cs="Arial"/>
          <w:sz w:val="22"/>
          <w:szCs w:val="22"/>
        </w:rPr>
        <w:t> : LITIGES - CONTESTATIONS</w:t>
      </w:r>
    </w:p>
    <w:p w14:paraId="557EA64D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76BEB1A9" w14:textId="77777777" w:rsidR="003455FA" w:rsidRPr="009D4401" w:rsidRDefault="00930049" w:rsidP="003455FA">
      <w:pPr>
        <w:pStyle w:val="Titre2"/>
        <w:numPr>
          <w:ilvl w:val="12"/>
          <w:numId w:val="0"/>
        </w:numPr>
        <w:rPr>
          <w:rFonts w:ascii="Arial" w:hAnsi="Arial" w:cs="Arial"/>
          <w:szCs w:val="22"/>
        </w:rPr>
      </w:pPr>
      <w:r w:rsidRPr="009D4401">
        <w:rPr>
          <w:rFonts w:ascii="Arial" w:hAnsi="Arial" w:cs="Arial"/>
          <w:szCs w:val="22"/>
        </w:rPr>
        <w:lastRenderedPageBreak/>
        <w:t>11.1. Règlement amiable</w:t>
      </w:r>
    </w:p>
    <w:p w14:paraId="0CB28A7F" w14:textId="77777777" w:rsidR="003455FA" w:rsidRPr="009D4401" w:rsidRDefault="003455FA" w:rsidP="003455FA">
      <w:pPr>
        <w:numPr>
          <w:ilvl w:val="12"/>
          <w:numId w:val="0"/>
        </w:numPr>
        <w:jc w:val="both"/>
        <w:rPr>
          <w:rFonts w:ascii="Arial" w:hAnsi="Arial" w:cs="Arial"/>
          <w:sz w:val="22"/>
          <w:szCs w:val="22"/>
        </w:rPr>
      </w:pPr>
    </w:p>
    <w:p w14:paraId="3877E568" w14:textId="77777777" w:rsidR="003455FA" w:rsidRPr="009D4401" w:rsidRDefault="003455FA" w:rsidP="003455FA">
      <w:pPr>
        <w:numPr>
          <w:ilvl w:val="12"/>
          <w:numId w:val="0"/>
        </w:numPr>
        <w:jc w:val="both"/>
        <w:rPr>
          <w:rFonts w:ascii="Arial" w:hAnsi="Arial" w:cs="Arial"/>
          <w:sz w:val="22"/>
          <w:szCs w:val="22"/>
        </w:rPr>
      </w:pPr>
      <w:r w:rsidRPr="009D4401">
        <w:rPr>
          <w:rFonts w:ascii="Arial" w:hAnsi="Arial" w:cs="Arial"/>
          <w:sz w:val="22"/>
          <w:szCs w:val="22"/>
        </w:rPr>
        <w:t xml:space="preserve">En  cas de litige survenant entre les </w:t>
      </w:r>
      <w:r w:rsidRPr="009D4401">
        <w:rPr>
          <w:rFonts w:ascii="Arial" w:hAnsi="Arial" w:cs="Arial"/>
          <w:b/>
          <w:sz w:val="22"/>
          <w:szCs w:val="22"/>
        </w:rPr>
        <w:t xml:space="preserve">PARTIES </w:t>
      </w:r>
      <w:r w:rsidRPr="009D4401">
        <w:rPr>
          <w:rFonts w:ascii="Arial" w:hAnsi="Arial" w:cs="Arial"/>
          <w:sz w:val="22"/>
          <w:szCs w:val="22"/>
        </w:rPr>
        <w:t xml:space="preserve">pour l’interprétation ou l’exécution du présent contrat et de ses suites, pendant la durée de ceux-ci ou lors de leur résiliation, les </w:t>
      </w:r>
      <w:r w:rsidRPr="009D4401">
        <w:rPr>
          <w:rFonts w:ascii="Arial" w:hAnsi="Arial" w:cs="Arial"/>
          <w:b/>
          <w:sz w:val="22"/>
          <w:szCs w:val="22"/>
        </w:rPr>
        <w:t xml:space="preserve">PARTIES </w:t>
      </w:r>
      <w:r w:rsidRPr="009D4401">
        <w:rPr>
          <w:rFonts w:ascii="Arial" w:hAnsi="Arial" w:cs="Arial"/>
          <w:sz w:val="22"/>
          <w:szCs w:val="22"/>
        </w:rPr>
        <w:t xml:space="preserve">s’engagent à se rencontrer et à mettre en </w:t>
      </w:r>
      <w:proofErr w:type="spellStart"/>
      <w:r w:rsidRPr="009D4401">
        <w:rPr>
          <w:rFonts w:ascii="Arial" w:hAnsi="Arial" w:cs="Arial"/>
          <w:sz w:val="22"/>
          <w:szCs w:val="22"/>
        </w:rPr>
        <w:t>oeuvre</w:t>
      </w:r>
      <w:proofErr w:type="spellEnd"/>
      <w:r w:rsidRPr="009D4401">
        <w:rPr>
          <w:rFonts w:ascii="Arial" w:hAnsi="Arial" w:cs="Arial"/>
          <w:sz w:val="22"/>
          <w:szCs w:val="22"/>
        </w:rPr>
        <w:t xml:space="preserve"> tous les moyens pour résoudre le litige de manière conventionnelle.</w:t>
      </w:r>
    </w:p>
    <w:p w14:paraId="6AA89441" w14:textId="77777777" w:rsidR="003455FA" w:rsidRPr="009D4401" w:rsidRDefault="003455FA" w:rsidP="003455FA">
      <w:pPr>
        <w:numPr>
          <w:ilvl w:val="12"/>
          <w:numId w:val="0"/>
        </w:numPr>
        <w:jc w:val="both"/>
        <w:rPr>
          <w:rFonts w:ascii="Arial" w:hAnsi="Arial" w:cs="Arial"/>
          <w:sz w:val="22"/>
          <w:szCs w:val="22"/>
        </w:rPr>
      </w:pPr>
    </w:p>
    <w:p w14:paraId="604C7AC5" w14:textId="77777777" w:rsidR="003455FA" w:rsidRPr="009D4401" w:rsidRDefault="003455FA" w:rsidP="003455FA">
      <w:pPr>
        <w:numPr>
          <w:ilvl w:val="12"/>
          <w:numId w:val="0"/>
        </w:numPr>
        <w:jc w:val="both"/>
        <w:rPr>
          <w:rFonts w:ascii="Arial" w:hAnsi="Arial" w:cs="Arial"/>
          <w:sz w:val="22"/>
          <w:szCs w:val="22"/>
        </w:rPr>
      </w:pPr>
      <w:r w:rsidRPr="009D4401">
        <w:rPr>
          <w:rFonts w:ascii="Arial" w:hAnsi="Arial" w:cs="Arial"/>
          <w:sz w:val="22"/>
          <w:szCs w:val="22"/>
        </w:rPr>
        <w:t xml:space="preserve">La preuve du début des négociations ne pourra être rapportée que par la rédaction d’un procès-verbal de réunion rédigé en deux exemplaires, dûment signé par les représentants des deux </w:t>
      </w:r>
      <w:r w:rsidRPr="009D4401">
        <w:rPr>
          <w:rFonts w:ascii="Arial" w:hAnsi="Arial" w:cs="Arial"/>
          <w:b/>
          <w:sz w:val="22"/>
          <w:szCs w:val="22"/>
        </w:rPr>
        <w:t>PARTIES</w:t>
      </w:r>
      <w:r w:rsidRPr="009D4401">
        <w:rPr>
          <w:rFonts w:ascii="Arial" w:hAnsi="Arial" w:cs="Arial"/>
          <w:sz w:val="22"/>
          <w:szCs w:val="22"/>
        </w:rPr>
        <w:t>.</w:t>
      </w:r>
    </w:p>
    <w:p w14:paraId="710ECCC0" w14:textId="77777777" w:rsidR="003455FA" w:rsidRPr="009D4401" w:rsidRDefault="003455FA" w:rsidP="003455FA">
      <w:pPr>
        <w:pStyle w:val="Titre2"/>
        <w:numPr>
          <w:ilvl w:val="12"/>
          <w:numId w:val="0"/>
        </w:numPr>
        <w:jc w:val="both"/>
        <w:rPr>
          <w:rFonts w:ascii="Arial" w:hAnsi="Arial" w:cs="Arial"/>
          <w:szCs w:val="22"/>
        </w:rPr>
      </w:pPr>
      <w:r w:rsidRPr="009D4401">
        <w:rPr>
          <w:rFonts w:ascii="Arial" w:hAnsi="Arial" w:cs="Arial"/>
          <w:szCs w:val="22"/>
        </w:rPr>
        <w:t>11.2. Attribution de compétence</w:t>
      </w:r>
    </w:p>
    <w:p w14:paraId="5FD1E53F" w14:textId="05557004" w:rsidR="003455FA" w:rsidRPr="00AC12AC" w:rsidRDefault="003455FA" w:rsidP="003455FA">
      <w:pPr>
        <w:numPr>
          <w:ilvl w:val="12"/>
          <w:numId w:val="0"/>
        </w:numPr>
        <w:jc w:val="both"/>
        <w:rPr>
          <w:rFonts w:ascii="Arial" w:hAnsi="Arial" w:cs="Arial"/>
          <w:sz w:val="22"/>
          <w:szCs w:val="22"/>
        </w:rPr>
      </w:pPr>
      <w:r w:rsidRPr="009D4401">
        <w:rPr>
          <w:rFonts w:ascii="Arial" w:hAnsi="Arial" w:cs="Arial"/>
          <w:sz w:val="22"/>
          <w:szCs w:val="22"/>
        </w:rPr>
        <w:t>En cas d’échec des négociations prévues à l’article 11.1</w:t>
      </w:r>
      <w:r w:rsidR="001A32EF" w:rsidRPr="009D4401">
        <w:rPr>
          <w:rFonts w:ascii="Arial" w:hAnsi="Arial" w:cs="Arial"/>
          <w:sz w:val="22"/>
          <w:szCs w:val="22"/>
        </w:rPr>
        <w:t xml:space="preserve"> dans un délai d’un mois</w:t>
      </w:r>
      <w:r w:rsidRPr="009D4401">
        <w:rPr>
          <w:rFonts w:ascii="Arial" w:hAnsi="Arial" w:cs="Arial"/>
          <w:sz w:val="22"/>
          <w:szCs w:val="22"/>
        </w:rPr>
        <w:t xml:space="preserve">, le litige sera porté devant les Tribunaux compétents de </w:t>
      </w:r>
      <w:r w:rsidR="00B54315" w:rsidRPr="00B54315">
        <w:rPr>
          <w:rFonts w:ascii="Arial" w:hAnsi="Arial" w:cs="Arial"/>
          <w:sz w:val="22"/>
          <w:szCs w:val="22"/>
          <w:highlight w:val="yellow"/>
        </w:rPr>
        <w:t>déterminer la juridiction compétente</w:t>
      </w:r>
      <w:r w:rsidRPr="009D4401">
        <w:rPr>
          <w:rFonts w:ascii="Arial" w:hAnsi="Arial" w:cs="Arial"/>
          <w:sz w:val="22"/>
          <w:szCs w:val="22"/>
        </w:rPr>
        <w:t>.</w:t>
      </w:r>
    </w:p>
    <w:p w14:paraId="125499B3" w14:textId="77777777" w:rsidR="003455FA" w:rsidRPr="00AC12AC" w:rsidRDefault="003455FA" w:rsidP="003455FA">
      <w:pPr>
        <w:numPr>
          <w:ilvl w:val="12"/>
          <w:numId w:val="0"/>
        </w:numPr>
        <w:jc w:val="both"/>
        <w:rPr>
          <w:rFonts w:ascii="Arial" w:hAnsi="Arial" w:cs="Arial"/>
          <w:sz w:val="22"/>
          <w:szCs w:val="22"/>
        </w:rPr>
      </w:pPr>
    </w:p>
    <w:p w14:paraId="52992C83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br w:type="page"/>
      </w:r>
    </w:p>
    <w:p w14:paraId="594D782D" w14:textId="5D7363DA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lastRenderedPageBreak/>
        <w:t xml:space="preserve">Fait à </w:t>
      </w:r>
      <w:r w:rsidR="00CE1070" w:rsidRPr="00CE1070">
        <w:rPr>
          <w:rFonts w:ascii="Arial" w:hAnsi="Arial" w:cs="Arial"/>
          <w:sz w:val="22"/>
          <w:szCs w:val="22"/>
          <w:highlight w:val="yellow"/>
        </w:rPr>
        <w:t>lieu de conclusion du contrat</w:t>
      </w:r>
      <w:r w:rsidRPr="00AC12AC">
        <w:rPr>
          <w:rFonts w:ascii="Arial" w:hAnsi="Arial" w:cs="Arial"/>
          <w:sz w:val="22"/>
          <w:szCs w:val="22"/>
        </w:rPr>
        <w:t xml:space="preserve">, le </w:t>
      </w:r>
      <w:r w:rsidR="00CE1070" w:rsidRPr="00CE1070">
        <w:rPr>
          <w:rFonts w:ascii="Arial" w:hAnsi="Arial" w:cs="Arial"/>
          <w:sz w:val="22"/>
          <w:szCs w:val="22"/>
          <w:highlight w:val="yellow"/>
        </w:rPr>
        <w:t>date</w:t>
      </w:r>
      <w:r w:rsidRPr="00AC12AC">
        <w:rPr>
          <w:rFonts w:ascii="Arial" w:hAnsi="Arial" w:cs="Arial"/>
          <w:sz w:val="22"/>
          <w:szCs w:val="22"/>
        </w:rPr>
        <w:t xml:space="preserve">  en </w:t>
      </w:r>
      <w:r w:rsidR="00FC7590">
        <w:rPr>
          <w:rFonts w:ascii="Arial" w:hAnsi="Arial" w:cs="Arial"/>
          <w:sz w:val="22"/>
          <w:szCs w:val="22"/>
        </w:rPr>
        <w:t>trois</w:t>
      </w:r>
      <w:r w:rsidRPr="00AC12AC">
        <w:rPr>
          <w:rFonts w:ascii="Arial" w:hAnsi="Arial" w:cs="Arial"/>
          <w:sz w:val="22"/>
          <w:szCs w:val="22"/>
        </w:rPr>
        <w:t xml:space="preserve"> exemplaires originaux</w:t>
      </w:r>
    </w:p>
    <w:p w14:paraId="0C084758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930049" w:rsidRPr="00AC12AC" w14:paraId="7A1B2738" w14:textId="77777777">
        <w:tc>
          <w:tcPr>
            <w:tcW w:w="46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A5AB26" w14:textId="01053EB1" w:rsidR="00930049" w:rsidRPr="00AC12AC" w:rsidRDefault="001C2FF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 DE LA SOCIETE 1 </w:t>
            </w:r>
          </w:p>
          <w:p w14:paraId="52A3A2C7" w14:textId="77777777" w:rsidR="00930049" w:rsidRPr="00AC12AC" w:rsidRDefault="0093004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7E4E403" w14:textId="77777777" w:rsidR="001C2FFE" w:rsidRDefault="001C2FF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Verdana"/>
                <w:szCs w:val="32"/>
                <w:highlight w:val="yellow"/>
              </w:rPr>
              <w:t>nom du P</w:t>
            </w:r>
            <w:r w:rsidRPr="007B71FA">
              <w:rPr>
                <w:rFonts w:cs="Verdana"/>
                <w:szCs w:val="32"/>
                <w:highlight w:val="yellow"/>
              </w:rPr>
              <w:t>résident/Gérant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C8AEAE7" w14:textId="3F5F69B1" w:rsidR="00930049" w:rsidRPr="00AC12AC" w:rsidRDefault="001C2FF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Verdana"/>
                <w:szCs w:val="32"/>
                <w:highlight w:val="yellow"/>
              </w:rPr>
              <w:t>P</w:t>
            </w:r>
            <w:r w:rsidRPr="007B71FA">
              <w:rPr>
                <w:rFonts w:cs="Verdana"/>
                <w:szCs w:val="32"/>
                <w:highlight w:val="yellow"/>
              </w:rPr>
              <w:t>résident/Gérant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30049" w:rsidRPr="00AC12AC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58629388" w14:textId="77777777" w:rsidR="00930049" w:rsidRPr="00AC12AC" w:rsidRDefault="0093004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8C2ACA9" w14:textId="77777777" w:rsidR="00930049" w:rsidRPr="00AC12AC" w:rsidRDefault="0093004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C12AC">
              <w:rPr>
                <w:rFonts w:ascii="Arial" w:hAnsi="Arial" w:cs="Arial"/>
                <w:b/>
                <w:sz w:val="22"/>
                <w:szCs w:val="22"/>
              </w:rPr>
              <w:t>date :</w:t>
            </w:r>
          </w:p>
          <w:p w14:paraId="3F66AA95" w14:textId="77777777" w:rsidR="00930049" w:rsidRPr="00AC12AC" w:rsidRDefault="0093004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AAF224" w14:textId="7B746007" w:rsidR="00930049" w:rsidRPr="00AC12AC" w:rsidRDefault="001C2FF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 DE LA SOCIETE 2 </w:t>
            </w:r>
          </w:p>
          <w:p w14:paraId="19182B05" w14:textId="77777777" w:rsidR="00930049" w:rsidRPr="00AC12AC" w:rsidRDefault="0093004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F52ED53" w14:textId="77777777" w:rsidR="001C2FFE" w:rsidRDefault="001C2FFE" w:rsidP="001C2FF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Verdana"/>
                <w:szCs w:val="32"/>
                <w:highlight w:val="yellow"/>
              </w:rPr>
              <w:t>nom du P</w:t>
            </w:r>
            <w:r w:rsidRPr="007B71FA">
              <w:rPr>
                <w:rFonts w:cs="Verdana"/>
                <w:szCs w:val="32"/>
                <w:highlight w:val="yellow"/>
              </w:rPr>
              <w:t>résident/Gérant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E0AC154" w14:textId="5B677D37" w:rsidR="00930049" w:rsidRPr="00AC12AC" w:rsidRDefault="001C2FFE" w:rsidP="001C2FF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Verdana"/>
                <w:szCs w:val="32"/>
                <w:highlight w:val="yellow"/>
              </w:rPr>
              <w:t>P</w:t>
            </w:r>
            <w:r w:rsidRPr="007B71FA">
              <w:rPr>
                <w:rFonts w:cs="Verdana"/>
                <w:szCs w:val="32"/>
                <w:highlight w:val="yellow"/>
              </w:rPr>
              <w:t>résident/Gérant</w:t>
            </w:r>
          </w:p>
          <w:p w14:paraId="4DA765DE" w14:textId="77777777" w:rsidR="00930049" w:rsidRPr="00AC12AC" w:rsidRDefault="0093004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9FBD1E3" w14:textId="77777777" w:rsidR="00930049" w:rsidRPr="00AC12AC" w:rsidRDefault="0093004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C12AC">
              <w:rPr>
                <w:rFonts w:ascii="Arial" w:hAnsi="Arial" w:cs="Arial"/>
                <w:b/>
                <w:sz w:val="22"/>
                <w:szCs w:val="22"/>
              </w:rPr>
              <w:t xml:space="preserve">date : </w:t>
            </w:r>
          </w:p>
          <w:p w14:paraId="3CAFBBF2" w14:textId="77777777" w:rsidR="00930049" w:rsidRPr="00AC12AC" w:rsidRDefault="0093004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CC9FB85" w14:textId="77777777" w:rsidR="00930049" w:rsidRPr="00AC12AC" w:rsidRDefault="0093004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BC2F788" w14:textId="77777777" w:rsidR="00930049" w:rsidRPr="00AC12AC" w:rsidRDefault="0093004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19EEA8E" w14:textId="77777777" w:rsidR="00930049" w:rsidRPr="00AC12AC" w:rsidRDefault="0093004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89934BB" w14:textId="77777777" w:rsidR="00930049" w:rsidRPr="00AC12AC" w:rsidRDefault="0093004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888E08C" w14:textId="77777777" w:rsidR="00930049" w:rsidRPr="00AC12AC" w:rsidRDefault="0093004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61B2304" w14:textId="77777777" w:rsidR="00930049" w:rsidRPr="00AC12AC" w:rsidRDefault="0093004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30049" w:rsidRPr="00AC12AC" w14:paraId="3DFA1D32" w14:textId="7777777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BC7638" w14:textId="1A83156B" w:rsidR="00930049" w:rsidRPr="00AC12AC" w:rsidRDefault="001C2FFE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 DE L’UNIVERSITE </w:t>
            </w:r>
          </w:p>
          <w:p w14:paraId="1F102B52" w14:textId="77777777" w:rsidR="00930049" w:rsidRPr="00AC12AC" w:rsidRDefault="00930049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EABCEC3" w14:textId="30C427DE" w:rsidR="001C2FFE" w:rsidRPr="000E2446" w:rsidRDefault="001C2FFE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2446">
              <w:rPr>
                <w:rFonts w:ascii="Arial" w:hAnsi="Arial" w:cs="Arial"/>
                <w:sz w:val="22"/>
                <w:szCs w:val="22"/>
                <w:highlight w:val="yellow"/>
              </w:rPr>
              <w:t>nom du Président</w:t>
            </w:r>
            <w:r w:rsidRPr="000E2446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14:paraId="13ECCE90" w14:textId="0027E5B0" w:rsidR="00930049" w:rsidRPr="00AC12AC" w:rsidRDefault="001C2FFE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12AC">
              <w:rPr>
                <w:rFonts w:ascii="Arial" w:hAnsi="Arial" w:cs="Arial"/>
                <w:sz w:val="22"/>
                <w:szCs w:val="22"/>
              </w:rPr>
              <w:t>son Président</w:t>
            </w:r>
          </w:p>
          <w:p w14:paraId="7EBD335D" w14:textId="77777777" w:rsidR="00930049" w:rsidRPr="00AC12AC" w:rsidRDefault="00930049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B687ACF" w14:textId="77777777" w:rsidR="00930049" w:rsidRPr="00AC12AC" w:rsidRDefault="0093004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C12AC">
              <w:rPr>
                <w:rFonts w:ascii="Arial" w:hAnsi="Arial" w:cs="Arial"/>
                <w:b/>
                <w:sz w:val="22"/>
                <w:szCs w:val="22"/>
              </w:rPr>
              <w:t>date :</w:t>
            </w:r>
          </w:p>
          <w:p w14:paraId="323C3323" w14:textId="77777777" w:rsidR="00930049" w:rsidRPr="00AC12AC" w:rsidRDefault="0093004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A829AAF" w14:textId="77777777" w:rsidR="00930049" w:rsidRPr="00AC12AC" w:rsidRDefault="0093004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F7504AB" w14:textId="77777777" w:rsidR="00930049" w:rsidRPr="00AC12AC" w:rsidRDefault="0093004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740C67A" w14:textId="413038AA" w:rsidR="00930049" w:rsidRPr="006C2B05" w:rsidRDefault="001C2FFE" w:rsidP="001C2FFE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C2FFE">
              <w:rPr>
                <w:rFonts w:ascii="Arial" w:hAnsi="Arial" w:cs="Arial"/>
                <w:sz w:val="22"/>
                <w:szCs w:val="22"/>
                <w:highlight w:val="yellow"/>
              </w:rPr>
              <w:t>nom du Responsable Scientifique</w:t>
            </w:r>
          </w:p>
          <w:p w14:paraId="2B0AEC32" w14:textId="77777777" w:rsidR="006C2B05" w:rsidRPr="006C2B05" w:rsidRDefault="006C2B0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2B05">
              <w:rPr>
                <w:rFonts w:ascii="Arial" w:hAnsi="Arial" w:cs="Arial"/>
                <w:sz w:val="22"/>
                <w:szCs w:val="22"/>
              </w:rPr>
              <w:t>Responsable Scientifique</w:t>
            </w:r>
          </w:p>
          <w:p w14:paraId="5D1404A4" w14:textId="77777777" w:rsidR="006C2B05" w:rsidRDefault="006C2B0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402F68C" w14:textId="77777777" w:rsidR="006C2B05" w:rsidRPr="00AC12AC" w:rsidRDefault="006C2B0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 :</w:t>
            </w:r>
          </w:p>
          <w:p w14:paraId="60B93312" w14:textId="77777777" w:rsidR="00930049" w:rsidRPr="00AC12AC" w:rsidRDefault="0093004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2E0E" w14:textId="77777777" w:rsidR="00930049" w:rsidRPr="00AC12AC" w:rsidRDefault="00930049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C12AC">
              <w:rPr>
                <w:rFonts w:ascii="Arial" w:hAnsi="Arial" w:cs="Arial"/>
                <w:b/>
                <w:sz w:val="22"/>
                <w:szCs w:val="22"/>
              </w:rPr>
              <w:t>Le LABORATOIRE</w:t>
            </w:r>
          </w:p>
          <w:p w14:paraId="7B9893DE" w14:textId="77777777" w:rsidR="00930049" w:rsidRPr="00AC12AC" w:rsidRDefault="00930049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76DA21D" w14:textId="1918B2CF" w:rsidR="00930049" w:rsidRPr="00AC12AC" w:rsidRDefault="001C2FFE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C2FFE">
              <w:rPr>
                <w:rFonts w:ascii="Arial" w:hAnsi="Arial" w:cs="Arial"/>
                <w:sz w:val="22"/>
                <w:szCs w:val="22"/>
                <w:highlight w:val="yellow"/>
              </w:rPr>
              <w:t>nom du Responsable Scientifique</w:t>
            </w:r>
          </w:p>
          <w:p w14:paraId="33F0ECC1" w14:textId="77777777" w:rsidR="00930049" w:rsidRPr="00AC12AC" w:rsidRDefault="00930049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12AC">
              <w:rPr>
                <w:rFonts w:ascii="Arial" w:hAnsi="Arial" w:cs="Arial"/>
                <w:sz w:val="22"/>
                <w:szCs w:val="22"/>
              </w:rPr>
              <w:t>Responsable Scientifique</w:t>
            </w:r>
          </w:p>
          <w:p w14:paraId="3CB7871F" w14:textId="77777777" w:rsidR="00930049" w:rsidRPr="00AC12AC" w:rsidRDefault="00930049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7C79663" w14:textId="77777777" w:rsidR="00930049" w:rsidRPr="00AC12AC" w:rsidRDefault="00930049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12AC">
              <w:rPr>
                <w:rFonts w:ascii="Arial" w:hAnsi="Arial" w:cs="Arial"/>
                <w:b/>
                <w:sz w:val="22"/>
                <w:szCs w:val="22"/>
              </w:rPr>
              <w:t>date :</w:t>
            </w:r>
            <w:r w:rsidRPr="00AC12A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EE143E8" w14:textId="77777777" w:rsidR="00930049" w:rsidRPr="00AC12AC" w:rsidRDefault="00930049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2F7035B" w14:textId="77777777" w:rsidR="00930049" w:rsidRPr="00AC12AC" w:rsidRDefault="00930049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9489F6F" w14:textId="77777777" w:rsidR="00930049" w:rsidRPr="00AC12AC" w:rsidRDefault="00930049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2195C50" w14:textId="37681E87" w:rsidR="00930049" w:rsidRPr="00AC12AC" w:rsidRDefault="001C2FFE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C2FFE">
              <w:rPr>
                <w:rFonts w:ascii="Arial" w:hAnsi="Arial" w:cs="Arial"/>
                <w:sz w:val="22"/>
                <w:szCs w:val="22"/>
                <w:highlight w:val="yellow"/>
              </w:rPr>
              <w:t>nom du Directeur du Laboratoire</w:t>
            </w:r>
          </w:p>
          <w:p w14:paraId="41F72D9F" w14:textId="77777777" w:rsidR="00930049" w:rsidRPr="00AC12AC" w:rsidRDefault="00930049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12AC">
              <w:rPr>
                <w:rFonts w:ascii="Arial" w:hAnsi="Arial" w:cs="Arial"/>
                <w:sz w:val="22"/>
                <w:szCs w:val="22"/>
              </w:rPr>
              <w:t>Directeur du Laboratoire</w:t>
            </w:r>
          </w:p>
          <w:p w14:paraId="429E0E52" w14:textId="77777777" w:rsidR="00930049" w:rsidRPr="00AC12AC" w:rsidRDefault="00930049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498264C" w14:textId="77777777" w:rsidR="00930049" w:rsidRPr="00AC12AC" w:rsidRDefault="00930049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12AC">
              <w:rPr>
                <w:rFonts w:ascii="Arial" w:hAnsi="Arial" w:cs="Arial"/>
                <w:b/>
                <w:sz w:val="22"/>
                <w:szCs w:val="22"/>
              </w:rPr>
              <w:t>date :</w:t>
            </w:r>
            <w:r w:rsidRPr="00AC12A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C020887" w14:textId="77777777" w:rsidR="00930049" w:rsidRPr="00AC12AC" w:rsidRDefault="00930049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50DF17F" w14:textId="77777777" w:rsidR="00930049" w:rsidRPr="00AC12AC" w:rsidRDefault="00930049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2F64F6E" w14:textId="77777777" w:rsidR="00930049" w:rsidRPr="00AC12AC" w:rsidRDefault="00930049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E5214F0" w14:textId="77777777" w:rsidR="00930049" w:rsidRPr="00AC12AC" w:rsidRDefault="00930049">
            <w:pPr>
              <w:widowControl w:val="0"/>
              <w:tabs>
                <w:tab w:val="left" w:pos="4820"/>
              </w:tabs>
              <w:ind w:right="-16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F3ED11E" w14:textId="77777777" w:rsidR="00930049" w:rsidRPr="00AC12AC" w:rsidRDefault="00930049">
      <w:pPr>
        <w:rPr>
          <w:rFonts w:ascii="Arial" w:hAnsi="Arial" w:cs="Arial"/>
          <w:sz w:val="22"/>
          <w:szCs w:val="22"/>
        </w:rPr>
      </w:pPr>
    </w:p>
    <w:p w14:paraId="67E95073" w14:textId="77777777" w:rsidR="00930049" w:rsidRPr="00AC12AC" w:rsidRDefault="009D44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CC042D6" w14:textId="77777777" w:rsidR="00930049" w:rsidRPr="00AC12AC" w:rsidRDefault="00930049">
      <w:pPr>
        <w:pStyle w:val="Titre"/>
        <w:rPr>
          <w:rFonts w:ascii="Arial" w:hAnsi="Arial" w:cs="Arial"/>
          <w:sz w:val="22"/>
          <w:szCs w:val="22"/>
        </w:rPr>
      </w:pPr>
    </w:p>
    <w:p w14:paraId="76D0FDA1" w14:textId="77777777" w:rsidR="00930049" w:rsidRPr="00AC12AC" w:rsidRDefault="00930049">
      <w:pPr>
        <w:pStyle w:val="Titre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ANNEXE 1 : ANNEXE SCIENTIFIQUE ET TECHNIQUE</w:t>
      </w:r>
    </w:p>
    <w:p w14:paraId="4A9F0D49" w14:textId="77777777" w:rsidR="00930049" w:rsidRPr="00AC12AC" w:rsidRDefault="00930049">
      <w:pPr>
        <w:pStyle w:val="Titre"/>
        <w:rPr>
          <w:rFonts w:ascii="Arial" w:hAnsi="Arial" w:cs="Arial"/>
          <w:sz w:val="22"/>
          <w:szCs w:val="22"/>
        </w:rPr>
      </w:pPr>
    </w:p>
    <w:p w14:paraId="52CD96D7" w14:textId="77777777" w:rsidR="00930049" w:rsidRPr="00AC12AC" w:rsidRDefault="00930049">
      <w:pPr>
        <w:rPr>
          <w:rFonts w:ascii="Arial" w:hAnsi="Arial" w:cs="Arial"/>
          <w:sz w:val="22"/>
          <w:szCs w:val="22"/>
        </w:rPr>
      </w:pPr>
    </w:p>
    <w:p w14:paraId="2C7D2F27" w14:textId="007904C2" w:rsidR="00316F1C" w:rsidRDefault="006F22BB" w:rsidP="006F22BB">
      <w:pPr>
        <w:jc w:val="both"/>
        <w:rPr>
          <w:rFonts w:ascii="Arial" w:hAnsi="Arial" w:cs="Arial"/>
          <w:sz w:val="22"/>
          <w:szCs w:val="22"/>
          <w:highlight w:val="yellow"/>
        </w:rPr>
      </w:pPr>
      <w:r w:rsidRPr="006F22BB">
        <w:rPr>
          <w:rFonts w:ascii="Arial" w:hAnsi="Arial" w:cs="Arial"/>
          <w:sz w:val="22"/>
          <w:szCs w:val="22"/>
        </w:rPr>
        <w:t>L’objet de l’étude est double :</w:t>
      </w:r>
      <w:r w:rsidR="00316F1C">
        <w:rPr>
          <w:rFonts w:ascii="Arial" w:hAnsi="Arial" w:cs="Arial"/>
          <w:sz w:val="22"/>
          <w:szCs w:val="22"/>
        </w:rPr>
        <w:t xml:space="preserve"> </w:t>
      </w:r>
      <w:r w:rsidR="00316F1C">
        <w:rPr>
          <w:rFonts w:ascii="Arial" w:hAnsi="Arial" w:cs="Arial"/>
          <w:sz w:val="22"/>
          <w:szCs w:val="22"/>
          <w:highlight w:val="yellow"/>
        </w:rPr>
        <w:t>Compléter</w:t>
      </w:r>
    </w:p>
    <w:p w14:paraId="1FFC0986" w14:textId="77777777" w:rsidR="00316F1C" w:rsidRDefault="00316F1C" w:rsidP="006F22BB">
      <w:pPr>
        <w:jc w:val="both"/>
        <w:rPr>
          <w:rFonts w:ascii="Arial" w:hAnsi="Arial" w:cs="Arial"/>
          <w:sz w:val="22"/>
          <w:szCs w:val="22"/>
          <w:highlight w:val="yellow"/>
        </w:rPr>
      </w:pPr>
    </w:p>
    <w:p w14:paraId="34209078" w14:textId="3E275BAE" w:rsidR="006F22BB" w:rsidRDefault="00316F1C" w:rsidP="006F22B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yellow"/>
        </w:rPr>
        <w:t>A</w:t>
      </w:r>
      <w:r w:rsidRPr="00316F1C">
        <w:rPr>
          <w:rFonts w:ascii="Arial" w:hAnsi="Arial" w:cs="Arial"/>
          <w:sz w:val="22"/>
          <w:szCs w:val="22"/>
          <w:highlight w:val="yellow"/>
        </w:rPr>
        <w:t xml:space="preserve"> titre d’exemple</w:t>
      </w:r>
      <w:r>
        <w:rPr>
          <w:rFonts w:ascii="Arial" w:hAnsi="Arial" w:cs="Arial"/>
          <w:sz w:val="22"/>
          <w:szCs w:val="22"/>
        </w:rPr>
        <w:t> :</w:t>
      </w:r>
    </w:p>
    <w:p w14:paraId="605327AE" w14:textId="77777777" w:rsidR="006F22BB" w:rsidRPr="006F22BB" w:rsidRDefault="006F22BB" w:rsidP="006F22BB">
      <w:pPr>
        <w:jc w:val="both"/>
        <w:rPr>
          <w:rFonts w:ascii="Arial" w:hAnsi="Arial" w:cs="Arial"/>
          <w:sz w:val="22"/>
          <w:szCs w:val="22"/>
        </w:rPr>
      </w:pPr>
    </w:p>
    <w:p w14:paraId="7126211D" w14:textId="5D59DF91" w:rsidR="006F22BB" w:rsidRDefault="006F22BB" w:rsidP="006F22BB">
      <w:pPr>
        <w:jc w:val="both"/>
        <w:rPr>
          <w:rFonts w:ascii="Arial" w:hAnsi="Arial" w:cs="Arial"/>
          <w:sz w:val="22"/>
          <w:szCs w:val="22"/>
        </w:rPr>
      </w:pPr>
      <w:r w:rsidRPr="006F22BB">
        <w:rPr>
          <w:rFonts w:ascii="Arial" w:hAnsi="Arial" w:cs="Arial"/>
          <w:sz w:val="22"/>
          <w:szCs w:val="22"/>
        </w:rPr>
        <w:t xml:space="preserve">-1) valider la technologie de fabrication de </w:t>
      </w:r>
      <w:r w:rsidR="001D733E" w:rsidRPr="001D733E">
        <w:rPr>
          <w:rFonts w:ascii="Arial" w:hAnsi="Arial" w:cs="Arial"/>
          <w:sz w:val="22"/>
          <w:szCs w:val="22"/>
          <w:highlight w:val="yellow"/>
        </w:rPr>
        <w:t>compléter</w:t>
      </w:r>
      <w:r w:rsidRPr="006F22BB">
        <w:rPr>
          <w:rFonts w:ascii="Arial" w:hAnsi="Arial" w:cs="Arial"/>
          <w:sz w:val="22"/>
          <w:szCs w:val="22"/>
        </w:rPr>
        <w:t xml:space="preserve"> (selon le Brevet </w:t>
      </w:r>
      <w:r w:rsidR="001D733E" w:rsidRPr="001D733E">
        <w:rPr>
          <w:rFonts w:ascii="Arial" w:hAnsi="Arial" w:cs="Arial"/>
          <w:sz w:val="22"/>
          <w:szCs w:val="22"/>
          <w:highlight w:val="yellow"/>
        </w:rPr>
        <w:t>références du brevet</w:t>
      </w:r>
      <w:r w:rsidRPr="006F22BB">
        <w:rPr>
          <w:rFonts w:ascii="Arial" w:hAnsi="Arial" w:cs="Arial"/>
          <w:sz w:val="22"/>
          <w:szCs w:val="22"/>
        </w:rPr>
        <w:t xml:space="preserve">) à l’échelle pilote pour l’établissement d’un protocole procédé </w:t>
      </w:r>
      <w:r w:rsidRPr="006F22BB">
        <w:rPr>
          <w:rFonts w:ascii="Arial" w:hAnsi="Arial" w:cs="Arial"/>
          <w:i/>
          <w:sz w:val="22"/>
          <w:szCs w:val="22"/>
        </w:rPr>
        <w:t xml:space="preserve">reproductible </w:t>
      </w:r>
      <w:r w:rsidRPr="006F22BB">
        <w:rPr>
          <w:rFonts w:ascii="Arial" w:hAnsi="Arial" w:cs="Arial"/>
          <w:sz w:val="22"/>
          <w:szCs w:val="22"/>
        </w:rPr>
        <w:t>à l’échelle industrielle.</w:t>
      </w:r>
    </w:p>
    <w:p w14:paraId="5ED14CBF" w14:textId="77777777" w:rsidR="006F22BB" w:rsidRPr="006F22BB" w:rsidRDefault="006F22BB" w:rsidP="006F22BB">
      <w:pPr>
        <w:jc w:val="both"/>
        <w:rPr>
          <w:rFonts w:ascii="Arial" w:hAnsi="Arial" w:cs="Arial"/>
          <w:sz w:val="22"/>
          <w:szCs w:val="22"/>
        </w:rPr>
      </w:pPr>
    </w:p>
    <w:p w14:paraId="1E7A14EE" w14:textId="77777777" w:rsidR="006F22BB" w:rsidRPr="006F22BB" w:rsidRDefault="006F22BB" w:rsidP="006F22BB">
      <w:pPr>
        <w:jc w:val="both"/>
        <w:rPr>
          <w:rFonts w:ascii="Arial" w:hAnsi="Arial" w:cs="Arial"/>
          <w:sz w:val="22"/>
          <w:szCs w:val="22"/>
        </w:rPr>
      </w:pPr>
      <w:r w:rsidRPr="006F22BB">
        <w:rPr>
          <w:rFonts w:ascii="Arial" w:hAnsi="Arial" w:cs="Arial"/>
          <w:sz w:val="22"/>
          <w:szCs w:val="22"/>
        </w:rPr>
        <w:t>- 2) Valider le fil obtenu au niveau de ses propriétés physiques, mécaniques et biologiques.</w:t>
      </w:r>
    </w:p>
    <w:p w14:paraId="4C81A442" w14:textId="77777777" w:rsidR="006F22BB" w:rsidRPr="006F22BB" w:rsidRDefault="006F22BB" w:rsidP="006F22BB">
      <w:pPr>
        <w:jc w:val="both"/>
        <w:rPr>
          <w:rFonts w:ascii="Arial" w:hAnsi="Arial" w:cs="Arial"/>
          <w:sz w:val="22"/>
          <w:szCs w:val="22"/>
        </w:rPr>
      </w:pPr>
    </w:p>
    <w:p w14:paraId="248761DA" w14:textId="77777777" w:rsidR="006F22BB" w:rsidRDefault="006F22BB" w:rsidP="006F22BB">
      <w:pPr>
        <w:jc w:val="both"/>
        <w:rPr>
          <w:rFonts w:ascii="Arial" w:hAnsi="Arial" w:cs="Arial"/>
          <w:sz w:val="22"/>
          <w:szCs w:val="22"/>
        </w:rPr>
      </w:pPr>
      <w:r w:rsidRPr="006F22BB">
        <w:rPr>
          <w:rFonts w:ascii="Arial" w:hAnsi="Arial" w:cs="Arial"/>
          <w:sz w:val="22"/>
          <w:szCs w:val="22"/>
        </w:rPr>
        <w:t>Le planning expérimental sera le suivant :</w:t>
      </w:r>
    </w:p>
    <w:p w14:paraId="78C1B4EB" w14:textId="77777777" w:rsidR="006F22BB" w:rsidRPr="006F22BB" w:rsidRDefault="006F22BB" w:rsidP="006F22BB">
      <w:pPr>
        <w:jc w:val="both"/>
        <w:rPr>
          <w:rFonts w:ascii="Arial" w:hAnsi="Arial" w:cs="Arial"/>
          <w:sz w:val="22"/>
          <w:szCs w:val="22"/>
        </w:rPr>
      </w:pPr>
    </w:p>
    <w:p w14:paraId="57ABE9E8" w14:textId="1F60DB2C" w:rsidR="00BE15FE" w:rsidRPr="005A7D62" w:rsidRDefault="00475330" w:rsidP="00475330">
      <w:r w:rsidRPr="00475330">
        <w:rPr>
          <w:rFonts w:ascii="Arial" w:hAnsi="Arial" w:cs="Arial"/>
          <w:sz w:val="22"/>
          <w:szCs w:val="22"/>
          <w:highlight w:val="yellow"/>
        </w:rPr>
        <w:t>Détailler le planning expérimental</w:t>
      </w:r>
      <w:r w:rsidR="00BE15FE" w:rsidRPr="005A7D62">
        <w:br w:type="page"/>
      </w:r>
    </w:p>
    <w:p w14:paraId="79393C00" w14:textId="77777777" w:rsidR="00930049" w:rsidRPr="00AC12AC" w:rsidRDefault="00930049">
      <w:pPr>
        <w:rPr>
          <w:rFonts w:ascii="Arial" w:hAnsi="Arial" w:cs="Arial"/>
          <w:sz w:val="22"/>
          <w:szCs w:val="22"/>
        </w:rPr>
      </w:pPr>
    </w:p>
    <w:p w14:paraId="23BFBA39" w14:textId="77777777" w:rsidR="00930049" w:rsidRPr="00AC12AC" w:rsidRDefault="00930049">
      <w:pPr>
        <w:pStyle w:val="Titre"/>
        <w:rPr>
          <w:rFonts w:ascii="Arial" w:hAnsi="Arial" w:cs="Arial"/>
          <w:sz w:val="22"/>
          <w:szCs w:val="22"/>
        </w:rPr>
      </w:pPr>
    </w:p>
    <w:p w14:paraId="0D57D7AE" w14:textId="77777777" w:rsidR="00930049" w:rsidRPr="00AC12AC" w:rsidRDefault="00930049">
      <w:pPr>
        <w:pStyle w:val="Titre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ANNEXE 2 : BREVETS COMMUNS</w:t>
      </w:r>
    </w:p>
    <w:p w14:paraId="7DF9DFCF" w14:textId="77777777" w:rsidR="00930049" w:rsidRPr="00AC12AC" w:rsidRDefault="00930049">
      <w:pPr>
        <w:pStyle w:val="Titre"/>
        <w:rPr>
          <w:rFonts w:ascii="Arial" w:hAnsi="Arial" w:cs="Arial"/>
          <w:sz w:val="22"/>
          <w:szCs w:val="22"/>
        </w:rPr>
      </w:pPr>
    </w:p>
    <w:p w14:paraId="760C11D7" w14:textId="77777777" w:rsidR="00930049" w:rsidRPr="00AC12AC" w:rsidRDefault="00930049">
      <w:pPr>
        <w:tabs>
          <w:tab w:val="left" w:pos="284"/>
          <w:tab w:val="left" w:pos="567"/>
        </w:tabs>
        <w:rPr>
          <w:rFonts w:ascii="Arial" w:hAnsi="Arial" w:cs="Arial"/>
          <w:sz w:val="22"/>
          <w:szCs w:val="22"/>
        </w:rPr>
      </w:pPr>
    </w:p>
    <w:p w14:paraId="481558DF" w14:textId="77777777" w:rsidR="00930049" w:rsidRPr="00AC12AC" w:rsidRDefault="00930049">
      <w:pPr>
        <w:pStyle w:val="Titre1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A  - PRINCIPES GENERAUX</w:t>
      </w:r>
    </w:p>
    <w:p w14:paraId="75FF2EE9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</w:p>
    <w:p w14:paraId="59B7A0EC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sym w:font="Symbol" w:char="F0B7"/>
      </w:r>
      <w:r w:rsidRPr="00AC12AC">
        <w:rPr>
          <w:rFonts w:ascii="Arial" w:hAnsi="Arial" w:cs="Arial"/>
          <w:sz w:val="22"/>
          <w:szCs w:val="22"/>
        </w:rPr>
        <w:t xml:space="preserve"> La présente annexe s'applique à toutes les demandes de brevets issues des </w:t>
      </w:r>
      <w:r w:rsidRPr="00AC12AC">
        <w:rPr>
          <w:rFonts w:ascii="Arial" w:hAnsi="Arial" w:cs="Arial"/>
          <w:b/>
          <w:sz w:val="22"/>
          <w:szCs w:val="22"/>
        </w:rPr>
        <w:t>Résultats Communs</w:t>
      </w:r>
      <w:r w:rsidRPr="00AC12AC">
        <w:rPr>
          <w:rFonts w:ascii="Arial" w:hAnsi="Arial" w:cs="Arial"/>
          <w:sz w:val="22"/>
          <w:szCs w:val="22"/>
        </w:rPr>
        <w:t xml:space="preserve"> ainsi qu'à leur maintien et éventuelles extensions à l'étranger.</w:t>
      </w:r>
    </w:p>
    <w:p w14:paraId="74A5565F" w14:textId="77777777" w:rsidR="00930049" w:rsidRPr="00AC12AC" w:rsidRDefault="00930049">
      <w:pPr>
        <w:numPr>
          <w:ilvl w:val="12"/>
          <w:numId w:val="0"/>
        </w:numPr>
        <w:tabs>
          <w:tab w:val="left" w:pos="284"/>
        </w:tabs>
        <w:ind w:left="283" w:hanging="283"/>
        <w:jc w:val="both"/>
        <w:rPr>
          <w:rFonts w:ascii="Arial" w:hAnsi="Arial" w:cs="Arial"/>
          <w:sz w:val="22"/>
          <w:szCs w:val="22"/>
        </w:rPr>
      </w:pPr>
    </w:p>
    <w:p w14:paraId="05EF7626" w14:textId="4A667268" w:rsidR="00930049" w:rsidRPr="00AC12AC" w:rsidRDefault="00930049">
      <w:pPr>
        <w:numPr>
          <w:ilvl w:val="12"/>
          <w:numId w:val="0"/>
        </w:num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sym w:font="Symbol" w:char="F0B7"/>
      </w:r>
      <w:r w:rsidRPr="00AC12AC">
        <w:rPr>
          <w:rFonts w:ascii="Arial" w:hAnsi="Arial" w:cs="Arial"/>
          <w:sz w:val="22"/>
          <w:szCs w:val="22"/>
        </w:rPr>
        <w:t xml:space="preserve"> Sauf cas de renonciation de </w:t>
      </w:r>
      <w:r w:rsidR="00AB7D71" w:rsidRPr="00AB7D71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Pr="00AC12AC">
        <w:rPr>
          <w:rFonts w:ascii="Arial" w:hAnsi="Arial" w:cs="Arial"/>
          <w:sz w:val="22"/>
          <w:szCs w:val="22"/>
        </w:rPr>
        <w:t xml:space="preserve"> ou d</w:t>
      </w:r>
      <w:r w:rsidR="00BE15FE">
        <w:rPr>
          <w:rFonts w:ascii="Arial" w:hAnsi="Arial" w:cs="Arial"/>
          <w:sz w:val="22"/>
          <w:szCs w:val="22"/>
        </w:rPr>
        <w:t>u</w:t>
      </w:r>
      <w:r w:rsidRPr="00AC12AC">
        <w:rPr>
          <w:rFonts w:ascii="Arial" w:hAnsi="Arial" w:cs="Arial"/>
          <w:b/>
          <w:sz w:val="22"/>
          <w:szCs w:val="22"/>
        </w:rPr>
        <w:t xml:space="preserve"> </w:t>
      </w:r>
      <w:r w:rsidR="004D4FA6" w:rsidRPr="004D4FA6">
        <w:rPr>
          <w:rFonts w:ascii="Arial" w:hAnsi="Arial" w:cs="Arial"/>
          <w:b/>
          <w:sz w:val="22"/>
          <w:szCs w:val="22"/>
        </w:rPr>
        <w:t xml:space="preserve">GROUPE </w:t>
      </w:r>
      <w:r w:rsidR="00AB7D71" w:rsidRPr="00AB7D71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Pr="00AC12AC">
        <w:rPr>
          <w:rFonts w:ascii="Arial" w:hAnsi="Arial" w:cs="Arial"/>
          <w:b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 xml:space="preserve">comme prévu ci-dessous, les </w:t>
      </w:r>
      <w:r w:rsidRPr="00AC12AC">
        <w:rPr>
          <w:rFonts w:ascii="Arial" w:hAnsi="Arial" w:cs="Arial"/>
          <w:b/>
          <w:sz w:val="22"/>
          <w:szCs w:val="22"/>
        </w:rPr>
        <w:t>Brevets Communs</w:t>
      </w:r>
      <w:r w:rsidRPr="00AC12AC">
        <w:rPr>
          <w:rFonts w:ascii="Arial" w:hAnsi="Arial" w:cs="Arial"/>
          <w:sz w:val="22"/>
          <w:szCs w:val="22"/>
        </w:rPr>
        <w:t xml:space="preserve"> sont déposés, en France et à l'étranger, aux noms conjoints de </w:t>
      </w:r>
      <w:r w:rsidR="00AB7D71" w:rsidRPr="00AB7D71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Pr="00AC12AC">
        <w:rPr>
          <w:rFonts w:ascii="Arial" w:hAnsi="Arial" w:cs="Arial"/>
          <w:sz w:val="22"/>
          <w:szCs w:val="22"/>
        </w:rPr>
        <w:t xml:space="preserve">, </w:t>
      </w:r>
      <w:r w:rsidR="00AB7D71" w:rsidRPr="00AB7D71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="00AB7D71">
        <w:rPr>
          <w:rFonts w:ascii="Arial" w:hAnsi="Arial" w:cs="Arial"/>
          <w:sz w:val="22"/>
          <w:szCs w:val="22"/>
        </w:rPr>
        <w:t xml:space="preserve"> </w:t>
      </w:r>
      <w:r w:rsidRPr="00AC12AC">
        <w:rPr>
          <w:rFonts w:ascii="Arial" w:hAnsi="Arial" w:cs="Arial"/>
          <w:b/>
          <w:sz w:val="22"/>
          <w:szCs w:val="22"/>
        </w:rPr>
        <w:t>.</w:t>
      </w:r>
    </w:p>
    <w:p w14:paraId="4E943831" w14:textId="77777777" w:rsidR="00930049" w:rsidRPr="00AC12AC" w:rsidRDefault="00930049">
      <w:pPr>
        <w:numPr>
          <w:ilvl w:val="12"/>
          <w:numId w:val="0"/>
        </w:numPr>
        <w:tabs>
          <w:tab w:val="left" w:pos="284"/>
        </w:tabs>
        <w:ind w:left="283" w:hanging="283"/>
        <w:jc w:val="both"/>
        <w:rPr>
          <w:rFonts w:ascii="Arial" w:hAnsi="Arial" w:cs="Arial"/>
          <w:sz w:val="22"/>
          <w:szCs w:val="22"/>
        </w:rPr>
      </w:pPr>
    </w:p>
    <w:p w14:paraId="273C85F8" w14:textId="77777777" w:rsidR="00930049" w:rsidRPr="00AC12AC" w:rsidRDefault="00930049">
      <w:pPr>
        <w:jc w:val="both"/>
        <w:rPr>
          <w:rFonts w:ascii="Arial" w:hAnsi="Arial" w:cs="Arial"/>
          <w:b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sym w:font="Symbol" w:char="F0B7"/>
      </w:r>
      <w:r w:rsidRPr="00AC12AC">
        <w:rPr>
          <w:rFonts w:ascii="Arial" w:hAnsi="Arial" w:cs="Arial"/>
          <w:sz w:val="22"/>
          <w:szCs w:val="22"/>
        </w:rPr>
        <w:t xml:space="preserve"> La gestion et le suivi des </w:t>
      </w:r>
      <w:r w:rsidRPr="00AC12AC">
        <w:rPr>
          <w:rFonts w:ascii="Arial" w:hAnsi="Arial" w:cs="Arial"/>
          <w:b/>
          <w:sz w:val="22"/>
          <w:szCs w:val="22"/>
        </w:rPr>
        <w:t>Brevets Communs</w:t>
      </w:r>
      <w:r w:rsidRPr="00AC12AC">
        <w:rPr>
          <w:rFonts w:ascii="Arial" w:hAnsi="Arial" w:cs="Arial"/>
          <w:sz w:val="22"/>
          <w:szCs w:val="22"/>
        </w:rPr>
        <w:t>, depuis la date de dépôt de la première demande de brevet jusqu'à leur mise dans le domaine public, sont confiés à l'</w:t>
      </w:r>
      <w:r w:rsidRPr="00AC12AC">
        <w:rPr>
          <w:rFonts w:ascii="Arial" w:hAnsi="Arial" w:cs="Arial"/>
          <w:b/>
          <w:sz w:val="22"/>
          <w:szCs w:val="22"/>
        </w:rPr>
        <w:t>Organisme Gestionnaire.</w:t>
      </w:r>
    </w:p>
    <w:p w14:paraId="57EC5096" w14:textId="77777777" w:rsidR="00930049" w:rsidRPr="00AC12AC" w:rsidRDefault="00930049">
      <w:pPr>
        <w:numPr>
          <w:ilvl w:val="12"/>
          <w:numId w:val="0"/>
        </w:numPr>
        <w:tabs>
          <w:tab w:val="left" w:pos="284"/>
        </w:tabs>
        <w:ind w:left="283" w:hanging="283"/>
        <w:jc w:val="both"/>
        <w:rPr>
          <w:rFonts w:ascii="Arial" w:hAnsi="Arial" w:cs="Arial"/>
          <w:sz w:val="22"/>
          <w:szCs w:val="22"/>
        </w:rPr>
      </w:pPr>
    </w:p>
    <w:p w14:paraId="1FDC6E00" w14:textId="77777777" w:rsidR="00930049" w:rsidRDefault="00930049">
      <w:pPr>
        <w:numPr>
          <w:ilvl w:val="12"/>
          <w:numId w:val="0"/>
        </w:num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A ce titre, l'</w:t>
      </w:r>
      <w:r w:rsidRPr="00AC12AC">
        <w:rPr>
          <w:rFonts w:ascii="Arial" w:hAnsi="Arial" w:cs="Arial"/>
          <w:b/>
          <w:sz w:val="22"/>
          <w:szCs w:val="22"/>
        </w:rPr>
        <w:t xml:space="preserve">Organisme Gestionnaire </w:t>
      </w:r>
      <w:r w:rsidRPr="00AC12AC">
        <w:rPr>
          <w:rFonts w:ascii="Arial" w:hAnsi="Arial" w:cs="Arial"/>
          <w:sz w:val="22"/>
          <w:szCs w:val="22"/>
        </w:rPr>
        <w:t>a seul qualité pour agir au nom de la copropriété, pour tous les actes mentionnés ci-après, dans le respect des procédures d'information et d'avis prévues ci-dessous. Il évalue l'opportunité de se faire assister d'un mandataire pour l'accomplissement de ces fonctions.</w:t>
      </w:r>
      <w:r w:rsidR="00EB2889">
        <w:rPr>
          <w:rFonts w:ascii="Arial" w:hAnsi="Arial" w:cs="Arial"/>
          <w:sz w:val="22"/>
          <w:szCs w:val="22"/>
        </w:rPr>
        <w:t xml:space="preserve"> </w:t>
      </w:r>
    </w:p>
    <w:p w14:paraId="25D87082" w14:textId="77777777" w:rsidR="00930049" w:rsidRPr="00AC12AC" w:rsidRDefault="00930049" w:rsidP="00106D32">
      <w:pPr>
        <w:numPr>
          <w:ilvl w:val="12"/>
          <w:numId w:val="0"/>
        </w:numPr>
        <w:tabs>
          <w:tab w:val="left" w:pos="284"/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14:paraId="7B61036A" w14:textId="708D2F1F" w:rsidR="00930049" w:rsidRPr="00AC12AC" w:rsidRDefault="00930049">
      <w:pPr>
        <w:tabs>
          <w:tab w:val="left" w:pos="284"/>
          <w:tab w:val="left" w:pos="567"/>
        </w:tabs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sym w:font="Symbol" w:char="F0B7"/>
      </w:r>
      <w:r w:rsidRPr="00AC12AC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AB7D71" w:rsidRPr="00F07FE0">
        <w:rPr>
          <w:rFonts w:ascii="Arial" w:hAnsi="Arial" w:cs="Arial"/>
          <w:b/>
          <w:sz w:val="22"/>
          <w:szCs w:val="22"/>
          <w:highlight w:val="yellow"/>
        </w:rPr>
        <w:t>NOM DE LA SOCIETE 1</w:t>
      </w:r>
      <w:r w:rsidRPr="00F07FE0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>est désigné comme l'</w:t>
      </w:r>
      <w:r w:rsidRPr="00AC12AC">
        <w:rPr>
          <w:rFonts w:ascii="Arial" w:hAnsi="Arial" w:cs="Arial"/>
          <w:b/>
          <w:sz w:val="22"/>
          <w:szCs w:val="22"/>
        </w:rPr>
        <w:t xml:space="preserve">Organisme Gestionnaire </w:t>
      </w:r>
      <w:r w:rsidRPr="00AC12AC">
        <w:rPr>
          <w:rFonts w:ascii="Arial" w:hAnsi="Arial" w:cs="Arial"/>
          <w:sz w:val="22"/>
          <w:szCs w:val="22"/>
        </w:rPr>
        <w:t>pour l'application du présent contrat.</w:t>
      </w:r>
    </w:p>
    <w:p w14:paraId="53CCF1B1" w14:textId="77777777" w:rsidR="00930049" w:rsidRPr="00AC12AC" w:rsidRDefault="00930049">
      <w:pPr>
        <w:numPr>
          <w:ilvl w:val="12"/>
          <w:numId w:val="0"/>
        </w:numPr>
        <w:tabs>
          <w:tab w:val="left" w:pos="284"/>
          <w:tab w:val="left" w:pos="567"/>
        </w:tabs>
        <w:ind w:left="426" w:hanging="426"/>
        <w:jc w:val="both"/>
        <w:rPr>
          <w:rFonts w:ascii="Arial" w:hAnsi="Arial" w:cs="Arial"/>
          <w:sz w:val="22"/>
          <w:szCs w:val="22"/>
        </w:rPr>
      </w:pPr>
    </w:p>
    <w:p w14:paraId="7860FAA0" w14:textId="77777777" w:rsidR="00930049" w:rsidRPr="00AC12AC" w:rsidRDefault="00930049">
      <w:p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sym w:font="Symbol" w:char="F0B7"/>
      </w:r>
      <w:r w:rsidRPr="00AC12AC">
        <w:rPr>
          <w:rFonts w:ascii="Arial" w:hAnsi="Arial" w:cs="Arial"/>
          <w:sz w:val="22"/>
          <w:szCs w:val="22"/>
        </w:rPr>
        <w:t xml:space="preserve"> Les </w:t>
      </w:r>
      <w:r w:rsidRPr="00AC12AC">
        <w:rPr>
          <w:rFonts w:ascii="Arial" w:hAnsi="Arial" w:cs="Arial"/>
          <w:b/>
          <w:sz w:val="22"/>
          <w:szCs w:val="22"/>
        </w:rPr>
        <w:t xml:space="preserve">PARTIES </w:t>
      </w:r>
      <w:r w:rsidRPr="00AC12AC">
        <w:rPr>
          <w:rFonts w:ascii="Arial" w:hAnsi="Arial" w:cs="Arial"/>
          <w:sz w:val="22"/>
          <w:szCs w:val="22"/>
        </w:rPr>
        <w:t>s'engagent :</w:t>
      </w:r>
    </w:p>
    <w:p w14:paraId="3B7BB879" w14:textId="77777777" w:rsidR="00930049" w:rsidRPr="00AC12AC" w:rsidRDefault="00930049">
      <w:pPr>
        <w:tabs>
          <w:tab w:val="left" w:pos="284"/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14:paraId="1460C69D" w14:textId="29FAC34C" w:rsidR="00930049" w:rsidRPr="00AC12AC" w:rsidRDefault="00930049">
      <w:pPr>
        <w:numPr>
          <w:ilvl w:val="0"/>
          <w:numId w:val="16"/>
        </w:numPr>
        <w:tabs>
          <w:tab w:val="left" w:pos="284"/>
          <w:tab w:val="left" w:pos="567"/>
        </w:tabs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à se communiquer toutes les pièces techniques ou administratives nécessaires au dépôt et à l'obtention des </w:t>
      </w:r>
      <w:r w:rsidRPr="00AC12AC">
        <w:rPr>
          <w:rFonts w:ascii="Arial" w:hAnsi="Arial" w:cs="Arial"/>
          <w:b/>
          <w:sz w:val="22"/>
          <w:szCs w:val="22"/>
        </w:rPr>
        <w:t>Brevets Communs</w:t>
      </w:r>
      <w:r w:rsidRPr="00AC12AC">
        <w:rPr>
          <w:rFonts w:ascii="Arial" w:hAnsi="Arial" w:cs="Arial"/>
          <w:sz w:val="22"/>
          <w:szCs w:val="22"/>
        </w:rPr>
        <w:t>,</w:t>
      </w:r>
      <w:r w:rsidR="007D3616">
        <w:rPr>
          <w:rFonts w:ascii="Arial" w:hAnsi="Arial" w:cs="Arial"/>
          <w:sz w:val="22"/>
          <w:szCs w:val="22"/>
        </w:rPr>
        <w:t xml:space="preserve"> et à s’en faire la demande si une partie</w:t>
      </w:r>
      <w:r w:rsidR="005D782A">
        <w:rPr>
          <w:rFonts w:ascii="Arial" w:hAnsi="Arial" w:cs="Arial"/>
          <w:sz w:val="22"/>
          <w:szCs w:val="22"/>
        </w:rPr>
        <w:t xml:space="preserve"> </w:t>
      </w:r>
      <w:r w:rsidR="007D3616" w:rsidRPr="009F5A26">
        <w:rPr>
          <w:rFonts w:ascii="Arial" w:hAnsi="Arial" w:cs="Arial"/>
          <w:sz w:val="22"/>
          <w:szCs w:val="22"/>
        </w:rPr>
        <w:t>n’a pas reçu les pièces nécessaires</w:t>
      </w:r>
      <w:r w:rsidR="007D3616">
        <w:rPr>
          <w:rFonts w:ascii="Arial" w:hAnsi="Arial" w:cs="Arial"/>
          <w:sz w:val="22"/>
          <w:szCs w:val="22"/>
        </w:rPr>
        <w:t>,</w:t>
      </w:r>
    </w:p>
    <w:p w14:paraId="5FB0218A" w14:textId="77777777" w:rsidR="00930049" w:rsidRPr="00AC12AC" w:rsidRDefault="00930049">
      <w:pPr>
        <w:numPr>
          <w:ilvl w:val="0"/>
          <w:numId w:val="16"/>
        </w:numPr>
        <w:tabs>
          <w:tab w:val="left" w:pos="284"/>
          <w:tab w:val="left" w:pos="567"/>
        </w:tabs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à ce que les noms des inventeurs soient mentionnés en accord avec les dispositions légales en vigueur, dans les demandes de brevet,</w:t>
      </w:r>
    </w:p>
    <w:p w14:paraId="0303A74B" w14:textId="77777777" w:rsidR="00930049" w:rsidRDefault="00930049">
      <w:pPr>
        <w:numPr>
          <w:ilvl w:val="0"/>
          <w:numId w:val="16"/>
        </w:numPr>
        <w:tabs>
          <w:tab w:val="left" w:pos="284"/>
          <w:tab w:val="left" w:pos="567"/>
        </w:tabs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à ce que leurs personnels cités comme inventeurs, donnent toutes les signatures et accomplissent toutes formalités nécessaires au dépôt, à l'obtention, au maintien en vigueur à la défense des </w:t>
      </w:r>
      <w:r w:rsidRPr="00AC12AC">
        <w:rPr>
          <w:rFonts w:ascii="Arial" w:hAnsi="Arial" w:cs="Arial"/>
          <w:b/>
          <w:sz w:val="22"/>
          <w:szCs w:val="22"/>
        </w:rPr>
        <w:t>Brevets Communs</w:t>
      </w:r>
      <w:r w:rsidRPr="00AC12AC">
        <w:rPr>
          <w:rFonts w:ascii="Arial" w:hAnsi="Arial" w:cs="Arial"/>
          <w:sz w:val="22"/>
          <w:szCs w:val="22"/>
        </w:rPr>
        <w:t xml:space="preserve"> et à la cession de leurs droits dans le cadre de la procédure américaine.</w:t>
      </w:r>
    </w:p>
    <w:p w14:paraId="3E359AE6" w14:textId="77777777" w:rsidR="009F5A26" w:rsidRDefault="009F5A26" w:rsidP="009F5A26">
      <w:pPr>
        <w:tabs>
          <w:tab w:val="left" w:pos="284"/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14:paraId="29843B4E" w14:textId="75E6A64E" w:rsidR="009F5A26" w:rsidRPr="009F5A26" w:rsidRDefault="007D3616" w:rsidP="00106D32">
      <w:pPr>
        <w:pStyle w:val="Paragraphedeliste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</w:t>
      </w:r>
      <w:r w:rsidR="009F5A26" w:rsidRPr="009F5A26">
        <w:rPr>
          <w:rFonts w:ascii="Arial" w:hAnsi="Arial" w:cs="Arial"/>
          <w:sz w:val="22"/>
          <w:szCs w:val="22"/>
        </w:rPr>
        <w:t xml:space="preserve"> maint</w:t>
      </w:r>
      <w:r>
        <w:rPr>
          <w:rFonts w:ascii="Arial" w:hAnsi="Arial" w:cs="Arial"/>
          <w:sz w:val="22"/>
          <w:szCs w:val="22"/>
        </w:rPr>
        <w:t xml:space="preserve">ien des </w:t>
      </w:r>
      <w:r w:rsidRPr="00106D32">
        <w:rPr>
          <w:rFonts w:ascii="Arial" w:hAnsi="Arial" w:cs="Arial"/>
          <w:b/>
          <w:sz w:val="22"/>
          <w:szCs w:val="22"/>
        </w:rPr>
        <w:t>Brevets Communs</w:t>
      </w:r>
      <w:r w:rsidR="009F5A26" w:rsidRPr="009F5A26">
        <w:rPr>
          <w:rFonts w:ascii="Arial" w:hAnsi="Arial" w:cs="Arial"/>
          <w:sz w:val="22"/>
          <w:szCs w:val="22"/>
        </w:rPr>
        <w:t xml:space="preserve"> demeure la responsabilité commune des parties. Si </w:t>
      </w:r>
      <w:r w:rsidR="009F5A26" w:rsidRPr="009F5A26">
        <w:rPr>
          <w:rFonts w:ascii="Arial" w:hAnsi="Arial" w:cs="Arial"/>
          <w:b/>
          <w:sz w:val="22"/>
          <w:szCs w:val="22"/>
        </w:rPr>
        <w:t>l’Organisme Gestionnaire</w:t>
      </w:r>
      <w:r w:rsidR="009F5A26" w:rsidRPr="009F5A26">
        <w:rPr>
          <w:rFonts w:ascii="Arial" w:hAnsi="Arial" w:cs="Arial"/>
          <w:sz w:val="22"/>
          <w:szCs w:val="22"/>
        </w:rPr>
        <w:t xml:space="preserve"> ne peut pour une raison quelconque remplir sa fonction, le </w:t>
      </w:r>
      <w:r w:rsidR="009F5A26" w:rsidRPr="009F5A26">
        <w:rPr>
          <w:rFonts w:ascii="Arial" w:hAnsi="Arial" w:cs="Arial"/>
          <w:b/>
          <w:sz w:val="22"/>
          <w:szCs w:val="22"/>
        </w:rPr>
        <w:t xml:space="preserve">GROUPE </w:t>
      </w:r>
      <w:r w:rsidR="005D782A" w:rsidRPr="005D782A">
        <w:rPr>
          <w:rFonts w:ascii="Arial" w:hAnsi="Arial" w:cs="Arial"/>
          <w:b/>
          <w:sz w:val="22"/>
          <w:szCs w:val="22"/>
          <w:highlight w:val="yellow"/>
        </w:rPr>
        <w:t>NOM DE L’UNIVERSITE</w:t>
      </w:r>
      <w:r w:rsidR="009F5A26" w:rsidRPr="009F5A26">
        <w:rPr>
          <w:rFonts w:ascii="Arial" w:hAnsi="Arial" w:cs="Arial"/>
          <w:sz w:val="22"/>
          <w:szCs w:val="22"/>
        </w:rPr>
        <w:t xml:space="preserve"> doit reprendre la gestion et le suivi des </w:t>
      </w:r>
      <w:r w:rsidR="009F5A26" w:rsidRPr="009F5A26">
        <w:rPr>
          <w:rFonts w:ascii="Arial" w:hAnsi="Arial" w:cs="Arial"/>
          <w:b/>
          <w:sz w:val="22"/>
          <w:szCs w:val="22"/>
        </w:rPr>
        <w:t>Brevets Communs</w:t>
      </w:r>
      <w:r w:rsidR="009F5A26" w:rsidRPr="009F5A26">
        <w:rPr>
          <w:rFonts w:ascii="Arial" w:hAnsi="Arial" w:cs="Arial"/>
          <w:sz w:val="22"/>
          <w:szCs w:val="22"/>
        </w:rPr>
        <w:t xml:space="preserve">. </w:t>
      </w:r>
    </w:p>
    <w:p w14:paraId="50E3F055" w14:textId="77777777" w:rsidR="009F5A26" w:rsidRPr="00AC12AC" w:rsidRDefault="009F5A26" w:rsidP="009F5A26">
      <w:pPr>
        <w:tabs>
          <w:tab w:val="left" w:pos="284"/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14:paraId="5387D447" w14:textId="77777777" w:rsidR="00930049" w:rsidRPr="00AC12AC" w:rsidRDefault="00930049">
      <w:pPr>
        <w:numPr>
          <w:ilvl w:val="12"/>
          <w:numId w:val="0"/>
        </w:numPr>
        <w:tabs>
          <w:tab w:val="left" w:pos="284"/>
          <w:tab w:val="left" w:pos="567"/>
        </w:tabs>
        <w:ind w:left="426" w:hanging="426"/>
        <w:jc w:val="both"/>
        <w:rPr>
          <w:rFonts w:ascii="Arial" w:hAnsi="Arial" w:cs="Arial"/>
          <w:sz w:val="22"/>
          <w:szCs w:val="22"/>
        </w:rPr>
      </w:pPr>
    </w:p>
    <w:p w14:paraId="1CE79B1C" w14:textId="77777777" w:rsidR="00930049" w:rsidRPr="00AC12AC" w:rsidRDefault="00930049">
      <w:pPr>
        <w:pStyle w:val="Titre1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B -FRAIS</w:t>
      </w:r>
    </w:p>
    <w:p w14:paraId="7C36498D" w14:textId="77777777" w:rsidR="00930049" w:rsidRPr="00AC12AC" w:rsidRDefault="00930049">
      <w:pPr>
        <w:numPr>
          <w:ilvl w:val="12"/>
          <w:numId w:val="0"/>
        </w:numPr>
        <w:tabs>
          <w:tab w:val="left" w:pos="284"/>
          <w:tab w:val="left" w:pos="567"/>
        </w:tabs>
        <w:ind w:left="426" w:hanging="426"/>
        <w:jc w:val="both"/>
        <w:rPr>
          <w:rFonts w:ascii="Arial" w:hAnsi="Arial" w:cs="Arial"/>
          <w:sz w:val="22"/>
          <w:szCs w:val="22"/>
        </w:rPr>
      </w:pPr>
    </w:p>
    <w:p w14:paraId="49B091E5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</w:rPr>
        <w:sym w:font="Symbol" w:char="F0B7"/>
      </w:r>
      <w:r w:rsidRPr="00AC12AC">
        <w:rPr>
          <w:rFonts w:ascii="Arial" w:hAnsi="Arial" w:cs="Arial"/>
          <w:b/>
          <w:sz w:val="22"/>
          <w:szCs w:val="22"/>
        </w:rPr>
        <w:t xml:space="preserve"> Principe</w:t>
      </w:r>
      <w:r w:rsidRPr="00AC12AC">
        <w:rPr>
          <w:rFonts w:ascii="Arial" w:hAnsi="Arial" w:cs="Arial"/>
          <w:sz w:val="22"/>
          <w:szCs w:val="22"/>
        </w:rPr>
        <w:t xml:space="preserve"> : </w:t>
      </w:r>
    </w:p>
    <w:p w14:paraId="15D9D8C8" w14:textId="77777777" w:rsidR="00930049" w:rsidRPr="00AC12AC" w:rsidRDefault="00930049">
      <w:pPr>
        <w:numPr>
          <w:ilvl w:val="12"/>
          <w:numId w:val="0"/>
        </w:num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L'</w:t>
      </w:r>
      <w:r w:rsidRPr="00AC12AC">
        <w:rPr>
          <w:rFonts w:ascii="Arial" w:hAnsi="Arial" w:cs="Arial"/>
          <w:b/>
          <w:sz w:val="22"/>
          <w:szCs w:val="22"/>
        </w:rPr>
        <w:t xml:space="preserve">Organisme Gestionnaire </w:t>
      </w:r>
      <w:r w:rsidRPr="00AC12AC">
        <w:rPr>
          <w:rFonts w:ascii="Arial" w:hAnsi="Arial" w:cs="Arial"/>
          <w:sz w:val="22"/>
          <w:szCs w:val="22"/>
        </w:rPr>
        <w:t xml:space="preserve">prend en charge tous les frais afférents au dépôt, à la procédure de délivrance, au maintien en vigueur des </w:t>
      </w:r>
      <w:r w:rsidRPr="00AC12AC">
        <w:rPr>
          <w:rFonts w:ascii="Arial" w:hAnsi="Arial" w:cs="Arial"/>
          <w:b/>
          <w:sz w:val="22"/>
          <w:szCs w:val="22"/>
        </w:rPr>
        <w:t>Brevets Communs</w:t>
      </w:r>
      <w:r w:rsidRPr="00AC12AC">
        <w:rPr>
          <w:rFonts w:ascii="Arial" w:hAnsi="Arial" w:cs="Arial"/>
          <w:sz w:val="22"/>
          <w:szCs w:val="22"/>
        </w:rPr>
        <w:t xml:space="preserve"> ainsi que ceux engendrés par leur éventuelle extension à l'étranger.</w:t>
      </w:r>
    </w:p>
    <w:p w14:paraId="615E3B48" w14:textId="77777777" w:rsidR="00930049" w:rsidRPr="00AC12AC" w:rsidRDefault="00930049">
      <w:pPr>
        <w:numPr>
          <w:ilvl w:val="12"/>
          <w:numId w:val="0"/>
        </w:numPr>
        <w:ind w:left="283" w:hanging="283"/>
        <w:jc w:val="both"/>
        <w:rPr>
          <w:rFonts w:ascii="Arial" w:hAnsi="Arial" w:cs="Arial"/>
          <w:sz w:val="22"/>
          <w:szCs w:val="22"/>
        </w:rPr>
      </w:pPr>
    </w:p>
    <w:p w14:paraId="7715360F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</w:rPr>
        <w:sym w:font="Symbol" w:char="F0B7"/>
      </w:r>
      <w:r w:rsidRPr="00AC12AC">
        <w:rPr>
          <w:rFonts w:ascii="Arial" w:hAnsi="Arial" w:cs="Arial"/>
          <w:b/>
          <w:sz w:val="22"/>
          <w:szCs w:val="22"/>
        </w:rPr>
        <w:t xml:space="preserve"> L’organisme Gestionnaire</w:t>
      </w:r>
      <w:r w:rsidRPr="00AC12AC">
        <w:rPr>
          <w:rFonts w:ascii="Arial" w:hAnsi="Arial" w:cs="Arial"/>
          <w:sz w:val="22"/>
          <w:szCs w:val="22"/>
        </w:rPr>
        <w:t xml:space="preserve"> tiendra compte, lors du calcul des rémunérations dues aux autres </w:t>
      </w:r>
      <w:r w:rsidRPr="00AC12AC">
        <w:rPr>
          <w:rFonts w:ascii="Arial" w:hAnsi="Arial" w:cs="Arial"/>
          <w:b/>
          <w:sz w:val="22"/>
          <w:szCs w:val="22"/>
        </w:rPr>
        <w:t>PARTIES</w:t>
      </w:r>
      <w:r w:rsidRPr="00AC12AC">
        <w:rPr>
          <w:rFonts w:ascii="Arial" w:hAnsi="Arial" w:cs="Arial"/>
          <w:sz w:val="22"/>
          <w:szCs w:val="22"/>
        </w:rPr>
        <w:t xml:space="preserve">, des frais engagés pour la protection des </w:t>
      </w:r>
      <w:r w:rsidRPr="00AC12AC">
        <w:rPr>
          <w:rFonts w:ascii="Arial" w:hAnsi="Arial" w:cs="Arial"/>
          <w:b/>
          <w:sz w:val="22"/>
          <w:szCs w:val="22"/>
        </w:rPr>
        <w:t>Brevets Communs</w:t>
      </w:r>
      <w:r w:rsidRPr="00AC12AC">
        <w:rPr>
          <w:rFonts w:ascii="Arial" w:hAnsi="Arial" w:cs="Arial"/>
          <w:sz w:val="22"/>
          <w:szCs w:val="22"/>
        </w:rPr>
        <w:t>. Des conventions particulières fixeront au cas par cas les modalités pratiques d'imputation de ces frais sur les rémunérations.</w:t>
      </w:r>
    </w:p>
    <w:p w14:paraId="03C7D5CA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lastRenderedPageBreak/>
        <w:t xml:space="preserve">Il est entendu que chaque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 xml:space="preserve"> fera son affaire de l'intéressement de son personnel cité comme inventeur, conformément à la législation en vigueur.</w:t>
      </w:r>
    </w:p>
    <w:p w14:paraId="24614F12" w14:textId="77777777" w:rsidR="00930049" w:rsidRPr="00AC12AC" w:rsidRDefault="00930049">
      <w:pPr>
        <w:tabs>
          <w:tab w:val="left" w:pos="284"/>
          <w:tab w:val="left" w:pos="426"/>
          <w:tab w:val="left" w:pos="567"/>
        </w:tabs>
        <w:rPr>
          <w:rFonts w:ascii="Arial" w:hAnsi="Arial" w:cs="Arial"/>
          <w:sz w:val="22"/>
          <w:szCs w:val="22"/>
        </w:rPr>
      </w:pPr>
    </w:p>
    <w:p w14:paraId="44233137" w14:textId="77777777" w:rsidR="00930049" w:rsidRPr="00AC12AC" w:rsidRDefault="00930049">
      <w:pPr>
        <w:pStyle w:val="Titre1"/>
        <w:rPr>
          <w:rFonts w:ascii="Arial" w:hAnsi="Arial" w:cs="Arial"/>
          <w:sz w:val="22"/>
          <w:szCs w:val="22"/>
        </w:rPr>
      </w:pPr>
    </w:p>
    <w:p w14:paraId="1523F65B" w14:textId="77777777" w:rsidR="00930049" w:rsidRPr="00AC12AC" w:rsidRDefault="00930049">
      <w:pPr>
        <w:pStyle w:val="Titre1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C </w:t>
      </w:r>
      <w:r w:rsidRPr="00AC12AC">
        <w:rPr>
          <w:rFonts w:ascii="Arial" w:hAnsi="Arial" w:cs="Arial"/>
          <w:sz w:val="22"/>
          <w:szCs w:val="22"/>
        </w:rPr>
        <w:noBreakHyphen/>
        <w:t xml:space="preserve"> PROCEDURES DE DEPOT, DE MAINTIEN ET D'EXTENSION DES BREVETS COMMUNS</w:t>
      </w:r>
    </w:p>
    <w:p w14:paraId="1FAEBFB3" w14:textId="77777777" w:rsidR="00930049" w:rsidRPr="00AC12AC" w:rsidRDefault="00930049">
      <w:pPr>
        <w:tabs>
          <w:tab w:val="left" w:pos="284"/>
          <w:tab w:val="left" w:pos="426"/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14:paraId="0DFD0A2D" w14:textId="77777777" w:rsidR="00930049" w:rsidRPr="00AC12AC" w:rsidRDefault="00930049">
      <w:pPr>
        <w:jc w:val="both"/>
        <w:rPr>
          <w:rFonts w:ascii="Arial" w:hAnsi="Arial" w:cs="Arial"/>
          <w:b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</w:rPr>
        <w:sym w:font="Symbol" w:char="F0B7"/>
      </w:r>
      <w:r w:rsidRPr="00AC12AC">
        <w:rPr>
          <w:rFonts w:ascii="Arial" w:hAnsi="Arial" w:cs="Arial"/>
          <w:b/>
          <w:sz w:val="22"/>
          <w:szCs w:val="22"/>
        </w:rPr>
        <w:t xml:space="preserve"> Dépôt et maintien des Brevets Communs</w:t>
      </w:r>
    </w:p>
    <w:p w14:paraId="3F7C1326" w14:textId="77777777" w:rsidR="00930049" w:rsidRPr="00AC12AC" w:rsidRDefault="00930049">
      <w:pPr>
        <w:tabs>
          <w:tab w:val="left" w:pos="284"/>
          <w:tab w:val="left" w:pos="426"/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14:paraId="15F7787E" w14:textId="77777777" w:rsidR="00930049" w:rsidRPr="00AC12AC" w:rsidRDefault="00930049">
      <w:pPr>
        <w:tabs>
          <w:tab w:val="left" w:pos="284"/>
          <w:tab w:val="left" w:pos="426"/>
          <w:tab w:val="left" w:pos="567"/>
        </w:tabs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L'</w:t>
      </w:r>
      <w:r w:rsidRPr="00AC12AC">
        <w:rPr>
          <w:rFonts w:ascii="Arial" w:hAnsi="Arial" w:cs="Arial"/>
          <w:b/>
          <w:sz w:val="22"/>
          <w:szCs w:val="22"/>
        </w:rPr>
        <w:t>Organisme Gestionnaire</w:t>
      </w:r>
      <w:r w:rsidRPr="00AC12AC">
        <w:rPr>
          <w:rFonts w:ascii="Arial" w:hAnsi="Arial" w:cs="Arial"/>
          <w:sz w:val="22"/>
          <w:szCs w:val="22"/>
        </w:rPr>
        <w:t xml:space="preserve"> évalue l'opportunité de déposer des </w:t>
      </w:r>
      <w:r w:rsidRPr="00AC12AC">
        <w:rPr>
          <w:rFonts w:ascii="Arial" w:hAnsi="Arial" w:cs="Arial"/>
          <w:b/>
          <w:sz w:val="22"/>
          <w:szCs w:val="22"/>
        </w:rPr>
        <w:t>Brevets Communs</w:t>
      </w:r>
      <w:r w:rsidRPr="00AC12AC">
        <w:rPr>
          <w:rFonts w:ascii="Arial" w:hAnsi="Arial" w:cs="Arial"/>
          <w:sz w:val="22"/>
          <w:szCs w:val="22"/>
        </w:rPr>
        <w:t xml:space="preserve">, et en informe l’autre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 xml:space="preserve"> par écrit dans les meilleurs délais. Il leur communique pour avis, le texte des demandes des </w:t>
      </w:r>
      <w:r w:rsidRPr="00AC12AC">
        <w:rPr>
          <w:rFonts w:ascii="Arial" w:hAnsi="Arial" w:cs="Arial"/>
          <w:b/>
          <w:sz w:val="22"/>
          <w:szCs w:val="22"/>
        </w:rPr>
        <w:t>Brevets Communs</w:t>
      </w:r>
      <w:r w:rsidRPr="00AC12AC">
        <w:rPr>
          <w:rFonts w:ascii="Arial" w:hAnsi="Arial" w:cs="Arial"/>
          <w:sz w:val="22"/>
          <w:szCs w:val="22"/>
        </w:rPr>
        <w:t>.</w:t>
      </w:r>
    </w:p>
    <w:p w14:paraId="51D62B86" w14:textId="77777777" w:rsidR="00930049" w:rsidRPr="00AC12AC" w:rsidRDefault="00930049">
      <w:pPr>
        <w:tabs>
          <w:tab w:val="left" w:pos="284"/>
          <w:tab w:val="left" w:pos="426"/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14:paraId="2050A4E6" w14:textId="77777777" w:rsidR="00930049" w:rsidRPr="00AC12AC" w:rsidRDefault="00930049">
      <w:pPr>
        <w:tabs>
          <w:tab w:val="left" w:pos="284"/>
          <w:tab w:val="left" w:pos="426"/>
          <w:tab w:val="left" w:pos="567"/>
        </w:tabs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Si une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 xml:space="preserve"> ne désire pas protéger par </w:t>
      </w:r>
      <w:r w:rsidRPr="00AC12AC">
        <w:rPr>
          <w:rFonts w:ascii="Arial" w:hAnsi="Arial" w:cs="Arial"/>
          <w:b/>
          <w:sz w:val="22"/>
          <w:szCs w:val="22"/>
        </w:rPr>
        <w:t>un Brevet Commun</w:t>
      </w:r>
      <w:r w:rsidRPr="00AC12AC">
        <w:rPr>
          <w:rFonts w:ascii="Arial" w:hAnsi="Arial" w:cs="Arial"/>
          <w:sz w:val="22"/>
          <w:szCs w:val="22"/>
        </w:rPr>
        <w:t xml:space="preserve"> les </w:t>
      </w:r>
      <w:r w:rsidRPr="00AC12AC">
        <w:rPr>
          <w:rFonts w:ascii="Arial" w:hAnsi="Arial" w:cs="Arial"/>
          <w:b/>
          <w:sz w:val="22"/>
          <w:szCs w:val="22"/>
        </w:rPr>
        <w:t>Résultats Communs</w:t>
      </w:r>
      <w:r w:rsidRPr="00AC12AC">
        <w:rPr>
          <w:rFonts w:ascii="Arial" w:hAnsi="Arial" w:cs="Arial"/>
          <w:sz w:val="22"/>
          <w:szCs w:val="22"/>
        </w:rPr>
        <w:t xml:space="preserve">, elle en avise l’autre </w:t>
      </w:r>
      <w:r w:rsidRPr="00AC12AC">
        <w:rPr>
          <w:rFonts w:ascii="Arial" w:hAnsi="Arial" w:cs="Arial"/>
          <w:b/>
          <w:sz w:val="22"/>
          <w:szCs w:val="22"/>
        </w:rPr>
        <w:t xml:space="preserve">PARTIE </w:t>
      </w:r>
      <w:r w:rsidRPr="00AC12AC">
        <w:rPr>
          <w:rFonts w:ascii="Arial" w:hAnsi="Arial" w:cs="Arial"/>
          <w:sz w:val="22"/>
          <w:szCs w:val="22"/>
        </w:rPr>
        <w:t xml:space="preserve">dans les meilleurs délais de façon à ce que la </w:t>
      </w:r>
      <w:r w:rsidRPr="00AC12AC">
        <w:rPr>
          <w:rFonts w:ascii="Arial" w:hAnsi="Arial" w:cs="Arial"/>
          <w:b/>
          <w:sz w:val="22"/>
          <w:szCs w:val="22"/>
        </w:rPr>
        <w:t xml:space="preserve">PARTIE </w:t>
      </w:r>
      <w:r w:rsidRPr="00AC12AC">
        <w:rPr>
          <w:rFonts w:ascii="Arial" w:hAnsi="Arial" w:cs="Arial"/>
          <w:sz w:val="22"/>
          <w:szCs w:val="22"/>
        </w:rPr>
        <w:t>intéressée puisse procéder au dépôt à son seul nom et profit.</w:t>
      </w:r>
    </w:p>
    <w:p w14:paraId="50D2D0A3" w14:textId="77777777" w:rsidR="00930049" w:rsidRPr="00AC12AC" w:rsidRDefault="00930049">
      <w:pPr>
        <w:tabs>
          <w:tab w:val="left" w:pos="284"/>
          <w:tab w:val="left" w:pos="426"/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14:paraId="429AE930" w14:textId="77777777" w:rsidR="00930049" w:rsidRPr="00AC12AC" w:rsidRDefault="00930049">
      <w:pPr>
        <w:tabs>
          <w:tab w:val="left" w:pos="284"/>
          <w:tab w:val="left" w:pos="426"/>
          <w:tab w:val="left" w:pos="567"/>
        </w:tabs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Si une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 xml:space="preserve"> ne souhaite pas maintenir en vigueur un </w:t>
      </w:r>
      <w:r w:rsidRPr="00AC12AC">
        <w:rPr>
          <w:rFonts w:ascii="Arial" w:hAnsi="Arial" w:cs="Arial"/>
          <w:b/>
          <w:sz w:val="22"/>
          <w:szCs w:val="22"/>
        </w:rPr>
        <w:t>Brevet Commun</w:t>
      </w:r>
      <w:r w:rsidRPr="00AC12AC">
        <w:rPr>
          <w:rFonts w:ascii="Arial" w:hAnsi="Arial" w:cs="Arial"/>
          <w:sz w:val="22"/>
          <w:szCs w:val="22"/>
        </w:rPr>
        <w:t xml:space="preserve">, elle en avise l’autre </w:t>
      </w:r>
      <w:r w:rsidRPr="00AC12AC">
        <w:rPr>
          <w:rFonts w:ascii="Arial" w:hAnsi="Arial" w:cs="Arial"/>
          <w:b/>
          <w:sz w:val="22"/>
          <w:szCs w:val="22"/>
        </w:rPr>
        <w:t xml:space="preserve">PARTIE </w:t>
      </w:r>
      <w:r w:rsidRPr="00AC12AC">
        <w:rPr>
          <w:rFonts w:ascii="Arial" w:hAnsi="Arial" w:cs="Arial"/>
          <w:sz w:val="22"/>
          <w:szCs w:val="22"/>
        </w:rPr>
        <w:t xml:space="preserve">dans les meilleurs délais de façon à ce que la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 xml:space="preserve"> intéressée au maintien puisse poursuivre les procédures à son seul nom et profit. Dans cette hypothèse, la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 xml:space="preserve"> qui renonce cède à l'autre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>, sans contrepartie, sa quote-part de copropriété.</w:t>
      </w:r>
    </w:p>
    <w:p w14:paraId="4BF0A676" w14:textId="77777777" w:rsidR="00930049" w:rsidRPr="00AC12AC" w:rsidRDefault="00930049">
      <w:pPr>
        <w:tabs>
          <w:tab w:val="left" w:pos="284"/>
          <w:tab w:val="left" w:pos="426"/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14:paraId="6A2ED667" w14:textId="77777777" w:rsidR="00930049" w:rsidRPr="00AC12AC" w:rsidRDefault="00930049">
      <w:pPr>
        <w:jc w:val="both"/>
        <w:rPr>
          <w:rFonts w:ascii="Arial" w:hAnsi="Arial" w:cs="Arial"/>
          <w:b/>
          <w:sz w:val="22"/>
          <w:szCs w:val="22"/>
        </w:rPr>
      </w:pPr>
      <w:r w:rsidRPr="00AC12AC">
        <w:rPr>
          <w:rFonts w:ascii="Arial" w:hAnsi="Arial" w:cs="Arial"/>
          <w:b/>
          <w:sz w:val="22"/>
          <w:szCs w:val="22"/>
        </w:rPr>
        <w:sym w:font="Symbol" w:char="F0B7"/>
      </w:r>
      <w:r w:rsidRPr="00AC12AC">
        <w:rPr>
          <w:rFonts w:ascii="Arial" w:hAnsi="Arial" w:cs="Arial"/>
          <w:b/>
          <w:sz w:val="22"/>
          <w:szCs w:val="22"/>
        </w:rPr>
        <w:t xml:space="preserve"> Extension des Brevets Communs</w:t>
      </w:r>
    </w:p>
    <w:p w14:paraId="21E42FF2" w14:textId="77777777" w:rsidR="00930049" w:rsidRPr="00AC12AC" w:rsidRDefault="00930049">
      <w:pPr>
        <w:tabs>
          <w:tab w:val="left" w:pos="284"/>
          <w:tab w:val="left" w:pos="426"/>
          <w:tab w:val="left" w:pos="567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4A101A6D" w14:textId="77777777" w:rsidR="00930049" w:rsidRPr="00AC12AC" w:rsidRDefault="00930049">
      <w:pPr>
        <w:tabs>
          <w:tab w:val="left" w:pos="0"/>
        </w:tabs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L'</w:t>
      </w:r>
      <w:r w:rsidRPr="00AC12AC">
        <w:rPr>
          <w:rFonts w:ascii="Arial" w:hAnsi="Arial" w:cs="Arial"/>
          <w:b/>
          <w:sz w:val="22"/>
          <w:szCs w:val="22"/>
        </w:rPr>
        <w:t>Organisme Gestionnaire</w:t>
      </w:r>
      <w:r w:rsidRPr="00AC12AC">
        <w:rPr>
          <w:rFonts w:ascii="Arial" w:hAnsi="Arial" w:cs="Arial"/>
          <w:sz w:val="22"/>
          <w:szCs w:val="22"/>
        </w:rPr>
        <w:t xml:space="preserve"> communique à l’autre</w:t>
      </w:r>
      <w:r w:rsidRPr="00AC12AC">
        <w:rPr>
          <w:rFonts w:ascii="Arial" w:hAnsi="Arial" w:cs="Arial"/>
          <w:b/>
          <w:sz w:val="22"/>
          <w:szCs w:val="22"/>
        </w:rPr>
        <w:t xml:space="preserve"> PARTIE</w:t>
      </w:r>
      <w:r w:rsidRPr="00AC12AC">
        <w:rPr>
          <w:rFonts w:ascii="Arial" w:hAnsi="Arial" w:cs="Arial"/>
          <w:sz w:val="22"/>
          <w:szCs w:val="22"/>
        </w:rPr>
        <w:t xml:space="preserve">, dans les meilleurs délais, son intention de procéder aux extensions du ou des </w:t>
      </w:r>
      <w:r w:rsidRPr="00AC12AC">
        <w:rPr>
          <w:rFonts w:ascii="Arial" w:hAnsi="Arial" w:cs="Arial"/>
          <w:b/>
          <w:sz w:val="22"/>
          <w:szCs w:val="22"/>
        </w:rPr>
        <w:t>Brevets Communs</w:t>
      </w:r>
      <w:r w:rsidRPr="00AC12AC">
        <w:rPr>
          <w:rFonts w:ascii="Arial" w:hAnsi="Arial" w:cs="Arial"/>
          <w:sz w:val="22"/>
          <w:szCs w:val="22"/>
        </w:rPr>
        <w:t>.</w:t>
      </w:r>
    </w:p>
    <w:p w14:paraId="66D29452" w14:textId="77777777" w:rsidR="00930049" w:rsidRPr="00AC12AC" w:rsidRDefault="00930049">
      <w:pPr>
        <w:tabs>
          <w:tab w:val="left" w:pos="0"/>
          <w:tab w:val="left" w:pos="284"/>
          <w:tab w:val="left" w:pos="426"/>
        </w:tabs>
        <w:jc w:val="both"/>
        <w:rPr>
          <w:rFonts w:ascii="Arial" w:hAnsi="Arial" w:cs="Arial"/>
          <w:sz w:val="22"/>
          <w:szCs w:val="22"/>
        </w:rPr>
      </w:pPr>
    </w:p>
    <w:p w14:paraId="37910DFE" w14:textId="77777777" w:rsidR="00930049" w:rsidRPr="00AC12AC" w:rsidRDefault="00930049">
      <w:pPr>
        <w:tabs>
          <w:tab w:val="left" w:pos="0"/>
          <w:tab w:val="left" w:pos="284"/>
          <w:tab w:val="left" w:pos="426"/>
        </w:tabs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Si l’autre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 xml:space="preserve"> ne souhaite pas participer aux extensions décidées par l'</w:t>
      </w:r>
      <w:r w:rsidRPr="00AC12AC">
        <w:rPr>
          <w:rFonts w:ascii="Arial" w:hAnsi="Arial" w:cs="Arial"/>
          <w:b/>
          <w:sz w:val="22"/>
          <w:szCs w:val="22"/>
        </w:rPr>
        <w:t>Organisme Gestionnaire</w:t>
      </w:r>
      <w:r w:rsidRPr="00AC12AC">
        <w:rPr>
          <w:rFonts w:ascii="Arial" w:hAnsi="Arial" w:cs="Arial"/>
          <w:sz w:val="22"/>
          <w:szCs w:val="22"/>
        </w:rPr>
        <w:t xml:space="preserve">, elle l'en informe par écrit et dans les meilleurs délais, afin que celui-ci puisse étendre au seul nom et profit de l’autre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>.</w:t>
      </w:r>
    </w:p>
    <w:p w14:paraId="52D29AF2" w14:textId="77777777" w:rsidR="00930049" w:rsidRPr="00AC12AC" w:rsidRDefault="00930049">
      <w:pPr>
        <w:tabs>
          <w:tab w:val="left" w:pos="0"/>
          <w:tab w:val="left" w:pos="284"/>
          <w:tab w:val="left" w:pos="426"/>
        </w:tabs>
        <w:jc w:val="both"/>
        <w:rPr>
          <w:rFonts w:ascii="Arial" w:hAnsi="Arial" w:cs="Arial"/>
          <w:sz w:val="22"/>
          <w:szCs w:val="22"/>
        </w:rPr>
      </w:pPr>
    </w:p>
    <w:p w14:paraId="748F0F4D" w14:textId="77777777" w:rsidR="00930049" w:rsidRPr="00AC12AC" w:rsidRDefault="00930049">
      <w:pPr>
        <w:tabs>
          <w:tab w:val="left" w:pos="0"/>
          <w:tab w:val="left" w:pos="284"/>
          <w:tab w:val="left" w:pos="426"/>
        </w:tabs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Si l'</w:t>
      </w:r>
      <w:r w:rsidRPr="00AC12AC">
        <w:rPr>
          <w:rFonts w:ascii="Arial" w:hAnsi="Arial" w:cs="Arial"/>
          <w:b/>
          <w:sz w:val="22"/>
          <w:szCs w:val="22"/>
        </w:rPr>
        <w:t>Organisme Gestionnaire</w:t>
      </w:r>
      <w:r w:rsidRPr="00AC12AC">
        <w:rPr>
          <w:rFonts w:ascii="Arial" w:hAnsi="Arial" w:cs="Arial"/>
          <w:sz w:val="22"/>
          <w:szCs w:val="22"/>
        </w:rPr>
        <w:t xml:space="preserve"> renonce à étendre les </w:t>
      </w:r>
      <w:r w:rsidRPr="00AC12AC">
        <w:rPr>
          <w:rFonts w:ascii="Arial" w:hAnsi="Arial" w:cs="Arial"/>
          <w:b/>
          <w:sz w:val="22"/>
          <w:szCs w:val="22"/>
        </w:rPr>
        <w:t>Brevets Communs</w:t>
      </w:r>
      <w:r w:rsidRPr="00AC12AC">
        <w:rPr>
          <w:rFonts w:ascii="Arial" w:hAnsi="Arial" w:cs="Arial"/>
          <w:sz w:val="22"/>
          <w:szCs w:val="22"/>
        </w:rPr>
        <w:t xml:space="preserve">, il en avise l’autre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>, qui peut alors effectuer les procédures nécessaires à son seul nom et profits.</w:t>
      </w:r>
    </w:p>
    <w:p w14:paraId="2F4AF190" w14:textId="77777777" w:rsidR="00930049" w:rsidRPr="00AC12AC" w:rsidRDefault="00930049">
      <w:pPr>
        <w:tabs>
          <w:tab w:val="left" w:pos="0"/>
          <w:tab w:val="left" w:pos="284"/>
          <w:tab w:val="left" w:pos="426"/>
        </w:tabs>
        <w:jc w:val="both"/>
        <w:rPr>
          <w:rFonts w:ascii="Arial" w:hAnsi="Arial" w:cs="Arial"/>
          <w:sz w:val="22"/>
          <w:szCs w:val="22"/>
        </w:rPr>
      </w:pPr>
    </w:p>
    <w:p w14:paraId="6921ED10" w14:textId="77777777" w:rsidR="00930049" w:rsidRPr="00AC12AC" w:rsidRDefault="00930049">
      <w:pPr>
        <w:tabs>
          <w:tab w:val="left" w:pos="0"/>
          <w:tab w:val="left" w:pos="284"/>
          <w:tab w:val="left" w:pos="426"/>
        </w:tabs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La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 xml:space="preserve"> qui renonce aux extensions cède sans </w:t>
      </w:r>
      <w:proofErr w:type="spellStart"/>
      <w:r w:rsidRPr="00AC12AC">
        <w:rPr>
          <w:rFonts w:ascii="Arial" w:hAnsi="Arial" w:cs="Arial"/>
          <w:sz w:val="22"/>
          <w:szCs w:val="22"/>
        </w:rPr>
        <w:t>contre-partie</w:t>
      </w:r>
      <w:proofErr w:type="spellEnd"/>
      <w:r w:rsidRPr="00AC12AC">
        <w:rPr>
          <w:rFonts w:ascii="Arial" w:hAnsi="Arial" w:cs="Arial"/>
          <w:sz w:val="22"/>
          <w:szCs w:val="22"/>
        </w:rPr>
        <w:t xml:space="preserve"> et de façon exclusive à l’autre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 xml:space="preserve"> ses droits sur les demandes de brevets correspondants.</w:t>
      </w:r>
    </w:p>
    <w:p w14:paraId="55907127" w14:textId="77777777" w:rsidR="00930049" w:rsidRPr="00AC12AC" w:rsidRDefault="00930049">
      <w:pPr>
        <w:tabs>
          <w:tab w:val="left" w:pos="284"/>
          <w:tab w:val="left" w:pos="426"/>
          <w:tab w:val="left" w:pos="567"/>
        </w:tabs>
        <w:ind w:left="567" w:hanging="567"/>
        <w:jc w:val="both"/>
        <w:rPr>
          <w:rFonts w:ascii="Arial" w:hAnsi="Arial" w:cs="Arial"/>
          <w:sz w:val="22"/>
          <w:szCs w:val="22"/>
        </w:rPr>
      </w:pPr>
    </w:p>
    <w:p w14:paraId="2151C60D" w14:textId="77777777" w:rsidR="00930049" w:rsidRPr="00AC12AC" w:rsidRDefault="00930049">
      <w:pPr>
        <w:pStyle w:val="Titre1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D </w:t>
      </w:r>
      <w:r w:rsidRPr="00AC12AC">
        <w:rPr>
          <w:rFonts w:ascii="Arial" w:hAnsi="Arial" w:cs="Arial"/>
          <w:sz w:val="22"/>
          <w:szCs w:val="22"/>
        </w:rPr>
        <w:noBreakHyphen/>
        <w:t xml:space="preserve"> CESSION</w:t>
      </w:r>
    </w:p>
    <w:p w14:paraId="5927B53E" w14:textId="77777777" w:rsidR="00930049" w:rsidRPr="00AC12AC" w:rsidRDefault="00930049">
      <w:pPr>
        <w:tabs>
          <w:tab w:val="left" w:pos="284"/>
          <w:tab w:val="left" w:pos="426"/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14:paraId="6360E12A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A tout moment, et dans les conditions définies ci-après, chaque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 xml:space="preserve"> peut céder sa quote-part de copropriété sur les </w:t>
      </w:r>
      <w:r w:rsidRPr="00AC12AC">
        <w:rPr>
          <w:rFonts w:ascii="Arial" w:hAnsi="Arial" w:cs="Arial"/>
          <w:b/>
          <w:sz w:val="22"/>
          <w:szCs w:val="22"/>
        </w:rPr>
        <w:t>Brevets Communs</w:t>
      </w:r>
      <w:r w:rsidRPr="00AC12AC">
        <w:rPr>
          <w:rFonts w:ascii="Arial" w:hAnsi="Arial" w:cs="Arial"/>
          <w:sz w:val="22"/>
          <w:szCs w:val="22"/>
        </w:rPr>
        <w:t xml:space="preserve"> ou demandes de brevets.</w:t>
      </w:r>
    </w:p>
    <w:p w14:paraId="16AAF9B4" w14:textId="77777777" w:rsidR="00930049" w:rsidRPr="00AC12AC" w:rsidRDefault="00930049">
      <w:pPr>
        <w:ind w:hanging="426"/>
        <w:jc w:val="both"/>
        <w:rPr>
          <w:rFonts w:ascii="Arial" w:hAnsi="Arial" w:cs="Arial"/>
          <w:sz w:val="22"/>
          <w:szCs w:val="22"/>
        </w:rPr>
      </w:pPr>
    </w:p>
    <w:p w14:paraId="383A2204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La </w:t>
      </w:r>
      <w:r w:rsidRPr="00AC12AC">
        <w:rPr>
          <w:rFonts w:ascii="Arial" w:hAnsi="Arial" w:cs="Arial"/>
          <w:b/>
          <w:sz w:val="22"/>
          <w:szCs w:val="22"/>
        </w:rPr>
        <w:t>PARTIE</w:t>
      </w:r>
      <w:r w:rsidRPr="00AC12AC">
        <w:rPr>
          <w:rFonts w:ascii="Arial" w:hAnsi="Arial" w:cs="Arial"/>
          <w:sz w:val="22"/>
          <w:szCs w:val="22"/>
        </w:rPr>
        <w:t xml:space="preserve"> qui souhaite céder sa quote-part de copropriété à un tiers, notifie son intention par lettre recommandée avec accusé de réception aux autres copropriétaires, en précisant notamment le nom du tiers cessionnaire ainsi que les conditions financières de la cession.</w:t>
      </w:r>
    </w:p>
    <w:p w14:paraId="2937D310" w14:textId="77777777" w:rsidR="00930049" w:rsidRPr="00AC12AC" w:rsidRDefault="00930049">
      <w:pPr>
        <w:ind w:hanging="426"/>
        <w:jc w:val="both"/>
        <w:rPr>
          <w:rFonts w:ascii="Arial" w:hAnsi="Arial" w:cs="Arial"/>
          <w:sz w:val="22"/>
          <w:szCs w:val="22"/>
        </w:rPr>
      </w:pPr>
    </w:p>
    <w:p w14:paraId="5DA8DDF5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Dans les deux mois qui suivent cette notification, les copropriétaires bénéficient d'un droit de préemption à des conditions financières au moins égales à celles consenties au tiers. Les copropriétaires manifestent par écrit leur intention au cédant. A l'expiration du délai </w:t>
      </w:r>
      <w:proofErr w:type="spellStart"/>
      <w:r w:rsidRPr="00AC12AC">
        <w:rPr>
          <w:rFonts w:ascii="Arial" w:hAnsi="Arial" w:cs="Arial"/>
          <w:sz w:val="22"/>
          <w:szCs w:val="22"/>
        </w:rPr>
        <w:t>sus-visé</w:t>
      </w:r>
      <w:proofErr w:type="spellEnd"/>
      <w:r w:rsidRPr="00AC12AC">
        <w:rPr>
          <w:rFonts w:ascii="Arial" w:hAnsi="Arial" w:cs="Arial"/>
          <w:sz w:val="22"/>
          <w:szCs w:val="22"/>
        </w:rPr>
        <w:t>, le cédant bénéficie de plein droit de l'autorisation de cession si les autres copropriétaires ne lui ont pas fait part de leur volonté de faire jouer leur droit de préemption.</w:t>
      </w:r>
    </w:p>
    <w:p w14:paraId="3257F558" w14:textId="77777777" w:rsidR="00930049" w:rsidRPr="00AC12AC" w:rsidRDefault="00930049">
      <w:pPr>
        <w:ind w:hanging="426"/>
        <w:jc w:val="both"/>
        <w:rPr>
          <w:rFonts w:ascii="Arial" w:hAnsi="Arial" w:cs="Arial"/>
          <w:sz w:val="22"/>
          <w:szCs w:val="22"/>
        </w:rPr>
      </w:pPr>
    </w:p>
    <w:p w14:paraId="736BF5AD" w14:textId="77777777" w:rsidR="00930049" w:rsidRPr="00AC12AC" w:rsidRDefault="00930049">
      <w:pPr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Dans l'acte de cession, le cédant porte à la connaissance du cessionnaire, qui les accepte, les droits et obligations découlant du présent contrat, ainsi que la ou les convention(s) relative(s) à l'intéressement en cas d'exploitation. Le cessionnaire est subrogé dans les droits et obligations du cédant. Une copie de l'acte de cession est communiquée aux autres copropriétaires initiaux</w:t>
      </w:r>
    </w:p>
    <w:p w14:paraId="0FBCDD58" w14:textId="77777777" w:rsidR="00930049" w:rsidRPr="00AC12AC" w:rsidRDefault="00930049">
      <w:pPr>
        <w:tabs>
          <w:tab w:val="left" w:pos="284"/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14:paraId="5B84373C" w14:textId="77777777" w:rsidR="00930049" w:rsidRPr="00AC12AC" w:rsidRDefault="00930049">
      <w:pPr>
        <w:tabs>
          <w:tab w:val="left" w:pos="284"/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14:paraId="7A47D076" w14:textId="77777777" w:rsidR="00930049" w:rsidRPr="00AC12AC" w:rsidRDefault="00930049">
      <w:pPr>
        <w:pStyle w:val="Titre1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E </w:t>
      </w:r>
      <w:r w:rsidRPr="00AC12AC">
        <w:rPr>
          <w:rFonts w:ascii="Arial" w:hAnsi="Arial" w:cs="Arial"/>
          <w:sz w:val="22"/>
          <w:szCs w:val="22"/>
        </w:rPr>
        <w:noBreakHyphen/>
        <w:t xml:space="preserve"> ACTIONS EN JUSTICE</w:t>
      </w:r>
    </w:p>
    <w:p w14:paraId="30152CA3" w14:textId="77777777" w:rsidR="00930049" w:rsidRPr="00AC12AC" w:rsidRDefault="00930049">
      <w:pPr>
        <w:tabs>
          <w:tab w:val="left" w:pos="284"/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14:paraId="375E471A" w14:textId="77777777" w:rsidR="00930049" w:rsidRPr="00AC12AC" w:rsidRDefault="00930049">
      <w:pPr>
        <w:tabs>
          <w:tab w:val="left" w:pos="284"/>
          <w:tab w:val="left" w:pos="567"/>
        </w:tabs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Les copropriétaires s'informent réciproquement dans les plus brefs délais :</w:t>
      </w:r>
    </w:p>
    <w:p w14:paraId="36DA7AC6" w14:textId="77777777" w:rsidR="00930049" w:rsidRPr="00AC12AC" w:rsidRDefault="00930049">
      <w:pPr>
        <w:numPr>
          <w:ilvl w:val="0"/>
          <w:numId w:val="4"/>
        </w:numPr>
        <w:tabs>
          <w:tab w:val="left" w:pos="284"/>
          <w:tab w:val="left" w:pos="567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de tout cas de contrefaçon par des tiers dont ils auraient connaissance, </w:t>
      </w:r>
    </w:p>
    <w:p w14:paraId="76A4DEF5" w14:textId="77777777" w:rsidR="00930049" w:rsidRPr="00AC12AC" w:rsidRDefault="00930049">
      <w:pPr>
        <w:numPr>
          <w:ilvl w:val="0"/>
          <w:numId w:val="4"/>
        </w:numPr>
        <w:tabs>
          <w:tab w:val="left" w:pos="284"/>
          <w:tab w:val="left" w:pos="567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de toute réclamation ou action en contrefaçon qui les viserait, </w:t>
      </w:r>
    </w:p>
    <w:p w14:paraId="2E0A65D3" w14:textId="77777777" w:rsidR="00930049" w:rsidRPr="00AC12AC" w:rsidRDefault="00930049">
      <w:pPr>
        <w:numPr>
          <w:ilvl w:val="0"/>
          <w:numId w:val="4"/>
        </w:numPr>
        <w:tabs>
          <w:tab w:val="left" w:pos="284"/>
          <w:tab w:val="left" w:pos="567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 xml:space="preserve">ou de toute autre action en justice relative à la propriété des </w:t>
      </w:r>
      <w:r w:rsidRPr="00AC12AC">
        <w:rPr>
          <w:rFonts w:ascii="Arial" w:hAnsi="Arial" w:cs="Arial"/>
          <w:b/>
          <w:sz w:val="22"/>
          <w:szCs w:val="22"/>
        </w:rPr>
        <w:t>Brevets Communs</w:t>
      </w:r>
      <w:r w:rsidRPr="00AC12AC">
        <w:rPr>
          <w:rFonts w:ascii="Arial" w:hAnsi="Arial" w:cs="Arial"/>
          <w:sz w:val="22"/>
          <w:szCs w:val="22"/>
        </w:rPr>
        <w:t>.</w:t>
      </w:r>
    </w:p>
    <w:p w14:paraId="5FF11D34" w14:textId="77777777" w:rsidR="00930049" w:rsidRPr="00AC12AC" w:rsidRDefault="00930049">
      <w:pPr>
        <w:tabs>
          <w:tab w:val="left" w:pos="284"/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14:paraId="3FFA2DA8" w14:textId="77777777" w:rsidR="00930049" w:rsidRPr="00AC12AC" w:rsidRDefault="00930049">
      <w:pPr>
        <w:pStyle w:val="Corpsdetexte"/>
        <w:rPr>
          <w:rFonts w:ascii="Arial" w:hAnsi="Arial" w:cs="Arial"/>
          <w:szCs w:val="22"/>
        </w:rPr>
      </w:pPr>
      <w:r w:rsidRPr="00AC12AC">
        <w:rPr>
          <w:rFonts w:ascii="Arial" w:hAnsi="Arial" w:cs="Arial"/>
          <w:szCs w:val="22"/>
        </w:rPr>
        <w:t>Ils se concertent sur les différentes actions à mener et se fournissent tous les éléments dont ils disposent permettant d'apprécier la nature et l'ampleur de celle-ci. Ils échangent en outre tous documents, pouvoirs et signatures utiles à une mise en œuvre des actions décrites ci après.</w:t>
      </w:r>
    </w:p>
    <w:p w14:paraId="7BB650BB" w14:textId="77777777" w:rsidR="00930049" w:rsidRPr="00AC12AC" w:rsidRDefault="00930049">
      <w:pPr>
        <w:tabs>
          <w:tab w:val="left" w:pos="284"/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14:paraId="1C4419CF" w14:textId="77777777" w:rsidR="00930049" w:rsidRPr="00AC12AC" w:rsidRDefault="00930049">
      <w:pPr>
        <w:tabs>
          <w:tab w:val="left" w:pos="0"/>
        </w:tabs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Si les copropriétaires</w:t>
      </w:r>
      <w:r w:rsidRPr="00AC12AC">
        <w:rPr>
          <w:rFonts w:ascii="Arial" w:hAnsi="Arial" w:cs="Arial"/>
          <w:b/>
          <w:sz w:val="22"/>
          <w:szCs w:val="22"/>
        </w:rPr>
        <w:t xml:space="preserve"> </w:t>
      </w:r>
      <w:r w:rsidRPr="00AC12AC">
        <w:rPr>
          <w:rFonts w:ascii="Arial" w:hAnsi="Arial" w:cs="Arial"/>
          <w:sz w:val="22"/>
          <w:szCs w:val="22"/>
        </w:rPr>
        <w:t>décident, d'un commun accord, qu'il y a lieu d'engager des poursuites contre un tiers, ils déterminent si de telles poursuites doivent être menées de façon conjointe. Le cas échéant, l'</w:t>
      </w:r>
      <w:r w:rsidRPr="00AC12AC">
        <w:rPr>
          <w:rFonts w:ascii="Arial" w:hAnsi="Arial" w:cs="Arial"/>
          <w:b/>
          <w:sz w:val="22"/>
          <w:szCs w:val="22"/>
        </w:rPr>
        <w:t>Organisme Gestionnaire</w:t>
      </w:r>
      <w:r w:rsidRPr="00AC12AC">
        <w:rPr>
          <w:rFonts w:ascii="Arial" w:hAnsi="Arial" w:cs="Arial"/>
          <w:sz w:val="22"/>
          <w:szCs w:val="22"/>
        </w:rPr>
        <w:t xml:space="preserve"> prend toutes les mesures pour engager toute procédure et faire cesser cette contrefaçon ou cette atteinte, en son nom et au nom des autres </w:t>
      </w:r>
      <w:r w:rsidRPr="00AC12AC">
        <w:rPr>
          <w:rFonts w:ascii="Arial" w:hAnsi="Arial" w:cs="Arial"/>
          <w:b/>
          <w:sz w:val="22"/>
          <w:szCs w:val="22"/>
        </w:rPr>
        <w:t>PARTIES</w:t>
      </w:r>
      <w:r w:rsidRPr="00AC12AC">
        <w:rPr>
          <w:rFonts w:ascii="Arial" w:hAnsi="Arial" w:cs="Arial"/>
          <w:sz w:val="22"/>
          <w:szCs w:val="22"/>
        </w:rPr>
        <w:t xml:space="preserve"> qui lui donneront spécifiquement mandat à cet effet.</w:t>
      </w:r>
    </w:p>
    <w:p w14:paraId="7B9EE80C" w14:textId="77777777" w:rsidR="00930049" w:rsidRPr="00AC12AC" w:rsidRDefault="00930049">
      <w:pPr>
        <w:tabs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14:paraId="1A390A00" w14:textId="77777777" w:rsidR="00930049" w:rsidRPr="00AC12AC" w:rsidRDefault="00930049">
      <w:pPr>
        <w:tabs>
          <w:tab w:val="left" w:pos="-142"/>
        </w:tabs>
        <w:jc w:val="both"/>
        <w:rPr>
          <w:rFonts w:ascii="Arial" w:hAnsi="Arial" w:cs="Arial"/>
          <w:sz w:val="22"/>
          <w:szCs w:val="22"/>
        </w:rPr>
      </w:pPr>
      <w:r w:rsidRPr="00AC12AC">
        <w:rPr>
          <w:rFonts w:ascii="Arial" w:hAnsi="Arial" w:cs="Arial"/>
          <w:sz w:val="22"/>
          <w:szCs w:val="22"/>
        </w:rPr>
        <w:t>Si l'un des copropriétaires souhaite engager des poursuites et que les autres ne le souhaitent  pas, il peut alors poursuivre de sa seule initiative et à son seul nom. Les frais de procès sont à sa charge et les indemnités, y inclus les éventuels dommages intérêts, lui sont intégralement acquis.</w:t>
      </w:r>
    </w:p>
    <w:p w14:paraId="19415C5F" w14:textId="77777777" w:rsidR="00930049" w:rsidRPr="00AC12AC" w:rsidRDefault="00930049">
      <w:pPr>
        <w:tabs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14:paraId="7B816F17" w14:textId="77777777" w:rsidR="00930049" w:rsidRPr="00AC12AC" w:rsidRDefault="00930049">
      <w:pPr>
        <w:pStyle w:val="Titre1"/>
        <w:rPr>
          <w:rFonts w:ascii="Arial" w:hAnsi="Arial" w:cs="Arial"/>
          <w:b w:val="0"/>
          <w:sz w:val="22"/>
          <w:szCs w:val="22"/>
          <w:u w:val="none"/>
        </w:rPr>
      </w:pPr>
      <w:r w:rsidRPr="00AC12AC">
        <w:rPr>
          <w:rFonts w:ascii="Arial" w:hAnsi="Arial" w:cs="Arial"/>
          <w:b w:val="0"/>
          <w:sz w:val="22"/>
          <w:szCs w:val="22"/>
          <w:u w:val="none"/>
        </w:rPr>
        <w:t xml:space="preserve">Dans le cas où une action en contrefaçon serait intentée par un tiers contre l'un des copropriétaires et/ou ses licenciés et/ou clients, le paiement des redevances par l'une des </w:t>
      </w:r>
      <w:r w:rsidRPr="00AC12AC">
        <w:rPr>
          <w:rFonts w:ascii="Arial" w:hAnsi="Arial" w:cs="Arial"/>
          <w:sz w:val="22"/>
          <w:szCs w:val="22"/>
          <w:u w:val="none"/>
        </w:rPr>
        <w:t>PARTIES</w:t>
      </w:r>
      <w:r w:rsidRPr="00AC12AC">
        <w:rPr>
          <w:rFonts w:ascii="Arial" w:hAnsi="Arial" w:cs="Arial"/>
          <w:b w:val="0"/>
          <w:sz w:val="22"/>
          <w:szCs w:val="22"/>
          <w:u w:val="none"/>
        </w:rPr>
        <w:t xml:space="preserve"> à l’autre </w:t>
      </w:r>
      <w:r w:rsidRPr="00AC12AC">
        <w:rPr>
          <w:rFonts w:ascii="Arial" w:hAnsi="Arial" w:cs="Arial"/>
          <w:sz w:val="22"/>
          <w:szCs w:val="22"/>
          <w:u w:val="none"/>
        </w:rPr>
        <w:t>PARTIE</w:t>
      </w:r>
      <w:r w:rsidRPr="00AC12AC">
        <w:rPr>
          <w:rFonts w:ascii="Arial" w:hAnsi="Arial" w:cs="Arial"/>
          <w:b w:val="0"/>
          <w:sz w:val="22"/>
          <w:szCs w:val="22"/>
          <w:u w:val="none"/>
        </w:rPr>
        <w:t xml:space="preserve"> ser</w:t>
      </w:r>
      <w:r w:rsidR="00CC2C2C" w:rsidRPr="00AC12AC">
        <w:rPr>
          <w:rFonts w:ascii="Arial" w:hAnsi="Arial" w:cs="Arial"/>
          <w:b w:val="0"/>
          <w:sz w:val="22"/>
          <w:szCs w:val="22"/>
          <w:u w:val="none"/>
        </w:rPr>
        <w:t>a</w:t>
      </w:r>
      <w:r w:rsidRPr="00AC12AC">
        <w:rPr>
          <w:rFonts w:ascii="Arial" w:hAnsi="Arial" w:cs="Arial"/>
          <w:b w:val="0"/>
          <w:sz w:val="22"/>
          <w:szCs w:val="22"/>
          <w:u w:val="none"/>
        </w:rPr>
        <w:t xml:space="preserve"> suspendu et versé sur un compte séquestre à compter de la date de notification de l'action et jusqu'à une décision de justice définitive ou transaction avec ce tiers.</w:t>
      </w:r>
    </w:p>
    <w:p w14:paraId="2F8FC99B" w14:textId="77777777" w:rsidR="00930049" w:rsidRPr="00AC12AC" w:rsidRDefault="00930049">
      <w:pPr>
        <w:rPr>
          <w:rFonts w:ascii="Arial" w:hAnsi="Arial" w:cs="Arial"/>
          <w:sz w:val="22"/>
          <w:szCs w:val="22"/>
        </w:rPr>
      </w:pPr>
    </w:p>
    <w:sectPr w:rsidR="00930049" w:rsidRPr="00AC12AC" w:rsidSect="002A2D44">
      <w:headerReference w:type="default" r:id="rId9"/>
      <w:footerReference w:type="default" r:id="rId10"/>
      <w:pgSz w:w="11907" w:h="16840"/>
      <w:pgMar w:top="1134" w:right="1247" w:bottom="1134" w:left="124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EFD2B5" w14:textId="77777777" w:rsidR="00475330" w:rsidRDefault="00475330" w:rsidP="004D4FA6">
      <w:r>
        <w:separator/>
      </w:r>
    </w:p>
  </w:endnote>
  <w:endnote w:type="continuationSeparator" w:id="0">
    <w:p w14:paraId="1D95BD24" w14:textId="77777777" w:rsidR="00475330" w:rsidRDefault="00475330" w:rsidP="004D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6CE3F86" w14:textId="73C826CA" w:rsidR="00475330" w:rsidRPr="00AC12AC" w:rsidRDefault="0006150E">
    <w:pPr>
      <w:pStyle w:val="Pieddepage"/>
      <w:ind w:right="360"/>
      <w:rPr>
        <w:rFonts w:ascii="Arial" w:hAnsi="Arial" w:cs="Arial"/>
        <w:sz w:val="18"/>
        <w:szCs w:val="18"/>
      </w:rPr>
    </w:pPr>
    <w:r w:rsidRPr="0006150E">
      <w:rPr>
        <w:rFonts w:ascii="Arial" w:hAnsi="Arial" w:cs="Arial"/>
        <w:sz w:val="18"/>
        <w:szCs w:val="18"/>
        <w:highlight w:val="yellow"/>
      </w:rPr>
      <w:t>NOM DES PARTIES</w:t>
    </w:r>
    <w:r w:rsidR="00475330" w:rsidRPr="00AC12AC">
      <w:rPr>
        <w:rFonts w:ascii="Arial" w:hAnsi="Arial" w:cs="Arial"/>
        <w:sz w:val="18"/>
        <w:szCs w:val="18"/>
      </w:rPr>
      <w:t xml:space="preserve">     </w:t>
    </w:r>
    <w:r w:rsidR="00475330" w:rsidRPr="00AC12AC">
      <w:rPr>
        <w:rFonts w:ascii="Arial" w:hAnsi="Arial" w:cs="Arial"/>
        <w:sz w:val="18"/>
        <w:szCs w:val="18"/>
      </w:rPr>
      <w:tab/>
    </w:r>
    <w:r w:rsidR="00475330" w:rsidRPr="00AC12AC">
      <w:rPr>
        <w:rStyle w:val="Numrodepage"/>
        <w:rFonts w:ascii="Arial" w:hAnsi="Arial" w:cs="Arial"/>
        <w:sz w:val="18"/>
        <w:szCs w:val="18"/>
      </w:rPr>
      <w:fldChar w:fldCharType="begin"/>
    </w:r>
    <w:r w:rsidR="00475330" w:rsidRPr="00AC12AC">
      <w:rPr>
        <w:rStyle w:val="Numrodepage"/>
        <w:rFonts w:ascii="Arial" w:hAnsi="Arial" w:cs="Arial"/>
        <w:sz w:val="18"/>
        <w:szCs w:val="18"/>
      </w:rPr>
      <w:instrText xml:space="preserve"> PAGE </w:instrText>
    </w:r>
    <w:r w:rsidR="00475330" w:rsidRPr="00AC12AC">
      <w:rPr>
        <w:rStyle w:val="Numrodepage"/>
        <w:rFonts w:ascii="Arial" w:hAnsi="Arial" w:cs="Arial"/>
        <w:sz w:val="18"/>
        <w:szCs w:val="18"/>
      </w:rPr>
      <w:fldChar w:fldCharType="separate"/>
    </w:r>
    <w:r w:rsidR="00F51F1A">
      <w:rPr>
        <w:rStyle w:val="Numrodepage"/>
        <w:rFonts w:ascii="Arial" w:hAnsi="Arial" w:cs="Arial"/>
        <w:noProof/>
        <w:sz w:val="18"/>
        <w:szCs w:val="18"/>
      </w:rPr>
      <w:t>2</w:t>
    </w:r>
    <w:r w:rsidR="00475330" w:rsidRPr="00AC12AC">
      <w:rPr>
        <w:rStyle w:val="Numrodepage"/>
        <w:rFonts w:ascii="Arial" w:hAnsi="Arial" w:cs="Arial"/>
        <w:sz w:val="18"/>
        <w:szCs w:val="18"/>
      </w:rPr>
      <w:fldChar w:fldCharType="end"/>
    </w:r>
    <w:r w:rsidR="00475330" w:rsidRPr="00AC12AC">
      <w:rPr>
        <w:rStyle w:val="Numrodepage"/>
        <w:rFonts w:ascii="Arial" w:hAnsi="Arial" w:cs="Arial"/>
        <w:sz w:val="18"/>
        <w:szCs w:val="18"/>
      </w:rPr>
      <w:t>/</w:t>
    </w:r>
    <w:r w:rsidR="00475330" w:rsidRPr="00AC12AC">
      <w:rPr>
        <w:rStyle w:val="Numrodepage"/>
        <w:rFonts w:ascii="Arial" w:hAnsi="Arial" w:cs="Arial"/>
        <w:sz w:val="18"/>
        <w:szCs w:val="18"/>
      </w:rPr>
      <w:fldChar w:fldCharType="begin"/>
    </w:r>
    <w:r w:rsidR="00475330" w:rsidRPr="00AC12AC">
      <w:rPr>
        <w:rStyle w:val="Numrodepage"/>
        <w:rFonts w:ascii="Arial" w:hAnsi="Arial" w:cs="Arial"/>
        <w:sz w:val="18"/>
        <w:szCs w:val="18"/>
      </w:rPr>
      <w:instrText xml:space="preserve"> NUMPAGES </w:instrText>
    </w:r>
    <w:r w:rsidR="00475330" w:rsidRPr="00AC12AC">
      <w:rPr>
        <w:rStyle w:val="Numrodepage"/>
        <w:rFonts w:ascii="Arial" w:hAnsi="Arial" w:cs="Arial"/>
        <w:sz w:val="18"/>
        <w:szCs w:val="18"/>
      </w:rPr>
      <w:fldChar w:fldCharType="separate"/>
    </w:r>
    <w:r w:rsidR="00F51F1A">
      <w:rPr>
        <w:rStyle w:val="Numrodepage"/>
        <w:rFonts w:ascii="Arial" w:hAnsi="Arial" w:cs="Arial"/>
        <w:noProof/>
        <w:sz w:val="18"/>
        <w:szCs w:val="18"/>
      </w:rPr>
      <w:t>15</w:t>
    </w:r>
    <w:r w:rsidR="00475330" w:rsidRPr="00AC12AC">
      <w:rPr>
        <w:rStyle w:val="Numrodepage"/>
        <w:rFonts w:ascii="Arial" w:hAnsi="Arial" w:cs="Arial"/>
        <w:sz w:val="18"/>
        <w:szCs w:val="18"/>
      </w:rPr>
      <w:fldChar w:fldCharType="end"/>
    </w:r>
    <w:r w:rsidR="00475330" w:rsidRPr="00AC12AC">
      <w:rPr>
        <w:rFonts w:ascii="Arial" w:hAnsi="Arial" w:cs="Arial"/>
        <w:sz w:val="18"/>
        <w:szCs w:val="18"/>
      </w:rPr>
      <w:tab/>
      <w:t xml:space="preserve">    [</w:t>
    </w:r>
    <w:r w:rsidRPr="0006150E">
      <w:rPr>
        <w:rFonts w:ascii="Arial" w:hAnsi="Arial" w:cs="Arial"/>
        <w:sz w:val="18"/>
        <w:szCs w:val="18"/>
        <w:highlight w:val="yellow"/>
      </w:rPr>
      <w:t>Année</w:t>
    </w:r>
    <w:r w:rsidR="00475330" w:rsidRPr="00AC12AC">
      <w:rPr>
        <w:rFonts w:ascii="Arial" w:hAnsi="Arial" w:cs="Arial"/>
        <w:sz w:val="18"/>
        <w:szCs w:val="18"/>
      </w:rPr>
      <w:t>] – [</w:t>
    </w:r>
    <w:r w:rsidR="00475330" w:rsidRPr="00AC12AC">
      <w:rPr>
        <w:rFonts w:ascii="Arial" w:hAnsi="Arial" w:cs="Arial"/>
        <w:sz w:val="18"/>
        <w:szCs w:val="18"/>
        <w:highlight w:val="yellow"/>
      </w:rPr>
      <w:t>n° fiche projet</w:t>
    </w:r>
    <w:r w:rsidR="00475330" w:rsidRPr="00AC12AC">
      <w:rPr>
        <w:rFonts w:ascii="Arial" w:hAnsi="Arial" w:cs="Arial"/>
        <w:sz w:val="18"/>
        <w:szCs w:val="18"/>
      </w:rPr>
      <w:t xml:space="preserve">]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609B7" w14:textId="77777777" w:rsidR="00475330" w:rsidRDefault="00475330" w:rsidP="004D4FA6">
      <w:r>
        <w:separator/>
      </w:r>
    </w:p>
  </w:footnote>
  <w:footnote w:type="continuationSeparator" w:id="0">
    <w:p w14:paraId="3F90243C" w14:textId="77777777" w:rsidR="00475330" w:rsidRDefault="00475330" w:rsidP="004D4F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CC09AD7" w14:textId="77777777" w:rsidR="00475330" w:rsidRPr="00AC12AC" w:rsidRDefault="00475330">
    <w:pPr>
      <w:pStyle w:val="En-tte"/>
      <w:jc w:val="center"/>
      <w:rPr>
        <w:rFonts w:ascii="Arial" w:hAnsi="Arial" w:cs="Arial"/>
        <w:b/>
        <w:sz w:val="18"/>
        <w:szCs w:val="18"/>
        <w:lang w:val="fr-FR"/>
      </w:rPr>
    </w:pPr>
    <w:r w:rsidRPr="00AC12AC">
      <w:rPr>
        <w:rFonts w:ascii="Arial" w:hAnsi="Arial" w:cs="Arial"/>
        <w:b/>
        <w:sz w:val="18"/>
        <w:szCs w:val="18"/>
        <w:lang w:val="fr-FR"/>
      </w:rPr>
      <w:t>CONFIDENTIEL</w:t>
    </w:r>
  </w:p>
  <w:p w14:paraId="34010C30" w14:textId="77777777" w:rsidR="00475330" w:rsidRPr="00AC12AC" w:rsidRDefault="00F51F1A">
    <w:pPr>
      <w:pStyle w:val="En-tte"/>
      <w:jc w:val="center"/>
      <w:rPr>
        <w:rFonts w:ascii="Arial" w:hAnsi="Arial" w:cs="Arial"/>
        <w:b/>
        <w:sz w:val="18"/>
        <w:szCs w:val="18"/>
        <w:lang w:val="fr-FR"/>
      </w:rPr>
    </w:pPr>
    <w:r>
      <w:rPr>
        <w:rFonts w:ascii="Arial" w:hAnsi="Arial" w:cs="Arial"/>
        <w:b/>
        <w:noProof/>
        <w:sz w:val="18"/>
        <w:szCs w:val="18"/>
      </w:rPr>
      <w:pict w14:anchorId="117248AC">
        <v:shapetype id="_x0000_t172" coordsize="21600,21600" o:spt="172" adj="12000" path="m0@0l21600,0m0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49" type="#_x0000_t172" style="position:absolute;left:0;text-align:left;margin-left:2.4pt;margin-top:192.85pt;width:468pt;height:590.4pt;z-index:-251658752" o:allowincell="f" fillcolor="silver" stroked="f">
          <v:fill opacity=".5"/>
          <v:shadow color="#868686"/>
          <v:textpath style="font-family:&quot;Tahoma&quot;;font-size:60pt;font-weight:bold;v-text-kern:t" trim="t" fitpath="t" string="PROJET"/>
        </v:shape>
      </w:pict>
    </w:r>
    <w:r w:rsidR="00475330" w:rsidRPr="00AC12AC">
      <w:rPr>
        <w:rFonts w:ascii="Arial" w:hAnsi="Arial" w:cs="Arial"/>
        <w:b/>
        <w:sz w:val="18"/>
        <w:szCs w:val="18"/>
        <w:lang w:val="fr-FR"/>
      </w:rPr>
      <w:t xml:space="preserve">Projet </w:t>
    </w:r>
    <w:r w:rsidR="00475330" w:rsidRPr="001643A9">
      <w:rPr>
        <w:rFonts w:ascii="Arial" w:hAnsi="Arial" w:cs="Arial"/>
        <w:b/>
        <w:sz w:val="18"/>
        <w:szCs w:val="18"/>
        <w:highlight w:val="yellow"/>
        <w:lang w:val="fr-FR"/>
      </w:rPr>
      <w:t>indiquer version et/ou nom du projet</w:t>
    </w:r>
    <w:r w:rsidR="00475330">
      <w:rPr>
        <w:rFonts w:ascii="Arial" w:hAnsi="Arial" w:cs="Arial"/>
        <w:b/>
        <w:sz w:val="18"/>
        <w:szCs w:val="18"/>
        <w:lang w:val="fr-FR"/>
      </w:rPr>
      <w:t xml:space="preserve"> </w:t>
    </w:r>
    <w:r w:rsidR="00475330" w:rsidRPr="00AC12AC">
      <w:rPr>
        <w:rFonts w:ascii="Arial" w:hAnsi="Arial" w:cs="Arial"/>
        <w:b/>
        <w:sz w:val="18"/>
        <w:szCs w:val="18"/>
        <w:lang w:val="fr-FR"/>
      </w:rPr>
      <w:t xml:space="preserve">du </w:t>
    </w:r>
    <w:r w:rsidR="00475330" w:rsidRPr="001643A9">
      <w:rPr>
        <w:rFonts w:ascii="Arial" w:hAnsi="Arial" w:cs="Arial"/>
        <w:b/>
        <w:sz w:val="18"/>
        <w:szCs w:val="18"/>
        <w:highlight w:val="yellow"/>
        <w:lang w:val="fr-FR"/>
      </w:rPr>
      <w:t>date du projet</w:t>
    </w:r>
  </w:p>
  <w:p w14:paraId="273D5E70" w14:textId="77777777" w:rsidR="00475330" w:rsidRDefault="00475330">
    <w:pPr>
      <w:pStyle w:val="En-tte"/>
      <w:jc w:val="center"/>
      <w:rPr>
        <w:rFonts w:ascii="Times New Roman" w:hAnsi="Times New Roman"/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DB62567"/>
    <w:multiLevelType w:val="singleLevel"/>
    <w:tmpl w:val="53429AF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">
    <w:nsid w:val="158262BF"/>
    <w:multiLevelType w:val="singleLevel"/>
    <w:tmpl w:val="2A44E82E"/>
    <w:lvl w:ilvl="0">
      <w:start w:val="1"/>
      <w:numFmt w:val="decimal"/>
      <w:lvlText w:val="%1."/>
      <w:legacy w:legacy="1" w:legacySpace="0" w:legacyIndent="283"/>
      <w:lvlJc w:val="left"/>
      <w:pPr>
        <w:ind w:left="703" w:hanging="283"/>
      </w:pPr>
      <w:rPr>
        <w:b/>
        <w:i w:val="0"/>
      </w:rPr>
    </w:lvl>
  </w:abstractNum>
  <w:abstractNum w:abstractNumId="3">
    <w:nsid w:val="1C0E0EBB"/>
    <w:multiLevelType w:val="hybridMultilevel"/>
    <w:tmpl w:val="9752B874"/>
    <w:lvl w:ilvl="0" w:tplc="1AE647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597713"/>
    <w:multiLevelType w:val="singleLevel"/>
    <w:tmpl w:val="E2E025E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9DA48C9"/>
    <w:multiLevelType w:val="hybridMultilevel"/>
    <w:tmpl w:val="924612CC"/>
    <w:lvl w:ilvl="0" w:tplc="F6C6BC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D1F6D"/>
    <w:multiLevelType w:val="singleLevel"/>
    <w:tmpl w:val="33FEF7F0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7">
    <w:nsid w:val="369533C4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8">
    <w:nsid w:val="37D06948"/>
    <w:multiLevelType w:val="singleLevel"/>
    <w:tmpl w:val="5F2C7D18"/>
    <w:lvl w:ilvl="0">
      <w:start w:val="1"/>
      <w:numFmt w:val="decimal"/>
      <w:lvlText w:val="6.%1 "/>
      <w:legacy w:legacy="1" w:legacySpace="0" w:legacyIndent="283"/>
      <w:lvlJc w:val="left"/>
      <w:pPr>
        <w:ind w:left="283" w:hanging="283"/>
      </w:pPr>
      <w:rPr>
        <w:rFonts w:ascii="Book Antiqua" w:hAnsi="Book Antiqua" w:hint="default"/>
        <w:b/>
        <w:i w:val="0"/>
        <w:sz w:val="22"/>
      </w:rPr>
    </w:lvl>
  </w:abstractNum>
  <w:abstractNum w:abstractNumId="9">
    <w:nsid w:val="38DC0078"/>
    <w:multiLevelType w:val="hybridMultilevel"/>
    <w:tmpl w:val="7F7C5688"/>
    <w:lvl w:ilvl="0" w:tplc="17EE8E4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34FF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4CFE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F44C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564B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CA7A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70F7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8BA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326ED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81736C"/>
    <w:multiLevelType w:val="singleLevel"/>
    <w:tmpl w:val="AFB8D5B4"/>
    <w:lvl w:ilvl="0">
      <w:start w:val="2"/>
      <w:numFmt w:val="decimal"/>
      <w:lvlText w:val="6.%1 "/>
      <w:legacy w:legacy="1" w:legacySpace="0" w:legacyIndent="283"/>
      <w:lvlJc w:val="left"/>
      <w:pPr>
        <w:ind w:left="283" w:hanging="283"/>
      </w:pPr>
      <w:rPr>
        <w:rFonts w:ascii="Book Antiqua" w:hAnsi="Book Antiqua" w:hint="default"/>
        <w:b/>
        <w:i w:val="0"/>
        <w:sz w:val="22"/>
      </w:rPr>
    </w:lvl>
  </w:abstractNum>
  <w:abstractNum w:abstractNumId="11">
    <w:nsid w:val="3CE13A16"/>
    <w:multiLevelType w:val="singleLevel"/>
    <w:tmpl w:val="936627FC"/>
    <w:lvl w:ilvl="0"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2">
    <w:nsid w:val="42ED493E"/>
    <w:multiLevelType w:val="hybridMultilevel"/>
    <w:tmpl w:val="246C9FB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D4766B6"/>
    <w:multiLevelType w:val="hybridMultilevel"/>
    <w:tmpl w:val="C024D400"/>
    <w:lvl w:ilvl="0" w:tplc="6FF4634A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640FD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839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FC48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F0BA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9FC96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5A2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CEBE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37CF8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A3229D"/>
    <w:multiLevelType w:val="singleLevel"/>
    <w:tmpl w:val="DCD211EA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5">
    <w:nsid w:val="65D90635"/>
    <w:multiLevelType w:val="singleLevel"/>
    <w:tmpl w:val="AC5485A0"/>
    <w:lvl w:ilvl="0">
      <w:numFmt w:val="bullet"/>
      <w:lvlText w:val=""/>
      <w:lvlJc w:val="left"/>
      <w:pPr>
        <w:tabs>
          <w:tab w:val="num" w:pos="720"/>
        </w:tabs>
        <w:ind w:left="284" w:firstLine="76"/>
      </w:pPr>
      <w:rPr>
        <w:rFonts w:ascii="Symbol" w:hAnsi="Symbol" w:hint="default"/>
      </w:rPr>
    </w:lvl>
  </w:abstractNum>
  <w:abstractNum w:abstractNumId="16">
    <w:nsid w:val="6B3D4694"/>
    <w:multiLevelType w:val="hybridMultilevel"/>
    <w:tmpl w:val="1CBA806A"/>
    <w:lvl w:ilvl="0" w:tplc="606EDA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35E26C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EA70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DEA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701C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7D21A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3E5D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5C5E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1272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1290213"/>
    <w:multiLevelType w:val="singleLevel"/>
    <w:tmpl w:val="5DA2AA98"/>
    <w:lvl w:ilvl="0">
      <w:start w:val="1"/>
      <w:numFmt w:val="decimal"/>
      <w:lvlText w:val="6.3.%1 "/>
      <w:legacy w:legacy="1" w:legacySpace="0" w:legacyIndent="283"/>
      <w:lvlJc w:val="left"/>
      <w:pPr>
        <w:ind w:left="283" w:hanging="283"/>
      </w:pPr>
      <w:rPr>
        <w:rFonts w:ascii="Book Antiqua" w:hAnsi="Book Antiqua" w:hint="default"/>
        <w:b w:val="0"/>
        <w:i w:val="0"/>
        <w:sz w:val="22"/>
      </w:rPr>
    </w:lvl>
  </w:abstractNum>
  <w:abstractNum w:abstractNumId="18">
    <w:nsid w:val="796D2C8E"/>
    <w:multiLevelType w:val="singleLevel"/>
    <w:tmpl w:val="ECFC3DA6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426"/>
        <w:lvlJc w:val="left"/>
        <w:pPr>
          <w:ind w:left="426" w:hanging="426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7"/>
  </w:num>
  <w:num w:numId="10">
    <w:abstractNumId w:val="14"/>
  </w:num>
  <w:num w:numId="11">
    <w:abstractNumId w:val="6"/>
  </w:num>
  <w:num w:numId="12">
    <w:abstractNumId w:val="15"/>
  </w:num>
  <w:num w:numId="13">
    <w:abstractNumId w:val="11"/>
  </w:num>
  <w:num w:numId="14">
    <w:abstractNumId w:val="1"/>
  </w:num>
  <w:num w:numId="15">
    <w:abstractNumId w:val="13"/>
  </w:num>
  <w:num w:numId="16">
    <w:abstractNumId w:val="4"/>
  </w:num>
  <w:num w:numId="17">
    <w:abstractNumId w:val="9"/>
  </w:num>
  <w:num w:numId="18">
    <w:abstractNumId w:val="16"/>
  </w:num>
  <w:num w:numId="19">
    <w:abstractNumId w:val="3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2AC"/>
    <w:rsid w:val="0006150E"/>
    <w:rsid w:val="00087778"/>
    <w:rsid w:val="00090953"/>
    <w:rsid w:val="00095DAB"/>
    <w:rsid w:val="000E2446"/>
    <w:rsid w:val="00106D32"/>
    <w:rsid w:val="00151737"/>
    <w:rsid w:val="001643A9"/>
    <w:rsid w:val="001A32EF"/>
    <w:rsid w:val="001C2C1C"/>
    <w:rsid w:val="001C2FFE"/>
    <w:rsid w:val="001D733E"/>
    <w:rsid w:val="001E4904"/>
    <w:rsid w:val="00244C63"/>
    <w:rsid w:val="00272CDC"/>
    <w:rsid w:val="002A2D44"/>
    <w:rsid w:val="002B56DB"/>
    <w:rsid w:val="002D02D4"/>
    <w:rsid w:val="002F7D33"/>
    <w:rsid w:val="00316F1C"/>
    <w:rsid w:val="003455FA"/>
    <w:rsid w:val="00350DB7"/>
    <w:rsid w:val="00371B78"/>
    <w:rsid w:val="0037673C"/>
    <w:rsid w:val="003C428B"/>
    <w:rsid w:val="003D7D72"/>
    <w:rsid w:val="003E1723"/>
    <w:rsid w:val="003F032E"/>
    <w:rsid w:val="003F3C1C"/>
    <w:rsid w:val="00427567"/>
    <w:rsid w:val="00475330"/>
    <w:rsid w:val="0048249E"/>
    <w:rsid w:val="004C20B8"/>
    <w:rsid w:val="004C68DB"/>
    <w:rsid w:val="004D4FA6"/>
    <w:rsid w:val="004E4769"/>
    <w:rsid w:val="004E6817"/>
    <w:rsid w:val="0050281E"/>
    <w:rsid w:val="00512303"/>
    <w:rsid w:val="005136AF"/>
    <w:rsid w:val="00516F04"/>
    <w:rsid w:val="00573B05"/>
    <w:rsid w:val="005D782A"/>
    <w:rsid w:val="005E199F"/>
    <w:rsid w:val="0062087F"/>
    <w:rsid w:val="00633A9A"/>
    <w:rsid w:val="00641979"/>
    <w:rsid w:val="00653566"/>
    <w:rsid w:val="00663598"/>
    <w:rsid w:val="00687F3F"/>
    <w:rsid w:val="006958E3"/>
    <w:rsid w:val="006A4AC3"/>
    <w:rsid w:val="006C2B05"/>
    <w:rsid w:val="006D5BC5"/>
    <w:rsid w:val="006E3742"/>
    <w:rsid w:val="006F22BB"/>
    <w:rsid w:val="00754E4B"/>
    <w:rsid w:val="007563EF"/>
    <w:rsid w:val="0077166F"/>
    <w:rsid w:val="007871E9"/>
    <w:rsid w:val="007C565D"/>
    <w:rsid w:val="007D3616"/>
    <w:rsid w:val="00823B6E"/>
    <w:rsid w:val="00836753"/>
    <w:rsid w:val="008518DB"/>
    <w:rsid w:val="00881AF6"/>
    <w:rsid w:val="008876B6"/>
    <w:rsid w:val="008D64DA"/>
    <w:rsid w:val="008E7BF3"/>
    <w:rsid w:val="00903A15"/>
    <w:rsid w:val="00912AD3"/>
    <w:rsid w:val="009276EA"/>
    <w:rsid w:val="00930049"/>
    <w:rsid w:val="0093134F"/>
    <w:rsid w:val="009521EE"/>
    <w:rsid w:val="009579A3"/>
    <w:rsid w:val="00977C2F"/>
    <w:rsid w:val="009B4EB4"/>
    <w:rsid w:val="009B5358"/>
    <w:rsid w:val="009C19CD"/>
    <w:rsid w:val="009C3531"/>
    <w:rsid w:val="009D4401"/>
    <w:rsid w:val="009F5A26"/>
    <w:rsid w:val="00A026EE"/>
    <w:rsid w:val="00A842BD"/>
    <w:rsid w:val="00AB2404"/>
    <w:rsid w:val="00AB3489"/>
    <w:rsid w:val="00AB7576"/>
    <w:rsid w:val="00AB7D71"/>
    <w:rsid w:val="00AC12AC"/>
    <w:rsid w:val="00AD69ED"/>
    <w:rsid w:val="00AE2961"/>
    <w:rsid w:val="00AE32BF"/>
    <w:rsid w:val="00B05674"/>
    <w:rsid w:val="00B21930"/>
    <w:rsid w:val="00B3539D"/>
    <w:rsid w:val="00B5417C"/>
    <w:rsid w:val="00B54315"/>
    <w:rsid w:val="00B73BA4"/>
    <w:rsid w:val="00B81581"/>
    <w:rsid w:val="00B84AD1"/>
    <w:rsid w:val="00BE15FE"/>
    <w:rsid w:val="00C32C49"/>
    <w:rsid w:val="00C437EB"/>
    <w:rsid w:val="00C45A92"/>
    <w:rsid w:val="00C60905"/>
    <w:rsid w:val="00C74340"/>
    <w:rsid w:val="00C85786"/>
    <w:rsid w:val="00CA2135"/>
    <w:rsid w:val="00CA5140"/>
    <w:rsid w:val="00CC2C2C"/>
    <w:rsid w:val="00CE1070"/>
    <w:rsid w:val="00CE1F9B"/>
    <w:rsid w:val="00D00799"/>
    <w:rsid w:val="00D01658"/>
    <w:rsid w:val="00D1642F"/>
    <w:rsid w:val="00D53752"/>
    <w:rsid w:val="00D63E9B"/>
    <w:rsid w:val="00D734E2"/>
    <w:rsid w:val="00DF2974"/>
    <w:rsid w:val="00E259FC"/>
    <w:rsid w:val="00E37931"/>
    <w:rsid w:val="00E40B45"/>
    <w:rsid w:val="00E86794"/>
    <w:rsid w:val="00E93C58"/>
    <w:rsid w:val="00EB2889"/>
    <w:rsid w:val="00F07FE0"/>
    <w:rsid w:val="00F1233A"/>
    <w:rsid w:val="00F12A34"/>
    <w:rsid w:val="00F40B91"/>
    <w:rsid w:val="00F51F1A"/>
    <w:rsid w:val="00F80AF8"/>
    <w:rsid w:val="00FA4F35"/>
    <w:rsid w:val="00FC1351"/>
    <w:rsid w:val="00FC7590"/>
    <w:rsid w:val="00FD1229"/>
    <w:rsid w:val="00FD5B88"/>
    <w:rsid w:val="00FD5F07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7678BF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9D"/>
    <w:rPr>
      <w:sz w:val="24"/>
      <w:szCs w:val="24"/>
    </w:rPr>
  </w:style>
  <w:style w:type="paragraph" w:styleId="Titre1">
    <w:name w:val="heading 1"/>
    <w:basedOn w:val="Normal"/>
    <w:next w:val="Normal"/>
    <w:autoRedefine/>
    <w:qFormat/>
    <w:rsid w:val="00B3539D"/>
    <w:pPr>
      <w:keepNext/>
      <w:jc w:val="both"/>
      <w:outlineLvl w:val="0"/>
    </w:pPr>
    <w:rPr>
      <w:b/>
      <w:szCs w:val="20"/>
      <w:u w:val="single"/>
    </w:rPr>
  </w:style>
  <w:style w:type="paragraph" w:styleId="Titre2">
    <w:name w:val="heading 2"/>
    <w:basedOn w:val="Normal"/>
    <w:next w:val="Normal"/>
    <w:qFormat/>
    <w:rsid w:val="00B3539D"/>
    <w:pPr>
      <w:keepNext/>
      <w:spacing w:before="240" w:after="60"/>
      <w:outlineLvl w:val="1"/>
    </w:pPr>
    <w:rPr>
      <w:b/>
      <w:sz w:val="22"/>
      <w:szCs w:val="20"/>
    </w:rPr>
  </w:style>
  <w:style w:type="paragraph" w:styleId="Titre3">
    <w:name w:val="heading 3"/>
    <w:basedOn w:val="Normal"/>
    <w:next w:val="Normal"/>
    <w:qFormat/>
    <w:rsid w:val="00B3539D"/>
    <w:pPr>
      <w:keepNext/>
      <w:overflowPunct w:val="0"/>
      <w:autoSpaceDE w:val="0"/>
      <w:autoSpaceDN w:val="0"/>
      <w:adjustRightInd w:val="0"/>
      <w:jc w:val="right"/>
      <w:textAlignment w:val="baseline"/>
      <w:outlineLvl w:val="2"/>
    </w:pPr>
    <w:rPr>
      <w:b/>
      <w:bCs/>
      <w:szCs w:val="20"/>
    </w:rPr>
  </w:style>
  <w:style w:type="paragraph" w:styleId="Titre4">
    <w:name w:val="heading 4"/>
    <w:basedOn w:val="Normal"/>
    <w:next w:val="Normal"/>
    <w:qFormat/>
    <w:rsid w:val="00B3539D"/>
    <w:pPr>
      <w:keepNext/>
      <w:overflowPunct w:val="0"/>
      <w:autoSpaceDE w:val="0"/>
      <w:autoSpaceDN w:val="0"/>
      <w:adjustRightInd w:val="0"/>
      <w:textAlignment w:val="baseline"/>
      <w:outlineLvl w:val="3"/>
    </w:pPr>
    <w:rPr>
      <w:b/>
      <w:bCs/>
      <w:sz w:val="20"/>
      <w:szCs w:val="20"/>
      <w:lang w:val="en-GB"/>
    </w:rPr>
  </w:style>
  <w:style w:type="paragraph" w:styleId="Titre5">
    <w:name w:val="heading 5"/>
    <w:basedOn w:val="Normal"/>
    <w:next w:val="Normal"/>
    <w:qFormat/>
    <w:rsid w:val="00B3539D"/>
    <w:pPr>
      <w:keepNext/>
      <w:jc w:val="both"/>
      <w:outlineLvl w:val="4"/>
    </w:pPr>
    <w:rPr>
      <w:b/>
      <w:b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B3539D"/>
    <w:pPr>
      <w:shd w:val="pct10" w:color="auto" w:fill="auto"/>
      <w:jc w:val="center"/>
    </w:pPr>
    <w:rPr>
      <w:b/>
      <w:sz w:val="32"/>
      <w:szCs w:val="20"/>
    </w:rPr>
  </w:style>
  <w:style w:type="paragraph" w:styleId="Corpsdetexte2">
    <w:name w:val="Body Text 2"/>
    <w:basedOn w:val="Normal"/>
    <w:rsid w:val="00B3539D"/>
    <w:pPr>
      <w:widowControl w:val="0"/>
      <w:ind w:right="-16"/>
      <w:jc w:val="both"/>
    </w:pPr>
    <w:rPr>
      <w:sz w:val="22"/>
      <w:szCs w:val="20"/>
    </w:rPr>
  </w:style>
  <w:style w:type="paragraph" w:styleId="Corpsdetexte">
    <w:name w:val="Body Text"/>
    <w:basedOn w:val="Normal"/>
    <w:rsid w:val="00B3539D"/>
    <w:pPr>
      <w:tabs>
        <w:tab w:val="left" w:pos="0"/>
      </w:tabs>
      <w:jc w:val="both"/>
    </w:pPr>
    <w:rPr>
      <w:rFonts w:ascii="Book Antiqua" w:hAnsi="Book Antiqua"/>
      <w:sz w:val="22"/>
      <w:szCs w:val="20"/>
    </w:rPr>
  </w:style>
  <w:style w:type="paragraph" w:styleId="Corpsdetexte3">
    <w:name w:val="Body Text 3"/>
    <w:basedOn w:val="Normal"/>
    <w:rsid w:val="00B3539D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En-tte">
    <w:name w:val="header"/>
    <w:basedOn w:val="Normal"/>
    <w:rsid w:val="00B3539D"/>
    <w:pPr>
      <w:tabs>
        <w:tab w:val="center" w:pos="4536"/>
        <w:tab w:val="right" w:pos="9072"/>
      </w:tabs>
    </w:pPr>
    <w:rPr>
      <w:rFonts w:ascii="MS Sans Serif" w:hAnsi="MS Sans Serif"/>
      <w:sz w:val="20"/>
      <w:szCs w:val="20"/>
      <w:lang w:val="en-US"/>
    </w:rPr>
  </w:style>
  <w:style w:type="character" w:styleId="Numrodepage">
    <w:name w:val="page number"/>
    <w:basedOn w:val="Policepardfaut"/>
    <w:rsid w:val="00B3539D"/>
  </w:style>
  <w:style w:type="paragraph" w:styleId="Pieddepage">
    <w:name w:val="footer"/>
    <w:basedOn w:val="Normal"/>
    <w:rsid w:val="00B3539D"/>
    <w:pPr>
      <w:tabs>
        <w:tab w:val="center" w:pos="4536"/>
        <w:tab w:val="right" w:pos="9072"/>
      </w:tabs>
    </w:pPr>
    <w:rPr>
      <w:rFonts w:ascii="MS Sans Serif" w:hAnsi="MS Sans Serif"/>
      <w:sz w:val="20"/>
      <w:szCs w:val="20"/>
    </w:rPr>
  </w:style>
  <w:style w:type="character" w:styleId="Marquedannotation">
    <w:name w:val="annotation reference"/>
    <w:basedOn w:val="Policepardfaut"/>
    <w:semiHidden/>
    <w:rsid w:val="00B3539D"/>
    <w:rPr>
      <w:sz w:val="16"/>
      <w:szCs w:val="16"/>
    </w:rPr>
  </w:style>
  <w:style w:type="paragraph" w:styleId="Commentaire">
    <w:name w:val="annotation text"/>
    <w:basedOn w:val="Normal"/>
    <w:semiHidden/>
    <w:rsid w:val="00B3539D"/>
    <w:rPr>
      <w:sz w:val="20"/>
      <w:szCs w:val="20"/>
    </w:rPr>
  </w:style>
  <w:style w:type="paragraph" w:styleId="Textedebulles">
    <w:name w:val="Balloon Text"/>
    <w:basedOn w:val="Normal"/>
    <w:semiHidden/>
    <w:rsid w:val="00B3539D"/>
    <w:rPr>
      <w:rFonts w:ascii="Tahoma" w:hAnsi="Tahoma" w:cs="Tahoma"/>
      <w:sz w:val="16"/>
      <w:szCs w:val="16"/>
    </w:rPr>
  </w:style>
  <w:style w:type="character" w:customStyle="1" w:styleId="adr">
    <w:name w:val="adr"/>
    <w:basedOn w:val="Policepardfaut"/>
    <w:rsid w:val="004D4FA6"/>
  </w:style>
  <w:style w:type="character" w:customStyle="1" w:styleId="street-address">
    <w:name w:val="street-address"/>
    <w:basedOn w:val="Policepardfaut"/>
    <w:rsid w:val="004D4FA6"/>
  </w:style>
  <w:style w:type="character" w:customStyle="1" w:styleId="postal-code">
    <w:name w:val="postal-code"/>
    <w:basedOn w:val="Policepardfaut"/>
    <w:rsid w:val="004D4FA6"/>
  </w:style>
  <w:style w:type="character" w:customStyle="1" w:styleId="locality">
    <w:name w:val="locality"/>
    <w:basedOn w:val="Policepardfaut"/>
    <w:rsid w:val="004D4FA6"/>
  </w:style>
  <w:style w:type="paragraph" w:styleId="Paragraphedeliste">
    <w:name w:val="List Paragraph"/>
    <w:basedOn w:val="Normal"/>
    <w:uiPriority w:val="34"/>
    <w:qFormat/>
    <w:rsid w:val="009F5A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9D"/>
    <w:rPr>
      <w:sz w:val="24"/>
      <w:szCs w:val="24"/>
    </w:rPr>
  </w:style>
  <w:style w:type="paragraph" w:styleId="Titre1">
    <w:name w:val="heading 1"/>
    <w:basedOn w:val="Normal"/>
    <w:next w:val="Normal"/>
    <w:autoRedefine/>
    <w:qFormat/>
    <w:rsid w:val="00B3539D"/>
    <w:pPr>
      <w:keepNext/>
      <w:jc w:val="both"/>
      <w:outlineLvl w:val="0"/>
    </w:pPr>
    <w:rPr>
      <w:b/>
      <w:szCs w:val="20"/>
      <w:u w:val="single"/>
    </w:rPr>
  </w:style>
  <w:style w:type="paragraph" w:styleId="Titre2">
    <w:name w:val="heading 2"/>
    <w:basedOn w:val="Normal"/>
    <w:next w:val="Normal"/>
    <w:qFormat/>
    <w:rsid w:val="00B3539D"/>
    <w:pPr>
      <w:keepNext/>
      <w:spacing w:before="240" w:after="60"/>
      <w:outlineLvl w:val="1"/>
    </w:pPr>
    <w:rPr>
      <w:b/>
      <w:sz w:val="22"/>
      <w:szCs w:val="20"/>
    </w:rPr>
  </w:style>
  <w:style w:type="paragraph" w:styleId="Titre3">
    <w:name w:val="heading 3"/>
    <w:basedOn w:val="Normal"/>
    <w:next w:val="Normal"/>
    <w:qFormat/>
    <w:rsid w:val="00B3539D"/>
    <w:pPr>
      <w:keepNext/>
      <w:overflowPunct w:val="0"/>
      <w:autoSpaceDE w:val="0"/>
      <w:autoSpaceDN w:val="0"/>
      <w:adjustRightInd w:val="0"/>
      <w:jc w:val="right"/>
      <w:textAlignment w:val="baseline"/>
      <w:outlineLvl w:val="2"/>
    </w:pPr>
    <w:rPr>
      <w:b/>
      <w:bCs/>
      <w:szCs w:val="20"/>
    </w:rPr>
  </w:style>
  <w:style w:type="paragraph" w:styleId="Titre4">
    <w:name w:val="heading 4"/>
    <w:basedOn w:val="Normal"/>
    <w:next w:val="Normal"/>
    <w:qFormat/>
    <w:rsid w:val="00B3539D"/>
    <w:pPr>
      <w:keepNext/>
      <w:overflowPunct w:val="0"/>
      <w:autoSpaceDE w:val="0"/>
      <w:autoSpaceDN w:val="0"/>
      <w:adjustRightInd w:val="0"/>
      <w:textAlignment w:val="baseline"/>
      <w:outlineLvl w:val="3"/>
    </w:pPr>
    <w:rPr>
      <w:b/>
      <w:bCs/>
      <w:sz w:val="20"/>
      <w:szCs w:val="20"/>
      <w:lang w:val="en-GB"/>
    </w:rPr>
  </w:style>
  <w:style w:type="paragraph" w:styleId="Titre5">
    <w:name w:val="heading 5"/>
    <w:basedOn w:val="Normal"/>
    <w:next w:val="Normal"/>
    <w:qFormat/>
    <w:rsid w:val="00B3539D"/>
    <w:pPr>
      <w:keepNext/>
      <w:jc w:val="both"/>
      <w:outlineLvl w:val="4"/>
    </w:pPr>
    <w:rPr>
      <w:b/>
      <w:b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B3539D"/>
    <w:pPr>
      <w:shd w:val="pct10" w:color="auto" w:fill="auto"/>
      <w:jc w:val="center"/>
    </w:pPr>
    <w:rPr>
      <w:b/>
      <w:sz w:val="32"/>
      <w:szCs w:val="20"/>
    </w:rPr>
  </w:style>
  <w:style w:type="paragraph" w:styleId="Corpsdetexte2">
    <w:name w:val="Body Text 2"/>
    <w:basedOn w:val="Normal"/>
    <w:rsid w:val="00B3539D"/>
    <w:pPr>
      <w:widowControl w:val="0"/>
      <w:ind w:right="-16"/>
      <w:jc w:val="both"/>
    </w:pPr>
    <w:rPr>
      <w:sz w:val="22"/>
      <w:szCs w:val="20"/>
    </w:rPr>
  </w:style>
  <w:style w:type="paragraph" w:styleId="Corpsdetexte">
    <w:name w:val="Body Text"/>
    <w:basedOn w:val="Normal"/>
    <w:rsid w:val="00B3539D"/>
    <w:pPr>
      <w:tabs>
        <w:tab w:val="left" w:pos="0"/>
      </w:tabs>
      <w:jc w:val="both"/>
    </w:pPr>
    <w:rPr>
      <w:rFonts w:ascii="Book Antiqua" w:hAnsi="Book Antiqua"/>
      <w:sz w:val="22"/>
      <w:szCs w:val="20"/>
    </w:rPr>
  </w:style>
  <w:style w:type="paragraph" w:styleId="Corpsdetexte3">
    <w:name w:val="Body Text 3"/>
    <w:basedOn w:val="Normal"/>
    <w:rsid w:val="00B3539D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En-tte">
    <w:name w:val="header"/>
    <w:basedOn w:val="Normal"/>
    <w:rsid w:val="00B3539D"/>
    <w:pPr>
      <w:tabs>
        <w:tab w:val="center" w:pos="4536"/>
        <w:tab w:val="right" w:pos="9072"/>
      </w:tabs>
    </w:pPr>
    <w:rPr>
      <w:rFonts w:ascii="MS Sans Serif" w:hAnsi="MS Sans Serif"/>
      <w:sz w:val="20"/>
      <w:szCs w:val="20"/>
      <w:lang w:val="en-US"/>
    </w:rPr>
  </w:style>
  <w:style w:type="character" w:styleId="Numrodepage">
    <w:name w:val="page number"/>
    <w:basedOn w:val="Policepardfaut"/>
    <w:rsid w:val="00B3539D"/>
  </w:style>
  <w:style w:type="paragraph" w:styleId="Pieddepage">
    <w:name w:val="footer"/>
    <w:basedOn w:val="Normal"/>
    <w:rsid w:val="00B3539D"/>
    <w:pPr>
      <w:tabs>
        <w:tab w:val="center" w:pos="4536"/>
        <w:tab w:val="right" w:pos="9072"/>
      </w:tabs>
    </w:pPr>
    <w:rPr>
      <w:rFonts w:ascii="MS Sans Serif" w:hAnsi="MS Sans Serif"/>
      <w:sz w:val="20"/>
      <w:szCs w:val="20"/>
    </w:rPr>
  </w:style>
  <w:style w:type="character" w:styleId="Marquedannotation">
    <w:name w:val="annotation reference"/>
    <w:basedOn w:val="Policepardfaut"/>
    <w:semiHidden/>
    <w:rsid w:val="00B3539D"/>
    <w:rPr>
      <w:sz w:val="16"/>
      <w:szCs w:val="16"/>
    </w:rPr>
  </w:style>
  <w:style w:type="paragraph" w:styleId="Commentaire">
    <w:name w:val="annotation text"/>
    <w:basedOn w:val="Normal"/>
    <w:semiHidden/>
    <w:rsid w:val="00B3539D"/>
    <w:rPr>
      <w:sz w:val="20"/>
      <w:szCs w:val="20"/>
    </w:rPr>
  </w:style>
  <w:style w:type="paragraph" w:styleId="Textedebulles">
    <w:name w:val="Balloon Text"/>
    <w:basedOn w:val="Normal"/>
    <w:semiHidden/>
    <w:rsid w:val="00B3539D"/>
    <w:rPr>
      <w:rFonts w:ascii="Tahoma" w:hAnsi="Tahoma" w:cs="Tahoma"/>
      <w:sz w:val="16"/>
      <w:szCs w:val="16"/>
    </w:rPr>
  </w:style>
  <w:style w:type="character" w:customStyle="1" w:styleId="adr">
    <w:name w:val="adr"/>
    <w:basedOn w:val="Policepardfaut"/>
    <w:rsid w:val="004D4FA6"/>
  </w:style>
  <w:style w:type="character" w:customStyle="1" w:styleId="street-address">
    <w:name w:val="street-address"/>
    <w:basedOn w:val="Policepardfaut"/>
    <w:rsid w:val="004D4FA6"/>
  </w:style>
  <w:style w:type="character" w:customStyle="1" w:styleId="postal-code">
    <w:name w:val="postal-code"/>
    <w:basedOn w:val="Policepardfaut"/>
    <w:rsid w:val="004D4FA6"/>
  </w:style>
  <w:style w:type="character" w:customStyle="1" w:styleId="locality">
    <w:name w:val="locality"/>
    <w:basedOn w:val="Policepardfaut"/>
    <w:rsid w:val="004D4FA6"/>
  </w:style>
  <w:style w:type="paragraph" w:styleId="Paragraphedeliste">
    <w:name w:val="List Paragraph"/>
    <w:basedOn w:val="Normal"/>
    <w:uiPriority w:val="34"/>
    <w:qFormat/>
    <w:rsid w:val="009F5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7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ollard\Mes%20documents\Trames\Trames%20Contrats%20Science\Contrat%20collaboration%20UMR%20sans%20mandat-02.10.07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474BE3-3AFC-B044-AB1D-32BA72D18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Settings\cmollard\Mes documents\Trames\Trames Contrats Science\Contrat collaboration UMR sans mandat-02.10.07.dot</Template>
  <TotalTime>0</TotalTime>
  <Pages>15</Pages>
  <Words>4458</Words>
  <Characters>24525</Characters>
  <Application>Microsoft Macintosh Word</Application>
  <DocSecurity>0</DocSecurity>
  <Lines>204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COLLABORATION</vt:lpstr>
    </vt:vector>
  </TitlesOfParts>
  <Company>EZUS</Company>
  <LinksUpToDate>false</LinksUpToDate>
  <CharactersWithSpaces>28926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COLLABORATION</dc:title>
  <dc:subject/>
  <dc:creator>cmollard</dc:creator>
  <cp:keywords/>
  <dc:description/>
  <cp:lastModifiedBy>Capucine NICOLAS</cp:lastModifiedBy>
  <cp:revision>2</cp:revision>
  <cp:lastPrinted>2005-04-01T14:37:00Z</cp:lastPrinted>
  <dcterms:created xsi:type="dcterms:W3CDTF">2016-12-13T16:25:00Z</dcterms:created>
  <dcterms:modified xsi:type="dcterms:W3CDTF">2016-12-13T16:25:00Z</dcterms:modified>
</cp:coreProperties>
</file>